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34DC7EC2" w14:textId="64EA2255" w:rsidR="00535929" w:rsidRDefault="00EE2D88" w:rsidP="00196894">
          <w:pPr>
            <w:pStyle w:val="Logo"/>
          </w:pPr>
          <w:sdt>
            <w:sdtPr>
              <w:alias w:val="Click icon at right to replace logo"/>
              <w:tag w:val="Click icon at right to replace logo"/>
              <w:id w:val="-2090688503"/>
              <w:picture/>
            </w:sdtPr>
            <w:sdtEndPr/>
            <w:sdtContent>
              <w:r w:rsidR="00A56CA3">
                <w:rPr>
                  <w:noProof/>
                  <w:lang w:eastAsia="en-US"/>
                </w:rPr>
                <w:drawing>
                  <wp:inline distT="0" distB="0" distL="0" distR="0" wp14:anchorId="48815F7B" wp14:editId="0C90BEEE">
                    <wp:extent cx="2793341" cy="514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2831410" cy="521360"/>
                            </a:xfrm>
                            <a:prstGeom prst="rect">
                              <a:avLst/>
                            </a:prstGeom>
                            <a:noFill/>
                            <a:ln>
                              <a:noFill/>
                            </a:ln>
                          </pic:spPr>
                        </pic:pic>
                      </a:graphicData>
                    </a:graphic>
                  </wp:inline>
                </w:drawing>
              </w:r>
            </w:sdtContent>
          </w:sdt>
        </w:p>
        <w:p w14:paraId="09F7A13C" w14:textId="77777777" w:rsidR="00535929" w:rsidRDefault="00535929" w:rsidP="00196894"/>
        <w:p w14:paraId="7BF13C95" w14:textId="2C9EF5E0" w:rsidR="00535929" w:rsidRDefault="00907D27" w:rsidP="00196894">
          <w:r w:rsidRPr="00CA48DA">
            <w:rPr>
              <w:noProof/>
              <w:sz w:val="40"/>
              <w:szCs w:val="40"/>
              <w:lang w:eastAsia="en-US"/>
            </w:rPr>
            <mc:AlternateContent>
              <mc:Choice Requires="wps">
                <w:drawing>
                  <wp:anchor distT="0" distB="0" distL="114300" distR="114300" simplePos="0" relativeHeight="251659264" behindDoc="0" locked="0" layoutInCell="1" allowOverlap="1" wp14:anchorId="73E2D511" wp14:editId="00549A00">
                    <wp:simplePos x="0" y="0"/>
                    <wp:positionH relativeFrom="margin">
                      <wp:align>left</wp:align>
                    </wp:positionH>
                    <wp:positionV relativeFrom="margin">
                      <wp:posOffset>2705100</wp:posOffset>
                    </wp:positionV>
                    <wp:extent cx="5486400" cy="2650490"/>
                    <wp:effectExtent l="0" t="0" r="1524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2650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7EFF0" w14:textId="27A57DE1" w:rsidR="000423BE" w:rsidRPr="00CA48DA" w:rsidRDefault="00EE2D88"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423BE"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type w14:anchorId="73E2D511" id="_x0000_t202" coordsize="21600,21600" o:spt="202" path="m0,0l0,21600,21600,21600,21600,0xe">
                    <v:stroke joinstyle="miter"/>
                    <v:path gradientshapeok="t" o:connecttype="rect"/>
                  </v:shapetype>
                  <v:shape id="Text_x0020_Box_x0020_2" o:spid="_x0000_s1026" type="#_x0000_t202" alt="Text box displaying document title and subtitle" style="position:absolute;margin-left:0;margin-top:213pt;width:6in;height:208.7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" filled="f" stroked="f" strokeweight=".5pt">
                    <v:textbox inset="0,0,0,0">
                      <w:txbxContent>
                        <w:p w14:paraId="4237EFF0" w14:textId="27A57DE1" w:rsidR="000423BE" w:rsidRPr="00CA48DA" w:rsidRDefault="00EE2D88" w:rsidP="00196894">
                          <w:pPr>
                            <w:pStyle w:val="Title"/>
                            <w:rPr>
                              <w:rFonts w:ascii="Economica" w:hAnsi="Economica"/>
                            </w:rPr>
                          </w:pPr>
                          <w:sdt>
                            <w:sdtPr>
                              <w:rPr>
                                <w:rFonts w:ascii="Economica" w:hAnsi="Economica"/>
                              </w:rPr>
                              <w:alias w:val="Title"/>
                              <w:tag w:val=""/>
                              <w:id w:val="72719935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423BE" w:rsidRPr="00CA48DA">
                                <w:rPr>
                                  <w:rFonts w:ascii="Economica" w:hAnsi="Economica"/>
                                </w:rPr>
                                <w:t>Assignment 2                The IT World - Team 37</w:t>
                              </w:r>
                            </w:sdtContent>
                          </w:sdt>
                        </w:p>
                        <w:p w14:paraId="76FC8F58" w14:textId="48A4A699" w:rsidR="000423BE" w:rsidRPr="003659E0" w:rsidRDefault="000423BE" w:rsidP="00196894">
                          <w:pPr>
                            <w:pStyle w:val="Subtitle"/>
                          </w:pPr>
                          <w:r w:rsidRPr="00CA48DA">
                            <w:rPr>
                              <w:rFonts w:ascii="Economica" w:hAnsi="Economica"/>
                            </w:rPr>
                            <w:t>COSC1078 – Introduction to Information Technology</w:t>
                          </w:r>
                          <w:r>
                            <w:br/>
                          </w:r>
                        </w:p>
                      </w:txbxContent>
                    </v:textbox>
                    <w10:wrap type="topAndBottom" anchorx="margin" anchory="margin"/>
                  </v:shape>
                </w:pict>
              </mc:Fallback>
            </mc:AlternateContent>
          </w:r>
          <w:r w:rsidR="00D72F34" w:rsidRPr="00CA48DA">
            <w:rPr>
              <w:noProof/>
              <w:sz w:val="40"/>
              <w:szCs w:val="40"/>
              <w:lang w:eastAsia="en-US"/>
            </w:rPr>
            <mc:AlternateContent>
              <mc:Choice Requires="wps">
                <w:drawing>
                  <wp:anchor distT="0" distB="0" distL="114300" distR="114300" simplePos="0" relativeHeight="251660288" behindDoc="1" locked="0" layoutInCell="1" allowOverlap="1" wp14:anchorId="6AFEAFB2" wp14:editId="198D0B23">
                    <wp:simplePos x="0" y="0"/>
                    <wp:positionH relativeFrom="margin">
                      <wp:posOffset>0</wp:posOffset>
                    </wp:positionH>
                    <wp:positionV relativeFrom="page">
                      <wp:posOffset>8248650</wp:posOffset>
                    </wp:positionV>
                    <wp:extent cx="5943600" cy="1116965"/>
                    <wp:effectExtent l="0" t="0" r="0" b="6985"/>
                    <wp:wrapNone/>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11169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4E25ACB8" w:rsidR="000423BE" w:rsidRPr="00D72F34" w:rsidRDefault="00547AC3" w:rsidP="00D72F34">
                                          <w:pPr>
                                            <w:pStyle w:val="ContactInfo"/>
                                          </w:pPr>
                                          <w:r>
                                            <w:rPr>
                                              <w:rFonts w:ascii="Open Sans" w:hAnsi="Open Sans" w:cs="Open Sans"/>
                                            </w:rPr>
                                            <w:t>s3718266 – Amy Thompson</w:t>
                                          </w:r>
                                          <w:r>
                                            <w:rPr>
                                              <w:rFonts w:ascii="MingLiU" w:eastAsia="MingLiU" w:hAnsi="MingLiU" w:cs="MingLiU"/>
                                            </w:rPr>
                                            <w:br/>
                                          </w:r>
                                          <w:r>
                                            <w:rPr>
                                              <w:rFonts w:ascii="Open Sans" w:hAnsi="Open Sans" w:cs="Open Sans"/>
                                            </w:rPr>
                                            <w:t>s3718706 – Esther Hoang</w:t>
                                          </w:r>
                                          <w:r>
                                            <w:rPr>
                                              <w:rFonts w:ascii="MingLiU" w:eastAsia="MingLiU" w:hAnsi="MingLiU" w:cs="MingLiU"/>
                                            </w:rPr>
                                            <w:br/>
                                          </w:r>
                                          <w:r>
                                            <w:rPr>
                                              <w:rFonts w:ascii="Open Sans" w:hAnsi="Open Sans" w:cs="Open Sans"/>
                                            </w:rPr>
                                            <w:t>s3661949 – Jonathan Keusgen</w:t>
                                          </w:r>
                                          <w:r>
                                            <w:rPr>
                                              <w:rFonts w:ascii="MingLiU" w:eastAsia="MingLiU" w:hAnsi="MingLiU" w:cs="MingLiU"/>
                                            </w:rPr>
                                            <w:br/>
                                          </w:r>
                                          <w:r>
                                            <w:rPr>
                                              <w:rFonts w:ascii="Open Sans" w:hAnsi="Open Sans" w:cs="Open Sans"/>
                                            </w:rP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FEAFB2" id="Text_x0020_Box_x0020_1" o:spid="_x0000_s1027" type="#_x0000_t202" alt="Text box displaying company contact information" style="position:absolute;margin-left:0;margin-top:649.5pt;width:468pt;height:87.9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" fillcolor="#f24f4f [3204]" stroked="f" strokeweight=".5pt">
                    <v:textbox inset="12.96pt,0,12.96pt,0">
                      <w:txbxContent>
                        <w:tbl>
                          <w:tblPr>
                            <w:tblW w:w="5822" w:type="pct"/>
                            <w:tblCellMar>
                              <w:left w:w="0" w:type="dxa"/>
                              <w:right w:w="0" w:type="dxa"/>
                            </w:tblCellMar>
                            <w:tblLook w:val="04A0" w:firstRow="1" w:lastRow="0" w:firstColumn="1" w:lastColumn="0" w:noHBand="0" w:noVBand="1"/>
                            <w:tblDescription w:val="Company contact information"/>
                          </w:tblPr>
                          <w:tblGrid>
                            <w:gridCol w:w="3078"/>
                            <w:gridCol w:w="518"/>
                            <w:gridCol w:w="3087"/>
                            <w:gridCol w:w="518"/>
                            <w:gridCol w:w="3083"/>
                          </w:tblGrid>
                          <w:tr w:rsidR="000423BE" w:rsidRPr="00D72F34" w14:paraId="1E9EF30B" w14:textId="77777777" w:rsidTr="00907D27">
                            <w:trPr>
                              <w:trHeight w:val="907"/>
                            </w:trPr>
                            <w:tc>
                              <w:tcPr>
                                <w:tcW w:w="1496" w:type="pct"/>
                              </w:tcPr>
                              <w:sdt>
                                <w:sdtPr>
                                  <w:rPr>
                                    <w:rFonts w:ascii="Open Sans" w:hAnsi="Open Sans" w:cs="Open Sans"/>
                                  </w:rPr>
                                  <w:alias w:val="Address"/>
                                  <w:tag w:val=""/>
                                  <w:id w:val="-1372225111"/>
                                  <w:dataBinding w:prefixMappings="xmlns:ns0='http://schemas.microsoft.com/office/2006/coverPageProps' " w:xpath="/ns0:CoverPageProperties[1]/ns0:CompanyAddress[1]" w:storeItemID="{55AF091B-3C7A-41E3-B477-F2FDAA23CFDA}"/>
                                  <w15:appearance w15:val="hidden"/>
                                  <w:text w:multiLine="1"/>
                                </w:sdtPr>
                                <w:sdtEndPr/>
                                <w:sdtContent>
                                  <w:p w14:paraId="30C85042" w14:textId="4E25ACB8" w:rsidR="000423BE" w:rsidRPr="00D72F34" w:rsidRDefault="00547AC3" w:rsidP="00D72F34">
                                    <w:pPr>
                                      <w:pStyle w:val="ContactInfo"/>
                                    </w:pPr>
                                    <w:r>
                                      <w:rPr>
                                        <w:rFonts w:ascii="Open Sans" w:hAnsi="Open Sans" w:cs="Open Sans"/>
                                      </w:rPr>
                                      <w:t>s3718266 – Amy Thompson</w:t>
                                    </w:r>
                                    <w:r>
                                      <w:rPr>
                                        <w:rFonts w:ascii="MingLiU" w:eastAsia="MingLiU" w:hAnsi="MingLiU" w:cs="MingLiU"/>
                                      </w:rPr>
                                      <w:br/>
                                    </w:r>
                                    <w:r>
                                      <w:rPr>
                                        <w:rFonts w:ascii="Open Sans" w:hAnsi="Open Sans" w:cs="Open Sans"/>
                                      </w:rPr>
                                      <w:t>s3718706 – Esther Hoang</w:t>
                                    </w:r>
                                    <w:r>
                                      <w:rPr>
                                        <w:rFonts w:ascii="MingLiU" w:eastAsia="MingLiU" w:hAnsi="MingLiU" w:cs="MingLiU"/>
                                      </w:rPr>
                                      <w:br/>
                                    </w:r>
                                    <w:r>
                                      <w:rPr>
                                        <w:rFonts w:ascii="Open Sans" w:hAnsi="Open Sans" w:cs="Open Sans"/>
                                      </w:rPr>
                                      <w:t>s3661949 – Jonathan Keusgen</w:t>
                                    </w:r>
                                    <w:r>
                                      <w:rPr>
                                        <w:rFonts w:ascii="MingLiU" w:eastAsia="MingLiU" w:hAnsi="MingLiU" w:cs="MingLiU"/>
                                      </w:rPr>
                                      <w:br/>
                                    </w:r>
                                    <w:r>
                                      <w:rPr>
                                        <w:rFonts w:ascii="Open Sans" w:hAnsi="Open Sans" w:cs="Open Sans"/>
                                      </w:rPr>
                                      <w:t>s3724958 – James Robertson</w:t>
                                    </w:r>
                                  </w:p>
                                </w:sdtContent>
                              </w:sdt>
                            </w:tc>
                            <w:tc>
                              <w:tcPr>
                                <w:tcW w:w="252" w:type="pct"/>
                              </w:tcPr>
                              <w:p w14:paraId="0FBBCE6B" w14:textId="77777777" w:rsidR="000423BE" w:rsidRPr="00D72F34" w:rsidRDefault="000423BE">
                                <w:pPr>
                                  <w:pStyle w:val="ContactInfo"/>
                                </w:pPr>
                              </w:p>
                            </w:tc>
                            <w:tc>
                              <w:tcPr>
                                <w:tcW w:w="1501" w:type="pct"/>
                              </w:tcPr>
                              <w:p w14:paraId="6D5EC218" w14:textId="4AC97F30" w:rsidR="000423BE" w:rsidRPr="00D72F34" w:rsidRDefault="000423BE">
                                <w:pPr>
                                  <w:pStyle w:val="ContactInfo"/>
                                  <w:jc w:val="center"/>
                                </w:pPr>
                              </w:p>
                            </w:tc>
                            <w:tc>
                              <w:tcPr>
                                <w:tcW w:w="252" w:type="pct"/>
                              </w:tcPr>
                              <w:p w14:paraId="67490A4D" w14:textId="77777777" w:rsidR="000423BE" w:rsidRPr="00D72F34" w:rsidRDefault="000423BE">
                                <w:pPr>
                                  <w:pStyle w:val="ContactInfo"/>
                                </w:pPr>
                              </w:p>
                            </w:tc>
                            <w:tc>
                              <w:tcPr>
                                <w:tcW w:w="1499" w:type="pct"/>
                              </w:tcPr>
                              <w:p w14:paraId="119F12BF" w14:textId="369F2F3D" w:rsidR="000423BE" w:rsidRPr="00D72F34" w:rsidRDefault="000423BE">
                                <w:pPr>
                                  <w:pStyle w:val="ContactInfo"/>
                                  <w:jc w:val="right"/>
                                </w:pPr>
                              </w:p>
                            </w:tc>
                          </w:tr>
                        </w:tbl>
                        <w:p w14:paraId="52DEB5AD" w14:textId="65DA8F7F" w:rsidR="000423BE" w:rsidRPr="00D72F34" w:rsidRDefault="000423BE">
                          <w:pPr>
                            <w:pStyle w:val="NoSpacing"/>
                            <w:rPr>
                              <w:sz w:val="22"/>
                              <w:szCs w:val="22"/>
                            </w:rPr>
                          </w:pPr>
                        </w:p>
                      </w:txbxContent>
                    </v:textbox>
                    <w10:wrap anchorx="margin" anchory="page"/>
                  </v:shape>
                </w:pict>
              </mc:Fallback>
            </mc:AlternateContent>
          </w:r>
          <w:r w:rsidR="00CA48DA">
            <w:t xml:space="preserve"> </w:t>
          </w:r>
          <w:r w:rsidR="00A56CA3">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rFonts w:ascii="Open Sans" w:hAnsi="Open Sans" w:cs="Open Sans"/>
          <w:noProof/>
        </w:rPr>
      </w:sdtEndPr>
      <w:sdtContent>
        <w:p w14:paraId="70AE0C66" w14:textId="77777777" w:rsidR="00535929" w:rsidRDefault="00A56CA3" w:rsidP="00196894">
          <w:pPr>
            <w:pStyle w:val="TOCHeading"/>
          </w:pPr>
          <w:r>
            <w:t>Table of Contents</w:t>
          </w:r>
        </w:p>
        <w:p w14:paraId="2A268FE4" w14:textId="34C1B8D8" w:rsidR="009B4B17" w:rsidRDefault="00A56CA3">
          <w:pPr>
            <w:pStyle w:val="TOC1"/>
            <w:rPr>
              <w:rFonts w:asciiTheme="minorHAnsi" w:hAnsiTheme="minorHAnsi" w:cstheme="minorBidi"/>
              <w:b w:val="0"/>
              <w:bCs w:val="0"/>
              <w:color w:val="auto"/>
              <w:sz w:val="22"/>
              <w:szCs w:val="22"/>
              <w:lang w:val="en-AU" w:eastAsia="en-AU"/>
            </w:rPr>
          </w:pPr>
          <w:r>
            <w:fldChar w:fldCharType="begin"/>
          </w:r>
          <w:r>
            <w:instrText xml:space="preserve"> TOC \o "1-1" \h \z \u </w:instrText>
          </w:r>
          <w:r>
            <w:fldChar w:fldCharType="separate"/>
          </w:r>
          <w:hyperlink w:anchor="_Toc512800061" w:history="1">
            <w:r w:rsidR="009B4B17" w:rsidRPr="00836699">
              <w:rPr>
                <w:rStyle w:val="Hyperlink"/>
              </w:rPr>
              <w:t>Team 37</w:t>
            </w:r>
            <w:r w:rsidR="009B4B17">
              <w:rPr>
                <w:webHidden/>
              </w:rPr>
              <w:tab/>
            </w:r>
            <w:r w:rsidR="009B4B17">
              <w:rPr>
                <w:webHidden/>
              </w:rPr>
              <w:fldChar w:fldCharType="begin"/>
            </w:r>
            <w:r w:rsidR="009B4B17">
              <w:rPr>
                <w:webHidden/>
              </w:rPr>
              <w:instrText xml:space="preserve"> PAGEREF _Toc512800061 \h </w:instrText>
            </w:r>
            <w:r w:rsidR="009B4B17">
              <w:rPr>
                <w:webHidden/>
              </w:rPr>
            </w:r>
            <w:r w:rsidR="009B4B17">
              <w:rPr>
                <w:webHidden/>
              </w:rPr>
              <w:fldChar w:fldCharType="separate"/>
            </w:r>
            <w:r w:rsidR="009B4B17">
              <w:rPr>
                <w:webHidden/>
              </w:rPr>
              <w:t>2</w:t>
            </w:r>
            <w:r w:rsidR="009B4B17">
              <w:rPr>
                <w:webHidden/>
              </w:rPr>
              <w:fldChar w:fldCharType="end"/>
            </w:r>
          </w:hyperlink>
        </w:p>
        <w:p w14:paraId="246ADF3E" w14:textId="6FE04EC7" w:rsidR="009B4B17" w:rsidRDefault="00EE2D88">
          <w:pPr>
            <w:pStyle w:val="TOC1"/>
            <w:rPr>
              <w:rFonts w:asciiTheme="minorHAnsi" w:hAnsiTheme="minorHAnsi" w:cstheme="minorBidi"/>
              <w:b w:val="0"/>
              <w:bCs w:val="0"/>
              <w:color w:val="auto"/>
              <w:sz w:val="22"/>
              <w:szCs w:val="22"/>
              <w:lang w:val="en-AU" w:eastAsia="en-AU"/>
            </w:rPr>
          </w:pPr>
          <w:hyperlink w:anchor="_Toc512800062" w:history="1">
            <w:r w:rsidR="009B4B17" w:rsidRPr="00836699">
              <w:rPr>
                <w:rStyle w:val="Hyperlink"/>
              </w:rPr>
              <w:t>Tools</w:t>
            </w:r>
            <w:r w:rsidR="009B4B17">
              <w:rPr>
                <w:webHidden/>
              </w:rPr>
              <w:tab/>
            </w:r>
            <w:r w:rsidR="009B4B17">
              <w:rPr>
                <w:webHidden/>
              </w:rPr>
              <w:fldChar w:fldCharType="begin"/>
            </w:r>
            <w:r w:rsidR="009B4B17">
              <w:rPr>
                <w:webHidden/>
              </w:rPr>
              <w:instrText xml:space="preserve"> PAGEREF _Toc512800062 \h </w:instrText>
            </w:r>
            <w:r w:rsidR="009B4B17">
              <w:rPr>
                <w:webHidden/>
              </w:rPr>
            </w:r>
            <w:r w:rsidR="009B4B17">
              <w:rPr>
                <w:webHidden/>
              </w:rPr>
              <w:fldChar w:fldCharType="separate"/>
            </w:r>
            <w:r w:rsidR="009B4B17">
              <w:rPr>
                <w:webHidden/>
              </w:rPr>
              <w:t>5</w:t>
            </w:r>
            <w:r w:rsidR="009B4B17">
              <w:rPr>
                <w:webHidden/>
              </w:rPr>
              <w:fldChar w:fldCharType="end"/>
            </w:r>
          </w:hyperlink>
        </w:p>
        <w:p w14:paraId="330316F4" w14:textId="5EAB3D21" w:rsidR="009B4B17" w:rsidRDefault="00EE2D88">
          <w:pPr>
            <w:pStyle w:val="TOC1"/>
            <w:rPr>
              <w:rFonts w:asciiTheme="minorHAnsi" w:hAnsiTheme="minorHAnsi" w:cstheme="minorBidi"/>
              <w:b w:val="0"/>
              <w:bCs w:val="0"/>
              <w:color w:val="auto"/>
              <w:sz w:val="22"/>
              <w:szCs w:val="22"/>
              <w:lang w:val="en-AU" w:eastAsia="en-AU"/>
            </w:rPr>
          </w:pPr>
          <w:hyperlink w:anchor="_Toc512800063" w:history="1">
            <w:r w:rsidR="009B4B17" w:rsidRPr="00836699">
              <w:rPr>
                <w:rStyle w:val="Hyperlink"/>
              </w:rPr>
              <w:t>Industry Data</w:t>
            </w:r>
            <w:r w:rsidR="009B4B17">
              <w:rPr>
                <w:webHidden/>
              </w:rPr>
              <w:tab/>
            </w:r>
            <w:r w:rsidR="009B4B17">
              <w:rPr>
                <w:webHidden/>
              </w:rPr>
              <w:fldChar w:fldCharType="begin"/>
            </w:r>
            <w:r w:rsidR="009B4B17">
              <w:rPr>
                <w:webHidden/>
              </w:rPr>
              <w:instrText xml:space="preserve"> PAGEREF _Toc512800063 \h </w:instrText>
            </w:r>
            <w:r w:rsidR="009B4B17">
              <w:rPr>
                <w:webHidden/>
              </w:rPr>
            </w:r>
            <w:r w:rsidR="009B4B17">
              <w:rPr>
                <w:webHidden/>
              </w:rPr>
              <w:fldChar w:fldCharType="separate"/>
            </w:r>
            <w:r w:rsidR="009B4B17">
              <w:rPr>
                <w:webHidden/>
              </w:rPr>
              <w:t>6</w:t>
            </w:r>
            <w:r w:rsidR="009B4B17">
              <w:rPr>
                <w:webHidden/>
              </w:rPr>
              <w:fldChar w:fldCharType="end"/>
            </w:r>
          </w:hyperlink>
        </w:p>
        <w:p w14:paraId="189468C8" w14:textId="2D6822C9" w:rsidR="009B4B17" w:rsidRDefault="00EE2D88">
          <w:pPr>
            <w:pStyle w:val="TOC1"/>
            <w:rPr>
              <w:rFonts w:asciiTheme="minorHAnsi" w:hAnsiTheme="minorHAnsi" w:cstheme="minorBidi"/>
              <w:b w:val="0"/>
              <w:bCs w:val="0"/>
              <w:color w:val="auto"/>
              <w:sz w:val="22"/>
              <w:szCs w:val="22"/>
              <w:lang w:val="en-AU" w:eastAsia="en-AU"/>
            </w:rPr>
          </w:pPr>
          <w:hyperlink w:anchor="_Toc512800064" w:history="1">
            <w:r w:rsidR="009B4B17" w:rsidRPr="00836699">
              <w:rPr>
                <w:rStyle w:val="Hyperlink"/>
              </w:rPr>
              <w:t>IT Work</w:t>
            </w:r>
            <w:r w:rsidR="009B4B17">
              <w:rPr>
                <w:webHidden/>
              </w:rPr>
              <w:tab/>
            </w:r>
            <w:r w:rsidR="009B4B17">
              <w:rPr>
                <w:webHidden/>
              </w:rPr>
              <w:fldChar w:fldCharType="begin"/>
            </w:r>
            <w:r w:rsidR="009B4B17">
              <w:rPr>
                <w:webHidden/>
              </w:rPr>
              <w:instrText xml:space="preserve"> PAGEREF _Toc512800064 \h </w:instrText>
            </w:r>
            <w:r w:rsidR="009B4B17">
              <w:rPr>
                <w:webHidden/>
              </w:rPr>
            </w:r>
            <w:r w:rsidR="009B4B17">
              <w:rPr>
                <w:webHidden/>
              </w:rPr>
              <w:fldChar w:fldCharType="separate"/>
            </w:r>
            <w:r w:rsidR="009B4B17">
              <w:rPr>
                <w:webHidden/>
              </w:rPr>
              <w:t>8</w:t>
            </w:r>
            <w:r w:rsidR="009B4B17">
              <w:rPr>
                <w:webHidden/>
              </w:rPr>
              <w:fldChar w:fldCharType="end"/>
            </w:r>
          </w:hyperlink>
        </w:p>
        <w:p w14:paraId="108487D7" w14:textId="50830528" w:rsidR="009B4B17" w:rsidRDefault="00EE2D88">
          <w:pPr>
            <w:pStyle w:val="TOC1"/>
            <w:rPr>
              <w:rFonts w:asciiTheme="minorHAnsi" w:hAnsiTheme="minorHAnsi" w:cstheme="minorBidi"/>
              <w:b w:val="0"/>
              <w:bCs w:val="0"/>
              <w:color w:val="auto"/>
              <w:sz w:val="22"/>
              <w:szCs w:val="22"/>
              <w:lang w:val="en-AU" w:eastAsia="en-AU"/>
            </w:rPr>
          </w:pPr>
          <w:hyperlink w:anchor="_Toc512800065" w:history="1">
            <w:r w:rsidR="009B4B17" w:rsidRPr="00836699">
              <w:rPr>
                <w:rStyle w:val="Hyperlink"/>
              </w:rPr>
              <w:t>IT Technologies</w:t>
            </w:r>
            <w:r w:rsidR="009B4B17">
              <w:rPr>
                <w:webHidden/>
              </w:rPr>
              <w:tab/>
            </w:r>
            <w:r w:rsidR="009B4B17">
              <w:rPr>
                <w:webHidden/>
              </w:rPr>
              <w:fldChar w:fldCharType="begin"/>
            </w:r>
            <w:r w:rsidR="009B4B17">
              <w:rPr>
                <w:webHidden/>
              </w:rPr>
              <w:instrText xml:space="preserve"> PAGEREF _Toc512800065 \h </w:instrText>
            </w:r>
            <w:r w:rsidR="009B4B17">
              <w:rPr>
                <w:webHidden/>
              </w:rPr>
            </w:r>
            <w:r w:rsidR="009B4B17">
              <w:rPr>
                <w:webHidden/>
              </w:rPr>
              <w:fldChar w:fldCharType="separate"/>
            </w:r>
            <w:r w:rsidR="009B4B17">
              <w:rPr>
                <w:webHidden/>
              </w:rPr>
              <w:t>9</w:t>
            </w:r>
            <w:r w:rsidR="009B4B17">
              <w:rPr>
                <w:webHidden/>
              </w:rPr>
              <w:fldChar w:fldCharType="end"/>
            </w:r>
          </w:hyperlink>
        </w:p>
        <w:p w14:paraId="475C0C03" w14:textId="69D09B71" w:rsidR="009B4B17" w:rsidRDefault="00EE2D88">
          <w:pPr>
            <w:pStyle w:val="TOC1"/>
            <w:rPr>
              <w:rFonts w:asciiTheme="minorHAnsi" w:hAnsiTheme="minorHAnsi" w:cstheme="minorBidi"/>
              <w:b w:val="0"/>
              <w:bCs w:val="0"/>
              <w:color w:val="auto"/>
              <w:sz w:val="22"/>
              <w:szCs w:val="22"/>
              <w:lang w:val="en-AU" w:eastAsia="en-AU"/>
            </w:rPr>
          </w:pPr>
          <w:hyperlink w:anchor="_Toc512800066" w:history="1">
            <w:r w:rsidR="009B4B17" w:rsidRPr="00836699">
              <w:rPr>
                <w:rStyle w:val="Hyperlink"/>
              </w:rPr>
              <w:t>Project Ideas</w:t>
            </w:r>
            <w:r w:rsidR="009B4B17">
              <w:rPr>
                <w:webHidden/>
              </w:rPr>
              <w:tab/>
            </w:r>
            <w:r w:rsidR="009B4B17">
              <w:rPr>
                <w:webHidden/>
              </w:rPr>
              <w:fldChar w:fldCharType="begin"/>
            </w:r>
            <w:r w:rsidR="009B4B17">
              <w:rPr>
                <w:webHidden/>
              </w:rPr>
              <w:instrText xml:space="preserve"> PAGEREF _Toc512800066 \h </w:instrText>
            </w:r>
            <w:r w:rsidR="009B4B17">
              <w:rPr>
                <w:webHidden/>
              </w:rPr>
            </w:r>
            <w:r w:rsidR="009B4B17">
              <w:rPr>
                <w:webHidden/>
              </w:rPr>
              <w:fldChar w:fldCharType="separate"/>
            </w:r>
            <w:r w:rsidR="009B4B17">
              <w:rPr>
                <w:webHidden/>
              </w:rPr>
              <w:t>15</w:t>
            </w:r>
            <w:r w:rsidR="009B4B17">
              <w:rPr>
                <w:webHidden/>
              </w:rPr>
              <w:fldChar w:fldCharType="end"/>
            </w:r>
          </w:hyperlink>
        </w:p>
        <w:p w14:paraId="31459ED1" w14:textId="1CD2CD47" w:rsidR="009B4B17" w:rsidRDefault="00EE2D88">
          <w:pPr>
            <w:pStyle w:val="TOC1"/>
            <w:rPr>
              <w:rFonts w:asciiTheme="minorHAnsi" w:hAnsiTheme="minorHAnsi" w:cstheme="minorBidi"/>
              <w:b w:val="0"/>
              <w:bCs w:val="0"/>
              <w:color w:val="auto"/>
              <w:sz w:val="22"/>
              <w:szCs w:val="22"/>
              <w:lang w:val="en-AU" w:eastAsia="en-AU"/>
            </w:rPr>
          </w:pPr>
          <w:hyperlink w:anchor="_Toc512800067" w:history="1">
            <w:r w:rsidR="009B4B17" w:rsidRPr="00836699">
              <w:rPr>
                <w:rStyle w:val="Hyperlink"/>
              </w:rPr>
              <w:t>Group Reflection</w:t>
            </w:r>
            <w:r w:rsidR="009B4B17">
              <w:rPr>
                <w:webHidden/>
              </w:rPr>
              <w:tab/>
            </w:r>
            <w:r w:rsidR="009B4B17">
              <w:rPr>
                <w:webHidden/>
              </w:rPr>
              <w:fldChar w:fldCharType="begin"/>
            </w:r>
            <w:r w:rsidR="009B4B17">
              <w:rPr>
                <w:webHidden/>
              </w:rPr>
              <w:instrText xml:space="preserve"> PAGEREF _Toc512800067 \h </w:instrText>
            </w:r>
            <w:r w:rsidR="009B4B17">
              <w:rPr>
                <w:webHidden/>
              </w:rPr>
            </w:r>
            <w:r w:rsidR="009B4B17">
              <w:rPr>
                <w:webHidden/>
              </w:rPr>
              <w:fldChar w:fldCharType="separate"/>
            </w:r>
            <w:r w:rsidR="009B4B17">
              <w:rPr>
                <w:webHidden/>
              </w:rPr>
              <w:t>17</w:t>
            </w:r>
            <w:r w:rsidR="009B4B17">
              <w:rPr>
                <w:webHidden/>
              </w:rPr>
              <w:fldChar w:fldCharType="end"/>
            </w:r>
          </w:hyperlink>
        </w:p>
        <w:p w14:paraId="60E464F8" w14:textId="6C7A47EF" w:rsidR="00535929" w:rsidRDefault="00A56CA3" w:rsidP="00196894">
          <w:pPr>
            <w:sectPr w:rsidR="00535929">
              <w:pgSz w:w="12240" w:h="15840" w:code="1"/>
              <w:pgMar w:top="1080" w:right="1440" w:bottom="1080" w:left="1440" w:header="720" w:footer="576" w:gutter="0"/>
              <w:pgNumType w:start="0"/>
              <w:cols w:space="720"/>
              <w:titlePg/>
              <w:docGrid w:linePitch="360"/>
            </w:sectPr>
          </w:pPr>
          <w:r>
            <w:rPr>
              <w:sz w:val="26"/>
              <w:szCs w:val="26"/>
            </w:rPr>
            <w:fldChar w:fldCharType="end"/>
          </w:r>
        </w:p>
      </w:sdtContent>
    </w:sdt>
    <w:p w14:paraId="3502589C" w14:textId="10877D09" w:rsidR="00535929" w:rsidRPr="003659E0" w:rsidRDefault="003659E0" w:rsidP="00196894">
      <w:pPr>
        <w:pStyle w:val="Heading1"/>
      </w:pPr>
      <w:bookmarkStart w:id="0" w:name="_Toc512800061"/>
      <w:r w:rsidRPr="003659E0">
        <w:lastRenderedPageBreak/>
        <w:t>Team 37</w:t>
      </w:r>
      <w:bookmarkEnd w:id="0"/>
    </w:p>
    <w:p w14:paraId="77E6031F" w14:textId="77777777" w:rsidR="003659E0" w:rsidRPr="00CA48DA" w:rsidRDefault="003659E0" w:rsidP="00CA48DA">
      <w:pPr>
        <w:pStyle w:val="Heading2"/>
      </w:pPr>
      <w:r w:rsidRPr="00CA48DA">
        <w:t>Personal Information</w:t>
      </w:r>
    </w:p>
    <w:p w14:paraId="6FDD741C" w14:textId="6842D7BD" w:rsidR="003659E0" w:rsidRPr="003659E0" w:rsidRDefault="00A944B2" w:rsidP="00196894">
      <w:r>
        <w:br/>
      </w:r>
      <w:r w:rsidR="003659E0" w:rsidRPr="00A944B2">
        <w:rPr>
          <w:b/>
        </w:rPr>
        <w:t>Amy</w:t>
      </w:r>
      <w:r w:rsidRPr="00A944B2">
        <w:rPr>
          <w:b/>
        </w:rPr>
        <w:t xml:space="preserve"> -</w:t>
      </w:r>
      <w:r w:rsidR="003659E0" w:rsidRPr="00A944B2">
        <w:rPr>
          <w:b/>
        </w:rPr>
        <w:t xml:space="preserve"> </w:t>
      </w:r>
      <w:r w:rsidRPr="00A944B2">
        <w:rPr>
          <w:b/>
        </w:rPr>
        <w:t>s</w:t>
      </w:r>
      <w:r w:rsidR="003659E0" w:rsidRPr="00A944B2">
        <w:rPr>
          <w:b/>
        </w:rPr>
        <w:t>3718266</w:t>
      </w:r>
      <w:r w:rsidR="003659E0" w:rsidRPr="003659E0">
        <w:t xml:space="preserve"> </w:t>
      </w:r>
      <w:r>
        <w:br/>
      </w:r>
      <w:r w:rsidR="003659E0" w:rsidRPr="003659E0">
        <w:t xml:space="preserve">I am Australian but love to travel and one of my favourite things to do is to go snowboarding. Since a </w:t>
      </w:r>
      <w:r w:rsidR="003659E0" w:rsidRPr="00196894">
        <w:t>young age I've wanted to study in the STEM fields. Throughout my secondary education, my passion for science and the prospect</w:t>
      </w:r>
      <w:r w:rsidR="003659E0" w:rsidRPr="003659E0">
        <w:t xml:space="preserve"> of learning the foundations of the future have inspired me to take my education further. During year 12 I studied computing: informatics. I would also say I have a keen interest in design and creating: applications, websites and artworks. In the future I would like to work with both the skills of logic and creativity. I do not have any previous IT job experience. </w:t>
      </w:r>
    </w:p>
    <w:p w14:paraId="1DBC5601" w14:textId="7CA36472" w:rsidR="003659E0" w:rsidRPr="003659E0" w:rsidRDefault="003659E0" w:rsidP="00196894">
      <w:r w:rsidRPr="00A944B2">
        <w:rPr>
          <w:b/>
        </w:rPr>
        <w:t>Esther</w:t>
      </w:r>
      <w:r w:rsidR="00A944B2" w:rsidRPr="00A944B2">
        <w:rPr>
          <w:b/>
        </w:rPr>
        <w:t xml:space="preserve"> - </w:t>
      </w:r>
      <w:r w:rsidRPr="00A944B2">
        <w:rPr>
          <w:b/>
        </w:rPr>
        <w:t>s3718706</w:t>
      </w:r>
      <w:r w:rsidR="00A944B2">
        <w:br/>
      </w:r>
      <w:r w:rsidRPr="003659E0">
        <w:t>I was born in Australia to Vietnamese immigrant parents. My hobbies include making watercolour art and watching YouTube videos of derpy animals. I studied Computing Informatics for VCE. I'm interested in the UI/UX design and research industry. I have no IT related job experiences.</w:t>
      </w:r>
    </w:p>
    <w:p w14:paraId="5D3C1358" w14:textId="4F54379E" w:rsidR="003659E0" w:rsidRPr="003659E0" w:rsidRDefault="003659E0" w:rsidP="00196894">
      <w:r w:rsidRPr="00A944B2">
        <w:rPr>
          <w:b/>
        </w:rPr>
        <w:t>Jonathan</w:t>
      </w:r>
      <w:r w:rsidR="00A944B2" w:rsidRPr="00A944B2">
        <w:rPr>
          <w:b/>
        </w:rPr>
        <w:t xml:space="preserve"> - </w:t>
      </w:r>
      <w:r w:rsidRPr="00A944B2">
        <w:rPr>
          <w:b/>
        </w:rPr>
        <w:t>s3661949</w:t>
      </w:r>
      <w:r w:rsidR="00A944B2">
        <w:br/>
      </w:r>
      <w:r w:rsidRPr="003659E0">
        <w:t xml:space="preserve">I'm Australian, but my dad was born in Germany and my mum in New Zealand. I play basketball, video games and read. I'm interested in System Administration, Data Analytics and Software Development. I worked in the IT department at McKinnon Secondary College as an Intern in 2017. I also studied some IT subjects at secondary school. </w:t>
      </w:r>
    </w:p>
    <w:p w14:paraId="1A048CD9" w14:textId="062BF4CD" w:rsidR="003659E0" w:rsidRPr="003659E0" w:rsidRDefault="003659E0" w:rsidP="00196894">
      <w:r w:rsidRPr="00A944B2">
        <w:rPr>
          <w:b/>
        </w:rPr>
        <w:t>James</w:t>
      </w:r>
      <w:r w:rsidR="00A944B2" w:rsidRPr="00A944B2">
        <w:rPr>
          <w:b/>
        </w:rPr>
        <w:t xml:space="preserve"> - </w:t>
      </w:r>
      <w:r w:rsidRPr="00A944B2">
        <w:rPr>
          <w:b/>
        </w:rPr>
        <w:t>s3724958</w:t>
      </w:r>
      <w:r w:rsidRPr="003659E0">
        <w:t xml:space="preserve"> </w:t>
      </w:r>
      <w:r w:rsidR="00A944B2">
        <w:br/>
      </w:r>
      <w:r w:rsidRPr="003659E0">
        <w:t xml:space="preserve">I'm Australian, my mother is Filipino, and my father is English. My hobbies are health, fitness and drinking wine. I'm interested in cryptocurrency, data analysis &amp; mining, cloud computing and app / web design. I've had exposure to multiple fields of IT through previous studies and freelance work, ranging from programming, databases, web development and </w:t>
      </w:r>
      <w:r w:rsidR="00A944B2">
        <w:t xml:space="preserve">web </w:t>
      </w:r>
      <w:r w:rsidRPr="003659E0">
        <w:t>design.</w:t>
      </w:r>
    </w:p>
    <w:p w14:paraId="2F59661C" w14:textId="3964F614" w:rsidR="00CA48DA" w:rsidRDefault="00CA48DA">
      <w:pPr>
        <w:spacing w:after="320"/>
      </w:pPr>
      <w:r>
        <w:br w:type="page"/>
      </w:r>
    </w:p>
    <w:p w14:paraId="71411D8D" w14:textId="42A65E88" w:rsidR="004737E3" w:rsidRDefault="00CA48DA" w:rsidP="00CA48DA">
      <w:pPr>
        <w:pStyle w:val="Heading2"/>
      </w:pPr>
      <w:r>
        <w:lastRenderedPageBreak/>
        <w:t>Team Profile</w:t>
      </w:r>
    </w:p>
    <w:tbl>
      <w:tblPr>
        <w:tblStyle w:val="ReportTable"/>
        <w:tblW w:w="0" w:type="auto"/>
        <w:tblLook w:val="04A0" w:firstRow="1" w:lastRow="0" w:firstColumn="1" w:lastColumn="0" w:noHBand="0" w:noVBand="1"/>
      </w:tblPr>
      <w:tblGrid>
        <w:gridCol w:w="1870"/>
        <w:gridCol w:w="1870"/>
        <w:gridCol w:w="1870"/>
        <w:gridCol w:w="1870"/>
        <w:gridCol w:w="1870"/>
      </w:tblGrid>
      <w:tr w:rsidR="004E4D47" w14:paraId="1CCE5345"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963054A" w14:textId="182042E5" w:rsidR="004E4D47" w:rsidRPr="004E4D47" w:rsidRDefault="004E4D47" w:rsidP="004E4D47">
            <w:pPr>
              <w:jc w:val="center"/>
              <w:rPr>
                <w:b/>
              </w:rPr>
            </w:pPr>
            <w:r w:rsidRPr="004E4D47">
              <w:rPr>
                <w:b/>
              </w:rPr>
              <w:t>Myer-Briggs Test</w:t>
            </w:r>
          </w:p>
        </w:tc>
        <w:tc>
          <w:tcPr>
            <w:tcW w:w="1870" w:type="dxa"/>
            <w:tcBorders>
              <w:top w:val="single" w:sz="4" w:space="0" w:color="auto"/>
              <w:left w:val="single" w:sz="4" w:space="0" w:color="auto"/>
              <w:bottom w:val="single" w:sz="4" w:space="0" w:color="auto"/>
              <w:right w:val="single" w:sz="4" w:space="0" w:color="auto"/>
            </w:tcBorders>
          </w:tcPr>
          <w:p w14:paraId="66CEE71C" w14:textId="683FCCE7"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2A85077F" w14:textId="673DF9B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4C7D634F" w14:textId="0176009B"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0157B52E" w14:textId="0BE2C1DA"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6F8DC9E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325D4254" w14:textId="0F48A597" w:rsidR="004E4D47" w:rsidRPr="004E4D47" w:rsidRDefault="004E4D47" w:rsidP="004E4D47">
            <w:pPr>
              <w:jc w:val="center"/>
              <w:rPr>
                <w:b/>
              </w:rPr>
            </w:pPr>
            <w:r>
              <w:rPr>
                <w:b/>
              </w:rPr>
              <w:t>Result:</w:t>
            </w:r>
          </w:p>
        </w:tc>
        <w:tc>
          <w:tcPr>
            <w:tcW w:w="1870" w:type="dxa"/>
            <w:tcBorders>
              <w:top w:val="single" w:sz="4" w:space="0" w:color="auto"/>
              <w:left w:val="single" w:sz="4" w:space="0" w:color="auto"/>
            </w:tcBorders>
          </w:tcPr>
          <w:p w14:paraId="347F9EF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ENTJ</w:t>
            </w:r>
          </w:p>
          <w:p w14:paraId="3EC661B3" w14:textId="5FB8E3A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“Commander”</w:t>
            </w:r>
          </w:p>
        </w:tc>
        <w:tc>
          <w:tcPr>
            <w:tcW w:w="1870" w:type="dxa"/>
            <w:tcBorders>
              <w:top w:val="single" w:sz="4" w:space="0" w:color="auto"/>
            </w:tcBorders>
          </w:tcPr>
          <w:p w14:paraId="6E44F1ED"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INFP</w:t>
            </w:r>
          </w:p>
          <w:p w14:paraId="5B9EF5AB" w14:textId="484C8BCB"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“Mediator”</w:t>
            </w:r>
          </w:p>
        </w:tc>
        <w:tc>
          <w:tcPr>
            <w:tcW w:w="1870" w:type="dxa"/>
            <w:tcBorders>
              <w:top w:val="single" w:sz="4" w:space="0" w:color="auto"/>
            </w:tcBorders>
          </w:tcPr>
          <w:p w14:paraId="51EA516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INTJ</w:t>
            </w:r>
          </w:p>
          <w:p w14:paraId="7C4376FC" w14:textId="6075F04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“Architect”</w:t>
            </w:r>
          </w:p>
        </w:tc>
        <w:tc>
          <w:tcPr>
            <w:tcW w:w="1870" w:type="dxa"/>
            <w:tcBorders>
              <w:top w:val="single" w:sz="4" w:space="0" w:color="auto"/>
            </w:tcBorders>
          </w:tcPr>
          <w:p w14:paraId="60170C1E" w14:textId="77777777"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ESTJ</w:t>
            </w:r>
          </w:p>
          <w:p w14:paraId="4338A7E5" w14:textId="09EF08B3"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“Executive”</w:t>
            </w:r>
          </w:p>
        </w:tc>
      </w:tr>
    </w:tbl>
    <w:p w14:paraId="0AB3635F" w14:textId="1EF7F081" w:rsidR="00CA48DA" w:rsidRDefault="00CA48DA" w:rsidP="00CA48DA"/>
    <w:tbl>
      <w:tblPr>
        <w:tblStyle w:val="ReportTable"/>
        <w:tblW w:w="0" w:type="auto"/>
        <w:tblLook w:val="04A0" w:firstRow="1" w:lastRow="0" w:firstColumn="1" w:lastColumn="0" w:noHBand="0" w:noVBand="1"/>
      </w:tblPr>
      <w:tblGrid>
        <w:gridCol w:w="1870"/>
        <w:gridCol w:w="1870"/>
        <w:gridCol w:w="1870"/>
        <w:gridCol w:w="1870"/>
        <w:gridCol w:w="1870"/>
      </w:tblGrid>
      <w:tr w:rsidR="004E4D47" w14:paraId="7B2D6783" w14:textId="77777777" w:rsidTr="00032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7F5CCF1E" w14:textId="335867ED" w:rsidR="004E4D47" w:rsidRPr="004E4D47" w:rsidRDefault="004E4D47" w:rsidP="004E4D47">
            <w:pPr>
              <w:jc w:val="center"/>
              <w:rPr>
                <w:b/>
              </w:rPr>
            </w:pPr>
            <w:r>
              <w:rPr>
                <w:b/>
              </w:rPr>
              <w:t>Learning Styles Test</w:t>
            </w:r>
          </w:p>
        </w:tc>
        <w:tc>
          <w:tcPr>
            <w:tcW w:w="1870" w:type="dxa"/>
            <w:tcBorders>
              <w:top w:val="single" w:sz="4" w:space="0" w:color="auto"/>
              <w:left w:val="single" w:sz="4" w:space="0" w:color="auto"/>
              <w:bottom w:val="single" w:sz="4" w:space="0" w:color="auto"/>
              <w:right w:val="single" w:sz="4" w:space="0" w:color="auto"/>
            </w:tcBorders>
          </w:tcPr>
          <w:p w14:paraId="2682AB0F" w14:textId="62D3E02E"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Amy</w:t>
            </w:r>
          </w:p>
        </w:tc>
        <w:tc>
          <w:tcPr>
            <w:tcW w:w="1870" w:type="dxa"/>
            <w:tcBorders>
              <w:top w:val="single" w:sz="4" w:space="0" w:color="auto"/>
              <w:left w:val="single" w:sz="4" w:space="0" w:color="auto"/>
              <w:bottom w:val="single" w:sz="4" w:space="0" w:color="auto"/>
              <w:right w:val="single" w:sz="4" w:space="0" w:color="auto"/>
            </w:tcBorders>
          </w:tcPr>
          <w:p w14:paraId="7DE92D58" w14:textId="7C384078"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Esther</w:t>
            </w:r>
          </w:p>
        </w:tc>
        <w:tc>
          <w:tcPr>
            <w:tcW w:w="1870" w:type="dxa"/>
            <w:tcBorders>
              <w:top w:val="single" w:sz="4" w:space="0" w:color="auto"/>
              <w:left w:val="single" w:sz="4" w:space="0" w:color="auto"/>
              <w:bottom w:val="single" w:sz="4" w:space="0" w:color="auto"/>
              <w:right w:val="single" w:sz="4" w:space="0" w:color="auto"/>
            </w:tcBorders>
          </w:tcPr>
          <w:p w14:paraId="757D936F" w14:textId="2799933C"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Jonathan</w:t>
            </w:r>
          </w:p>
        </w:tc>
        <w:tc>
          <w:tcPr>
            <w:tcW w:w="1870" w:type="dxa"/>
            <w:tcBorders>
              <w:top w:val="single" w:sz="4" w:space="0" w:color="auto"/>
              <w:left w:val="single" w:sz="4" w:space="0" w:color="auto"/>
              <w:bottom w:val="single" w:sz="4" w:space="0" w:color="auto"/>
            </w:tcBorders>
          </w:tcPr>
          <w:p w14:paraId="6D8DFCF0" w14:textId="1F5D6299" w:rsidR="004E4D47" w:rsidRDefault="004E4D47" w:rsidP="004E4D47">
            <w:pPr>
              <w:jc w:val="center"/>
              <w:cnfStyle w:val="100000000000" w:firstRow="1" w:lastRow="0" w:firstColumn="0" w:lastColumn="0" w:oddVBand="0" w:evenVBand="0" w:oddHBand="0" w:evenHBand="0" w:firstRowFirstColumn="0" w:firstRowLastColumn="0" w:lastRowFirstColumn="0" w:lastRowLastColumn="0"/>
            </w:pPr>
            <w:r>
              <w:t>James</w:t>
            </w:r>
          </w:p>
        </w:tc>
      </w:tr>
      <w:tr w:rsidR="004E4D47" w14:paraId="15DCDDB4" w14:textId="77777777" w:rsidTr="000329A5">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tcPr>
          <w:p w14:paraId="17E91530" w14:textId="3F6EB154" w:rsidR="004E4D47" w:rsidRPr="004E4D47" w:rsidRDefault="004E4D47" w:rsidP="004E4D47">
            <w:pPr>
              <w:jc w:val="center"/>
              <w:rPr>
                <w:b/>
              </w:rPr>
            </w:pPr>
            <w:r>
              <w:rPr>
                <w:b/>
              </w:rPr>
              <w:t xml:space="preserve">Result: </w:t>
            </w:r>
          </w:p>
        </w:tc>
        <w:tc>
          <w:tcPr>
            <w:tcW w:w="1870" w:type="dxa"/>
            <w:tcBorders>
              <w:top w:val="single" w:sz="4" w:space="0" w:color="auto"/>
              <w:left w:val="single" w:sz="4" w:space="0" w:color="auto"/>
            </w:tcBorders>
          </w:tcPr>
          <w:p w14:paraId="63DE8B02" w14:textId="3951687E"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Auditory</w:t>
            </w:r>
          </w:p>
        </w:tc>
        <w:tc>
          <w:tcPr>
            <w:tcW w:w="1870" w:type="dxa"/>
            <w:tcBorders>
              <w:top w:val="single" w:sz="4" w:space="0" w:color="auto"/>
            </w:tcBorders>
          </w:tcPr>
          <w:p w14:paraId="6B87AAE2" w14:textId="373E8EEC"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4EB3942A" w14:textId="07CB48A2"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c>
          <w:tcPr>
            <w:tcW w:w="1870" w:type="dxa"/>
            <w:tcBorders>
              <w:top w:val="single" w:sz="4" w:space="0" w:color="auto"/>
            </w:tcBorders>
          </w:tcPr>
          <w:p w14:paraId="5A47F708" w14:textId="2A46E7D0" w:rsidR="004E4D47" w:rsidRDefault="004E4D47" w:rsidP="004E4D47">
            <w:pPr>
              <w:jc w:val="center"/>
              <w:cnfStyle w:val="000000000000" w:firstRow="0" w:lastRow="0" w:firstColumn="0" w:lastColumn="0" w:oddVBand="0" w:evenVBand="0" w:oddHBand="0" w:evenHBand="0" w:firstRowFirstColumn="0" w:firstRowLastColumn="0" w:lastRowFirstColumn="0" w:lastRowLastColumn="0"/>
            </w:pPr>
            <w:r>
              <w:t>Visual</w:t>
            </w:r>
          </w:p>
        </w:tc>
      </w:tr>
    </w:tbl>
    <w:p w14:paraId="28D25929" w14:textId="28B33AA2" w:rsidR="00CA48DA" w:rsidRDefault="00CA48DA" w:rsidP="00CA48DA"/>
    <w:tbl>
      <w:tblPr>
        <w:tblStyle w:val="ReportTable"/>
        <w:tblW w:w="0" w:type="auto"/>
        <w:tblLook w:val="04A0" w:firstRow="1" w:lastRow="0" w:firstColumn="1" w:lastColumn="0" w:noHBand="0" w:noVBand="1"/>
      </w:tblPr>
      <w:tblGrid>
        <w:gridCol w:w="1870"/>
        <w:gridCol w:w="1870"/>
        <w:gridCol w:w="2634"/>
        <w:gridCol w:w="1106"/>
        <w:gridCol w:w="1870"/>
      </w:tblGrid>
      <w:tr w:rsidR="001455B6" w14:paraId="73689707"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tcPr>
          <w:p w14:paraId="014BD64D" w14:textId="3E30EE27" w:rsidR="001455B6" w:rsidRPr="00E74805" w:rsidRDefault="00E74805" w:rsidP="00E74805">
            <w:pPr>
              <w:jc w:val="center"/>
              <w:rPr>
                <w:b/>
              </w:rPr>
            </w:pPr>
            <w:r>
              <w:rPr>
                <w:b/>
              </w:rPr>
              <w:t>Third Test</w:t>
            </w:r>
          </w:p>
        </w:tc>
        <w:tc>
          <w:tcPr>
            <w:tcW w:w="1870" w:type="dxa"/>
            <w:tcBorders>
              <w:top w:val="single" w:sz="4" w:space="0" w:color="auto"/>
              <w:left w:val="single" w:sz="4" w:space="0" w:color="auto"/>
              <w:bottom w:val="single" w:sz="4" w:space="0" w:color="auto"/>
              <w:right w:val="single" w:sz="4" w:space="0" w:color="auto"/>
            </w:tcBorders>
          </w:tcPr>
          <w:p w14:paraId="120D858B"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Amy</w:t>
            </w:r>
          </w:p>
          <w:p w14:paraId="5568EFE9" w14:textId="660C4829"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(Coping &amp; Stress)</w:t>
            </w:r>
          </w:p>
        </w:tc>
        <w:tc>
          <w:tcPr>
            <w:tcW w:w="2634" w:type="dxa"/>
            <w:tcBorders>
              <w:top w:val="single" w:sz="4" w:space="0" w:color="auto"/>
              <w:left w:val="single" w:sz="4" w:space="0" w:color="auto"/>
              <w:bottom w:val="single" w:sz="4" w:space="0" w:color="auto"/>
              <w:right w:val="single" w:sz="4" w:space="0" w:color="auto"/>
            </w:tcBorders>
          </w:tcPr>
          <w:p w14:paraId="5AF3B279" w14:textId="7777777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Esther</w:t>
            </w:r>
          </w:p>
          <w:p w14:paraId="35C8905E" w14:textId="09712DA1"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(Big 5 Personality)</w:t>
            </w:r>
          </w:p>
        </w:tc>
        <w:tc>
          <w:tcPr>
            <w:tcW w:w="1106" w:type="dxa"/>
            <w:tcBorders>
              <w:top w:val="single" w:sz="4" w:space="0" w:color="auto"/>
              <w:left w:val="single" w:sz="4" w:space="0" w:color="auto"/>
              <w:bottom w:val="single" w:sz="4" w:space="0" w:color="auto"/>
              <w:right w:val="single" w:sz="4" w:space="0" w:color="auto"/>
            </w:tcBorders>
          </w:tcPr>
          <w:p w14:paraId="1332FBDF"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Jonathan</w:t>
            </w:r>
          </w:p>
          <w:p w14:paraId="6A573977" w14:textId="024E5C2E"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(IQ)</w:t>
            </w:r>
          </w:p>
        </w:tc>
        <w:tc>
          <w:tcPr>
            <w:tcW w:w="1870" w:type="dxa"/>
            <w:tcBorders>
              <w:top w:val="single" w:sz="4" w:space="0" w:color="auto"/>
              <w:left w:val="single" w:sz="4" w:space="0" w:color="auto"/>
              <w:bottom w:val="single" w:sz="4" w:space="0" w:color="auto"/>
            </w:tcBorders>
          </w:tcPr>
          <w:p w14:paraId="2D6A85D0" w14:textId="77777777" w:rsidR="00E74805" w:rsidRDefault="00E74805" w:rsidP="00E74805">
            <w:pPr>
              <w:jc w:val="center"/>
              <w:cnfStyle w:val="100000000000" w:firstRow="1" w:lastRow="0" w:firstColumn="0" w:lastColumn="0" w:oddVBand="0" w:evenVBand="0" w:oddHBand="0" w:evenHBand="0" w:firstRowFirstColumn="0" w:firstRowLastColumn="0" w:lastRowFirstColumn="0" w:lastRowLastColumn="0"/>
            </w:pPr>
            <w:r>
              <w:t>James</w:t>
            </w:r>
          </w:p>
          <w:p w14:paraId="2F4489D6" w14:textId="6A9C47B7" w:rsidR="001455B6" w:rsidRDefault="00E74805" w:rsidP="00E74805">
            <w:pPr>
              <w:jc w:val="center"/>
              <w:cnfStyle w:val="100000000000" w:firstRow="1" w:lastRow="0" w:firstColumn="0" w:lastColumn="0" w:oddVBand="0" w:evenVBand="0" w:oddHBand="0" w:evenHBand="0" w:firstRowFirstColumn="0" w:firstRowLastColumn="0" w:lastRowFirstColumn="0" w:lastRowLastColumn="0"/>
            </w:pPr>
            <w:r>
              <w:t>(Creativity Score)</w:t>
            </w:r>
          </w:p>
        </w:tc>
      </w:tr>
      <w:tr w:rsidR="001455B6" w14:paraId="115D55C9" w14:textId="77777777" w:rsidTr="00106259">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left w:val="single" w:sz="4" w:space="0" w:color="auto"/>
              <w:bottom w:val="single" w:sz="4" w:space="0" w:color="auto"/>
              <w:right w:val="single" w:sz="4" w:space="0" w:color="auto"/>
            </w:tcBorders>
            <w:shd w:val="clear" w:color="auto" w:fill="F79595" w:themeFill="accent1" w:themeFillTint="99"/>
            <w:vAlign w:val="center"/>
          </w:tcPr>
          <w:p w14:paraId="0E76E1E7" w14:textId="7FE03D62" w:rsidR="001455B6" w:rsidRPr="00E74805" w:rsidRDefault="00E74805" w:rsidP="00B348E0">
            <w:pPr>
              <w:jc w:val="center"/>
              <w:rPr>
                <w:b/>
              </w:rPr>
            </w:pPr>
            <w:r>
              <w:rPr>
                <w:b/>
              </w:rPr>
              <w:t>Result:</w:t>
            </w:r>
          </w:p>
        </w:tc>
        <w:tc>
          <w:tcPr>
            <w:tcW w:w="1870" w:type="dxa"/>
            <w:tcBorders>
              <w:top w:val="single" w:sz="4" w:space="0" w:color="auto"/>
              <w:left w:val="single" w:sz="4" w:space="0" w:color="auto"/>
            </w:tcBorders>
            <w:vAlign w:val="center"/>
          </w:tcPr>
          <w:p w14:paraId="122C2BEC"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86% Problem Focused</w:t>
            </w:r>
          </w:p>
          <w:p w14:paraId="742E01ED" w14:textId="18D68AA4"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Vs</w:t>
            </w:r>
          </w:p>
          <w:p w14:paraId="01C5263A" w14:textId="63C5D402"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14% Emotion Focused</w:t>
            </w:r>
          </w:p>
        </w:tc>
        <w:tc>
          <w:tcPr>
            <w:tcW w:w="2634" w:type="dxa"/>
            <w:tcBorders>
              <w:top w:val="single" w:sz="4" w:space="0" w:color="auto"/>
            </w:tcBorders>
            <w:vAlign w:val="center"/>
          </w:tcPr>
          <w:p w14:paraId="152DAC05" w14:textId="77777777"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Open Mindedness = 64%</w:t>
            </w:r>
          </w:p>
          <w:p w14:paraId="483E6430" w14:textId="77777777" w:rsidR="00E74805" w:rsidRDefault="00E74805" w:rsidP="006562B5">
            <w:pPr>
              <w:jc w:val="center"/>
              <w:cnfStyle w:val="000000000000" w:firstRow="0" w:lastRow="0" w:firstColumn="0" w:lastColumn="0" w:oddVBand="0" w:evenVBand="0" w:oddHBand="0" w:evenHBand="0" w:firstRowFirstColumn="0" w:firstRowLastColumn="0" w:lastRowFirstColumn="0" w:lastRowLastColumn="0"/>
            </w:pPr>
            <w:r>
              <w:t>Conscientiousness = 21%</w:t>
            </w:r>
          </w:p>
          <w:p w14:paraId="015D2937" w14:textId="1174B0E6" w:rsidR="006562B5" w:rsidRDefault="00E74805" w:rsidP="006562B5">
            <w:pPr>
              <w:jc w:val="center"/>
              <w:cnfStyle w:val="000000000000" w:firstRow="0" w:lastRow="0" w:firstColumn="0" w:lastColumn="0" w:oddVBand="0" w:evenVBand="0" w:oddHBand="0" w:evenHBand="0" w:firstRowFirstColumn="0" w:firstRowLastColumn="0" w:lastRowFirstColumn="0" w:lastRowLastColumn="0"/>
            </w:pPr>
            <w:r>
              <w:t>Extra</w:t>
            </w:r>
            <w:r w:rsidR="006562B5">
              <w:t>version</w:t>
            </w:r>
            <w:r w:rsidR="00106259">
              <w:t xml:space="preserve"> </w:t>
            </w:r>
            <w:r w:rsidR="006562B5">
              <w:t>= 14%</w:t>
            </w:r>
          </w:p>
          <w:p w14:paraId="5771F1E0" w14:textId="2956EE98" w:rsidR="006562B5" w:rsidRDefault="006562B5" w:rsidP="006562B5">
            <w:pPr>
              <w:jc w:val="center"/>
              <w:cnfStyle w:val="000000000000" w:firstRow="0" w:lastRow="0" w:firstColumn="0" w:lastColumn="0" w:oddVBand="0" w:evenVBand="0" w:oddHBand="0" w:evenHBand="0" w:firstRowFirstColumn="0" w:firstRowLastColumn="0" w:lastRowFirstColumn="0" w:lastRowLastColumn="0"/>
            </w:pPr>
            <w:r>
              <w:t>Agreeable</w:t>
            </w:r>
            <w:r w:rsidR="00106259">
              <w:t xml:space="preserve"> </w:t>
            </w:r>
            <w:r>
              <w:t>= 73%</w:t>
            </w:r>
          </w:p>
          <w:p w14:paraId="0358213E" w14:textId="71A49CBF" w:rsidR="006562B5" w:rsidRDefault="006562B5" w:rsidP="00106259">
            <w:pPr>
              <w:jc w:val="center"/>
              <w:cnfStyle w:val="000000000000" w:firstRow="0" w:lastRow="0" w:firstColumn="0" w:lastColumn="0" w:oddVBand="0" w:evenVBand="0" w:oddHBand="0" w:evenHBand="0" w:firstRowFirstColumn="0" w:firstRowLastColumn="0" w:lastRowFirstColumn="0" w:lastRowLastColumn="0"/>
            </w:pPr>
            <w:r>
              <w:t>Negative Emotion</w:t>
            </w:r>
            <w:r w:rsidR="00106259">
              <w:t xml:space="preserve"> </w:t>
            </w:r>
            <w:r>
              <w:t>= 61%</w:t>
            </w:r>
          </w:p>
        </w:tc>
        <w:tc>
          <w:tcPr>
            <w:tcW w:w="1106" w:type="dxa"/>
            <w:tcBorders>
              <w:top w:val="single" w:sz="4" w:space="0" w:color="auto"/>
            </w:tcBorders>
            <w:vAlign w:val="center"/>
          </w:tcPr>
          <w:p w14:paraId="66FFF468" w14:textId="0A587C33"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&gt;125</w:t>
            </w:r>
          </w:p>
        </w:tc>
        <w:tc>
          <w:tcPr>
            <w:tcW w:w="1870" w:type="dxa"/>
            <w:tcBorders>
              <w:top w:val="single" w:sz="4" w:space="0" w:color="auto"/>
            </w:tcBorders>
            <w:vAlign w:val="center"/>
          </w:tcPr>
          <w:p w14:paraId="0450230D" w14:textId="7DA93619" w:rsidR="001455B6" w:rsidRDefault="00E74805" w:rsidP="006562B5">
            <w:pPr>
              <w:jc w:val="center"/>
              <w:cnfStyle w:val="000000000000" w:firstRow="0" w:lastRow="0" w:firstColumn="0" w:lastColumn="0" w:oddVBand="0" w:evenVBand="0" w:oddHBand="0" w:evenHBand="0" w:firstRowFirstColumn="0" w:firstRowLastColumn="0" w:lastRowFirstColumn="0" w:lastRowLastColumn="0"/>
            </w:pPr>
            <w:r>
              <w:t>66.43%</w:t>
            </w:r>
          </w:p>
        </w:tc>
      </w:tr>
    </w:tbl>
    <w:p w14:paraId="7EDD304A" w14:textId="0692861D" w:rsidR="00CA48DA" w:rsidRDefault="00CA48DA" w:rsidP="00CA48DA"/>
    <w:p w14:paraId="6F2EEF57" w14:textId="59CED50C" w:rsidR="00343E17" w:rsidRPr="00343E17" w:rsidRDefault="00343E17" w:rsidP="006562B5">
      <w:pPr>
        <w:rPr>
          <w:b/>
        </w:rPr>
      </w:pPr>
      <w:r>
        <w:rPr>
          <w:b/>
        </w:rPr>
        <w:t>Reflection</w:t>
      </w:r>
    </w:p>
    <w:p w14:paraId="4CC65650" w14:textId="50051D30" w:rsidR="00343E17" w:rsidRDefault="006562B5" w:rsidP="006562B5">
      <w:r>
        <w:t xml:space="preserve">As a group we understand that </w:t>
      </w:r>
      <w:r w:rsidR="00343E17">
        <w:t>all</w:t>
      </w:r>
      <w:r>
        <w:t xml:space="preserve"> this information is valuable insight into how we should work together as a team. </w:t>
      </w:r>
      <w:r w:rsidR="00343E17">
        <w:t>Expanding on communicating with each other it helps us understand our individual personalities and how we learn best.  We have also used this information to divide roles to the individuals in the group and discussed the best ways for us to collaborate to complete this assignment.</w:t>
      </w:r>
    </w:p>
    <w:p w14:paraId="6F3D9207" w14:textId="2817FD59" w:rsidR="006D69E5" w:rsidRDefault="006D69E5" w:rsidP="006562B5"/>
    <w:p w14:paraId="3B5EFAE7" w14:textId="45CC32E7" w:rsidR="006D69E5" w:rsidRDefault="006D69E5" w:rsidP="006562B5"/>
    <w:p w14:paraId="45C9B098" w14:textId="6588878A" w:rsidR="006D69E5" w:rsidRDefault="006D69E5" w:rsidP="006562B5"/>
    <w:p w14:paraId="41C4AE8C" w14:textId="3168FC8A" w:rsidR="006D69E5" w:rsidRDefault="006D69E5" w:rsidP="006562B5"/>
    <w:p w14:paraId="23ACFF25" w14:textId="3EC4ED15" w:rsidR="006D69E5" w:rsidRDefault="006D69E5" w:rsidP="006562B5"/>
    <w:p w14:paraId="23C812C7" w14:textId="4D850F18" w:rsidR="006D69E5" w:rsidRDefault="006D69E5" w:rsidP="006562B5"/>
    <w:p w14:paraId="04A0EB68" w14:textId="2C73A689" w:rsidR="006D69E5" w:rsidRDefault="006D69E5" w:rsidP="006562B5"/>
    <w:p w14:paraId="6BC8A09F" w14:textId="0AC6DF36" w:rsidR="006D69E5" w:rsidRDefault="006D69E5" w:rsidP="006562B5"/>
    <w:p w14:paraId="0A6DE061" w14:textId="3445A0D6" w:rsidR="006D69E5" w:rsidRDefault="006D69E5" w:rsidP="006562B5"/>
    <w:p w14:paraId="6E380309" w14:textId="77777777" w:rsidR="006D69E5" w:rsidRDefault="006D69E5" w:rsidP="006562B5"/>
    <w:p w14:paraId="22F35967" w14:textId="16DDB3AD" w:rsidR="00B348E0" w:rsidRDefault="00343E17" w:rsidP="00B348E0">
      <w:pPr>
        <w:pStyle w:val="Heading2"/>
      </w:pPr>
      <w:r>
        <w:t>Ideal Jobs</w:t>
      </w:r>
    </w:p>
    <w:p w14:paraId="5242BFD3" w14:textId="77777777" w:rsidR="00B348E0" w:rsidRPr="00B348E0" w:rsidRDefault="00B348E0" w:rsidP="00B348E0"/>
    <w:tbl>
      <w:tblPr>
        <w:tblStyle w:val="ReportTable"/>
        <w:tblW w:w="0" w:type="auto"/>
        <w:tblLook w:val="04A0" w:firstRow="1" w:lastRow="0" w:firstColumn="1" w:lastColumn="0" w:noHBand="0" w:noVBand="1"/>
      </w:tblPr>
      <w:tblGrid>
        <w:gridCol w:w="1870"/>
        <w:gridCol w:w="1869"/>
        <w:gridCol w:w="1869"/>
        <w:gridCol w:w="1870"/>
        <w:gridCol w:w="1869"/>
      </w:tblGrid>
      <w:tr w:rsidR="00A90524" w14:paraId="2F61F7D3" w14:textId="77777777" w:rsidTr="00D05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vAlign w:val="center"/>
          </w:tcPr>
          <w:p w14:paraId="1E0EEE79" w14:textId="77CF5DB1" w:rsidR="00B348E0" w:rsidRDefault="00B348E0" w:rsidP="00B348E0">
            <w:pPr>
              <w:pStyle w:val="Heading2"/>
              <w:jc w:val="center"/>
              <w:outlineLvl w:val="1"/>
            </w:pPr>
            <w:r>
              <w:lastRenderedPageBreak/>
              <w:t>Career Aspect</w:t>
            </w:r>
          </w:p>
        </w:tc>
        <w:tc>
          <w:tcPr>
            <w:tcW w:w="1870" w:type="dxa"/>
            <w:tcBorders>
              <w:top w:val="single" w:sz="6" w:space="0" w:color="auto"/>
              <w:left w:val="single" w:sz="6" w:space="0" w:color="auto"/>
              <w:bottom w:val="single" w:sz="6" w:space="0" w:color="auto"/>
              <w:right w:val="single" w:sz="6" w:space="0" w:color="auto"/>
            </w:tcBorders>
            <w:vAlign w:val="center"/>
          </w:tcPr>
          <w:p w14:paraId="4C324AE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Amy</w:t>
            </w:r>
          </w:p>
          <w:p w14:paraId="3DDF5A58" w14:textId="6E2A7FB7"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Scrum Master / Agile Project Manager</w:t>
            </w:r>
          </w:p>
        </w:tc>
        <w:tc>
          <w:tcPr>
            <w:tcW w:w="1870" w:type="dxa"/>
            <w:tcBorders>
              <w:top w:val="single" w:sz="6" w:space="0" w:color="auto"/>
              <w:left w:val="single" w:sz="6" w:space="0" w:color="auto"/>
              <w:bottom w:val="single" w:sz="6" w:space="0" w:color="auto"/>
              <w:right w:val="single" w:sz="6" w:space="0" w:color="auto"/>
            </w:tcBorders>
            <w:vAlign w:val="center"/>
          </w:tcPr>
          <w:p w14:paraId="39A9E866"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Esther</w:t>
            </w:r>
          </w:p>
          <w:p w14:paraId="3C99B943" w14:textId="6FEA38B3"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UX Researcher</w:t>
            </w:r>
          </w:p>
        </w:tc>
        <w:tc>
          <w:tcPr>
            <w:tcW w:w="1870" w:type="dxa"/>
            <w:tcBorders>
              <w:top w:val="single" w:sz="6" w:space="0" w:color="auto"/>
              <w:left w:val="single" w:sz="6" w:space="0" w:color="auto"/>
              <w:bottom w:val="single" w:sz="6" w:space="0" w:color="auto"/>
              <w:right w:val="single" w:sz="6" w:space="0" w:color="auto"/>
            </w:tcBorders>
            <w:vAlign w:val="center"/>
          </w:tcPr>
          <w:p w14:paraId="1B00505B"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Jonathan</w:t>
            </w:r>
          </w:p>
          <w:p w14:paraId="70650A44" w14:textId="190BD081"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DevOps Engineer</w:t>
            </w:r>
          </w:p>
        </w:tc>
        <w:tc>
          <w:tcPr>
            <w:tcW w:w="1870" w:type="dxa"/>
            <w:tcBorders>
              <w:top w:val="single" w:sz="6" w:space="0" w:color="auto"/>
              <w:left w:val="single" w:sz="6" w:space="0" w:color="auto"/>
              <w:bottom w:val="single" w:sz="6" w:space="0" w:color="auto"/>
              <w:right w:val="single" w:sz="6" w:space="0" w:color="auto"/>
            </w:tcBorders>
            <w:vAlign w:val="center"/>
          </w:tcPr>
          <w:p w14:paraId="2A575731" w14:textId="77777777" w:rsidR="00B348E0" w:rsidRDefault="00B348E0" w:rsidP="00B348E0">
            <w:pPr>
              <w:pStyle w:val="Heading2"/>
              <w:jc w:val="center"/>
              <w:outlineLvl w:val="1"/>
              <w:cnfStyle w:val="100000000000" w:firstRow="1" w:lastRow="0" w:firstColumn="0" w:lastColumn="0" w:oddVBand="0" w:evenVBand="0" w:oddHBand="0" w:evenHBand="0" w:firstRowFirstColumn="0" w:firstRowLastColumn="0" w:lastRowFirstColumn="0" w:lastRowLastColumn="0"/>
            </w:pPr>
            <w:r>
              <w:t>James</w:t>
            </w:r>
          </w:p>
          <w:p w14:paraId="6F47C51E" w14:textId="066621FC" w:rsidR="00B348E0" w:rsidRPr="00B348E0" w:rsidRDefault="00B348E0" w:rsidP="00B348E0">
            <w:pPr>
              <w:jc w:val="center"/>
              <w:cnfStyle w:val="100000000000" w:firstRow="1" w:lastRow="0" w:firstColumn="0" w:lastColumn="0" w:oddVBand="0" w:evenVBand="0" w:oddHBand="0" w:evenHBand="0" w:firstRowFirstColumn="0" w:firstRowLastColumn="0" w:lastRowFirstColumn="0" w:lastRowLastColumn="0"/>
            </w:pPr>
            <w:r>
              <w:t>Cloud Consultant</w:t>
            </w:r>
          </w:p>
        </w:tc>
      </w:tr>
      <w:tr w:rsidR="00B348E0" w14:paraId="1120CBA6"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5C6D3118" w14:textId="1159F485" w:rsidR="00B348E0" w:rsidRDefault="00B348E0" w:rsidP="00B348E0">
            <w:pPr>
              <w:pStyle w:val="Heading2"/>
              <w:jc w:val="center"/>
              <w:outlineLvl w:val="1"/>
            </w:pPr>
            <w:r>
              <w:t>Location</w:t>
            </w:r>
          </w:p>
        </w:tc>
        <w:tc>
          <w:tcPr>
            <w:tcW w:w="1870" w:type="dxa"/>
            <w:tcBorders>
              <w:top w:val="single" w:sz="6" w:space="0" w:color="auto"/>
              <w:left w:val="single" w:sz="6" w:space="0" w:color="auto"/>
            </w:tcBorders>
            <w:vAlign w:val="center"/>
          </w:tcPr>
          <w:p w14:paraId="64013E95" w14:textId="20635451"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South East Suburbs</w:t>
            </w:r>
          </w:p>
        </w:tc>
        <w:tc>
          <w:tcPr>
            <w:tcW w:w="1870" w:type="dxa"/>
            <w:tcBorders>
              <w:top w:val="single" w:sz="6" w:space="0" w:color="auto"/>
            </w:tcBorders>
            <w:vAlign w:val="center"/>
          </w:tcPr>
          <w:p w14:paraId="1ECAC44E" w14:textId="0623E265"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CBD / South East</w:t>
            </w:r>
          </w:p>
        </w:tc>
        <w:tc>
          <w:tcPr>
            <w:tcW w:w="1870" w:type="dxa"/>
            <w:tcBorders>
              <w:top w:val="single" w:sz="6" w:space="0" w:color="auto"/>
            </w:tcBorders>
            <w:vAlign w:val="center"/>
          </w:tcPr>
          <w:p w14:paraId="63D9A692" w14:textId="3118D355"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Melbourne CBD</w:t>
            </w:r>
          </w:p>
        </w:tc>
        <w:tc>
          <w:tcPr>
            <w:tcW w:w="1870" w:type="dxa"/>
            <w:tcBorders>
              <w:top w:val="single" w:sz="6" w:space="0" w:color="auto"/>
            </w:tcBorders>
            <w:vAlign w:val="center"/>
          </w:tcPr>
          <w:p w14:paraId="2FD81EC2" w14:textId="1C7218CF"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Sydney CBD</w:t>
            </w:r>
          </w:p>
        </w:tc>
      </w:tr>
      <w:tr w:rsidR="00B348E0" w14:paraId="08C7946A"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32316A9C" w14:textId="56354ED8" w:rsidR="00B348E0" w:rsidRDefault="00B348E0" w:rsidP="00B348E0">
            <w:pPr>
              <w:pStyle w:val="Heading2"/>
              <w:jc w:val="center"/>
              <w:outlineLvl w:val="1"/>
            </w:pPr>
            <w:r>
              <w:t>Flexibility</w:t>
            </w:r>
          </w:p>
        </w:tc>
        <w:tc>
          <w:tcPr>
            <w:tcW w:w="1870" w:type="dxa"/>
            <w:tcBorders>
              <w:left w:val="single" w:sz="6" w:space="0" w:color="auto"/>
            </w:tcBorders>
            <w:vAlign w:val="center"/>
          </w:tcPr>
          <w:p w14:paraId="2CD3AB34" w14:textId="687FD6C0"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Flexible 4-day work week</w:t>
            </w:r>
          </w:p>
        </w:tc>
        <w:tc>
          <w:tcPr>
            <w:tcW w:w="1870" w:type="dxa"/>
            <w:vAlign w:val="center"/>
          </w:tcPr>
          <w:p w14:paraId="4F5BBD23" w14:textId="3FC92152" w:rsidR="00B348E0" w:rsidRDefault="00F36C4D"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c>
          <w:tcPr>
            <w:tcW w:w="1870" w:type="dxa"/>
            <w:vAlign w:val="center"/>
          </w:tcPr>
          <w:p w14:paraId="0D73B9FD" w14:textId="67EF83E7"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weekends off</w:t>
            </w:r>
          </w:p>
        </w:tc>
        <w:tc>
          <w:tcPr>
            <w:tcW w:w="1870" w:type="dxa"/>
            <w:vAlign w:val="center"/>
          </w:tcPr>
          <w:p w14:paraId="2BB2E352" w14:textId="6961E105" w:rsidR="00B348E0" w:rsidRDefault="00A90524" w:rsidP="00A90524">
            <w:pPr>
              <w:jc w:val="center"/>
              <w:cnfStyle w:val="000000010000" w:firstRow="0" w:lastRow="0" w:firstColumn="0" w:lastColumn="0" w:oddVBand="0" w:evenVBand="0" w:oddHBand="0" w:evenHBand="1" w:firstRowFirstColumn="0" w:firstRowLastColumn="0" w:lastRowFirstColumn="0" w:lastRowLastColumn="0"/>
            </w:pPr>
            <w:r>
              <w:t>5-day work week</w:t>
            </w:r>
          </w:p>
        </w:tc>
      </w:tr>
      <w:tr w:rsidR="00B348E0" w14:paraId="7577458D"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6B954EE4" w14:textId="606C2AC2" w:rsidR="00B348E0" w:rsidRDefault="00B348E0" w:rsidP="00B348E0">
            <w:pPr>
              <w:pStyle w:val="Heading2"/>
              <w:jc w:val="center"/>
              <w:outlineLvl w:val="1"/>
            </w:pPr>
            <w:r>
              <w:t>Work Variety</w:t>
            </w:r>
          </w:p>
        </w:tc>
        <w:tc>
          <w:tcPr>
            <w:tcW w:w="1870" w:type="dxa"/>
            <w:tcBorders>
              <w:left w:val="single" w:sz="6" w:space="0" w:color="auto"/>
            </w:tcBorders>
            <w:vAlign w:val="center"/>
          </w:tcPr>
          <w:p w14:paraId="5A007D5C" w14:textId="0DA2CD29"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Management in all areas</w:t>
            </w:r>
          </w:p>
        </w:tc>
        <w:tc>
          <w:tcPr>
            <w:tcW w:w="1870" w:type="dxa"/>
            <w:vAlign w:val="center"/>
          </w:tcPr>
          <w:p w14:paraId="5FD60810" w14:textId="7609597A" w:rsidR="00B348E0" w:rsidRDefault="00F36C4D" w:rsidP="00A90524">
            <w:pPr>
              <w:jc w:val="center"/>
              <w:cnfStyle w:val="000000000000" w:firstRow="0" w:lastRow="0" w:firstColumn="0" w:lastColumn="0" w:oddVBand="0" w:evenVBand="0" w:oddHBand="0" w:evenHBand="0" w:firstRowFirstColumn="0" w:firstRowLastColumn="0" w:lastRowFirstColumn="0" w:lastRowLastColumn="0"/>
            </w:pPr>
            <w:r>
              <w:t>All types of research and analysis</w:t>
            </w:r>
          </w:p>
        </w:tc>
        <w:tc>
          <w:tcPr>
            <w:tcW w:w="1870" w:type="dxa"/>
            <w:vAlign w:val="center"/>
          </w:tcPr>
          <w:p w14:paraId="31003F41" w14:textId="0A221AFB" w:rsidR="00B348E0" w:rsidRDefault="00A90524" w:rsidP="00A90524">
            <w:pPr>
              <w:jc w:val="center"/>
              <w:cnfStyle w:val="000000000000" w:firstRow="0" w:lastRow="0" w:firstColumn="0" w:lastColumn="0" w:oddVBand="0" w:evenVBand="0" w:oddHBand="0" w:evenHBand="0" w:firstRowFirstColumn="0" w:firstRowLastColumn="0" w:lastRowFirstColumn="0" w:lastRowLastColumn="0"/>
            </w:pPr>
            <w:r>
              <w:t>All stages of development and deployment of an application</w:t>
            </w:r>
          </w:p>
        </w:tc>
        <w:tc>
          <w:tcPr>
            <w:tcW w:w="1870" w:type="dxa"/>
            <w:vAlign w:val="center"/>
          </w:tcPr>
          <w:p w14:paraId="71877A99" w14:textId="16BAF1EB" w:rsidR="00B348E0" w:rsidRDefault="00E84A82" w:rsidP="00A90524">
            <w:pPr>
              <w:jc w:val="center"/>
              <w:cnfStyle w:val="000000000000" w:firstRow="0" w:lastRow="0" w:firstColumn="0" w:lastColumn="0" w:oddVBand="0" w:evenVBand="0" w:oddHBand="0" w:evenHBand="0" w:firstRowFirstColumn="0" w:firstRowLastColumn="0" w:lastRowFirstColumn="0" w:lastRowLastColumn="0"/>
            </w:pPr>
            <w:r>
              <w:t>Different clientele, multiple solutions possible</w:t>
            </w:r>
          </w:p>
        </w:tc>
      </w:tr>
      <w:tr w:rsidR="00B348E0" w14:paraId="66E38656" w14:textId="77777777" w:rsidTr="00A905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7BB429BB" w14:textId="275D305C" w:rsidR="00B348E0" w:rsidRDefault="00B348E0" w:rsidP="00B348E0">
            <w:pPr>
              <w:pStyle w:val="Heading2"/>
              <w:jc w:val="center"/>
              <w:outlineLvl w:val="1"/>
            </w:pPr>
            <w:r>
              <w:t>Creativity</w:t>
            </w:r>
          </w:p>
        </w:tc>
        <w:tc>
          <w:tcPr>
            <w:tcW w:w="1870" w:type="dxa"/>
            <w:tcBorders>
              <w:left w:val="single" w:sz="6" w:space="0" w:color="auto"/>
            </w:tcBorders>
            <w:vAlign w:val="center"/>
          </w:tcPr>
          <w:p w14:paraId="49B1E059" w14:textId="17CDAFB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High</w:t>
            </w:r>
          </w:p>
        </w:tc>
        <w:tc>
          <w:tcPr>
            <w:tcW w:w="1870" w:type="dxa"/>
            <w:vAlign w:val="center"/>
          </w:tcPr>
          <w:p w14:paraId="47F88216" w14:textId="294A62CD" w:rsidR="00B348E0" w:rsidRDefault="00B53F3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23A351F9" w14:textId="1C8BFEFA"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c>
          <w:tcPr>
            <w:tcW w:w="1870" w:type="dxa"/>
            <w:vAlign w:val="center"/>
          </w:tcPr>
          <w:p w14:paraId="4B8C77FA" w14:textId="7C1339E1" w:rsidR="00B348E0" w:rsidRDefault="000868A2" w:rsidP="00A90524">
            <w:pPr>
              <w:jc w:val="center"/>
              <w:cnfStyle w:val="000000010000" w:firstRow="0" w:lastRow="0" w:firstColumn="0" w:lastColumn="0" w:oddVBand="0" w:evenVBand="0" w:oddHBand="0" w:evenHBand="1" w:firstRowFirstColumn="0" w:firstRowLastColumn="0" w:lastRowFirstColumn="0" w:lastRowLastColumn="0"/>
            </w:pPr>
            <w:r>
              <w:t>Medium - High</w:t>
            </w:r>
          </w:p>
        </w:tc>
      </w:tr>
      <w:tr w:rsidR="00B348E0" w14:paraId="3190B0DC" w14:textId="77777777" w:rsidTr="00A90524">
        <w:tc>
          <w:tcPr>
            <w:cnfStyle w:val="001000000000" w:firstRow="0" w:lastRow="0" w:firstColumn="1" w:lastColumn="0" w:oddVBand="0" w:evenVBand="0" w:oddHBand="0" w:evenHBand="0" w:firstRowFirstColumn="0" w:firstRowLastColumn="0" w:lastRowFirstColumn="0" w:lastRowLastColumn="0"/>
            <w:tcW w:w="1870" w:type="dxa"/>
            <w:tcBorders>
              <w:top w:val="single" w:sz="6" w:space="0" w:color="auto"/>
              <w:left w:val="single" w:sz="6" w:space="0" w:color="auto"/>
              <w:bottom w:val="single" w:sz="6" w:space="0" w:color="auto"/>
              <w:right w:val="single" w:sz="6" w:space="0" w:color="auto"/>
            </w:tcBorders>
            <w:shd w:val="clear" w:color="auto" w:fill="F79595" w:themeFill="accent1" w:themeFillTint="99"/>
            <w:vAlign w:val="center"/>
          </w:tcPr>
          <w:p w14:paraId="41A58D40" w14:textId="226E244E" w:rsidR="00B348E0" w:rsidRDefault="00B348E0" w:rsidP="00B348E0">
            <w:pPr>
              <w:pStyle w:val="Heading2"/>
              <w:jc w:val="center"/>
              <w:outlineLvl w:val="1"/>
            </w:pPr>
            <w:r>
              <w:t>Travel Prospects</w:t>
            </w:r>
          </w:p>
        </w:tc>
        <w:tc>
          <w:tcPr>
            <w:tcW w:w="1870" w:type="dxa"/>
            <w:tcBorders>
              <w:left w:val="single" w:sz="6" w:space="0" w:color="auto"/>
            </w:tcBorders>
            <w:vAlign w:val="center"/>
          </w:tcPr>
          <w:p w14:paraId="07289B55" w14:textId="197A0C71"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Agreeable</w:t>
            </w:r>
          </w:p>
        </w:tc>
        <w:tc>
          <w:tcPr>
            <w:tcW w:w="1870" w:type="dxa"/>
            <w:vAlign w:val="center"/>
          </w:tcPr>
          <w:p w14:paraId="3BDBBF81" w14:textId="2B5B268F" w:rsidR="00B348E0" w:rsidRDefault="005406EC" w:rsidP="00A90524">
            <w:pPr>
              <w:jc w:val="center"/>
              <w:cnfStyle w:val="000000000000" w:firstRow="0" w:lastRow="0" w:firstColumn="0" w:lastColumn="0" w:oddVBand="0" w:evenVBand="0" w:oddHBand="0" w:evenHBand="0" w:firstRowFirstColumn="0" w:firstRowLastColumn="0" w:lastRowFirstColumn="0" w:lastRowLastColumn="0"/>
            </w:pPr>
            <w:r>
              <w:t xml:space="preserve">Not </w:t>
            </w:r>
            <w:r w:rsidR="005D2CE9">
              <w:t>preferred</w:t>
            </w:r>
          </w:p>
        </w:tc>
        <w:tc>
          <w:tcPr>
            <w:tcW w:w="1870" w:type="dxa"/>
            <w:vAlign w:val="center"/>
          </w:tcPr>
          <w:p w14:paraId="784E9778" w14:textId="2B98C8A6"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Would like to travel for work</w:t>
            </w:r>
          </w:p>
        </w:tc>
        <w:tc>
          <w:tcPr>
            <w:tcW w:w="1870" w:type="dxa"/>
            <w:vAlign w:val="center"/>
          </w:tcPr>
          <w:p w14:paraId="7A15CE1A" w14:textId="5DC9E2EC" w:rsidR="00B348E0" w:rsidRDefault="000868A2" w:rsidP="00A90524">
            <w:pPr>
              <w:jc w:val="center"/>
              <w:cnfStyle w:val="000000000000" w:firstRow="0" w:lastRow="0" w:firstColumn="0" w:lastColumn="0" w:oddVBand="0" w:evenVBand="0" w:oddHBand="0" w:evenHBand="0" w:firstRowFirstColumn="0" w:firstRowLastColumn="0" w:lastRowFirstColumn="0" w:lastRowLastColumn="0"/>
            </w:pPr>
            <w:r>
              <w:t xml:space="preserve">Domestic and International travel, working with multiple clients abroad and inside the office </w:t>
            </w:r>
          </w:p>
        </w:tc>
      </w:tr>
    </w:tbl>
    <w:p w14:paraId="15FC0642" w14:textId="77777777" w:rsidR="00B53F32" w:rsidRDefault="00B53F32" w:rsidP="00B53F32">
      <w:pPr>
        <w:rPr>
          <w:b/>
          <w:bCs/>
        </w:rPr>
      </w:pPr>
    </w:p>
    <w:p w14:paraId="5CE04062" w14:textId="77777777" w:rsidR="00B53F32" w:rsidRDefault="00B53F32" w:rsidP="00B53F32">
      <w:r>
        <w:rPr>
          <w:b/>
        </w:rPr>
        <w:t>Reflection</w:t>
      </w:r>
    </w:p>
    <w:p w14:paraId="31CD3E00" w14:textId="7A8BDD4A" w:rsidR="0080144F" w:rsidRDefault="0080144F" w:rsidP="00B53F32">
      <w:r>
        <w:t xml:space="preserve">Amy’s ideal job as a SCRUM master is </w:t>
      </w:r>
      <w:r w:rsidR="00106259">
        <w:t>centered</w:t>
      </w:r>
      <w:r>
        <w:t xml:space="preserve"> around dynamic group management. Jonathans ideal job of DevOps Engineer includes working with systems administration and software development. </w:t>
      </w:r>
      <w:r w:rsidR="001F595A">
        <w:t>Esther’s</w:t>
      </w:r>
      <w:r>
        <w:t xml:space="preserve"> ideal job as a user experience researcher requires researching user attitudes and </w:t>
      </w:r>
      <w:r w:rsidR="00106259">
        <w:t>behaviors</w:t>
      </w:r>
      <w:r>
        <w:t xml:space="preserve"> on products and systems. And finally, James’s ideal job as a cloud consultant involves working in different parts of the IT Industry ranging from cloud solutions, big data, analytics, infrastructure, design / migration, development life cycles and machine learning.</w:t>
      </w:r>
    </w:p>
    <w:p w14:paraId="42F7B955" w14:textId="5516C0F3" w:rsidR="00215F12" w:rsidRDefault="00215F12" w:rsidP="00B53F32">
      <w:r>
        <w:t xml:space="preserve">Considering these different career paths, </w:t>
      </w:r>
      <w:r w:rsidR="00562779">
        <w:t>all</w:t>
      </w:r>
      <w:r>
        <w:t xml:space="preserve"> </w:t>
      </w:r>
      <w:r w:rsidR="00562779">
        <w:t xml:space="preserve">our </w:t>
      </w:r>
      <w:r>
        <w:t>ideal jobs have a need for communication and crossover between a user or client to information that can be transferred to be useful.</w:t>
      </w:r>
    </w:p>
    <w:p w14:paraId="55C5DDAA" w14:textId="4AFFA304" w:rsidR="00343E17" w:rsidRDefault="00562779" w:rsidP="00B53F32">
      <w:r>
        <w:t xml:space="preserve">Some differences between these jobs include the amount of back end work needed. Where Jonathans job clearly creates a solution to a problem. Esther’s job requires more research to uncover potential problems to be solved. This is also in comparison to Amy’s ideal job where understanding of backend work is required, however is more </w:t>
      </w:r>
      <w:r w:rsidR="00106259">
        <w:t>centered</w:t>
      </w:r>
      <w:r>
        <w:t xml:space="preserve"> around </w:t>
      </w:r>
      <w:r w:rsidR="00591A5B">
        <w:t>communicating</w:t>
      </w:r>
      <w:r>
        <w:t xml:space="preserve"> and delegation. </w:t>
      </w:r>
      <w:r w:rsidR="00591A5B">
        <w:t>Moreover</w:t>
      </w:r>
      <w:r>
        <w:t xml:space="preserve">, James’s ideal job is </w:t>
      </w:r>
      <w:r w:rsidR="00591A5B">
        <w:t>like</w:t>
      </w:r>
      <w:r>
        <w:t xml:space="preserve"> Amy’s as a range of IT knowledge is required, however the focus is on the interaction between him and the client.</w:t>
      </w:r>
      <w:r w:rsidR="00343E17">
        <w:br w:type="page"/>
      </w:r>
    </w:p>
    <w:p w14:paraId="660940CA" w14:textId="7DA597C0" w:rsidR="006562B5" w:rsidRDefault="00343E17" w:rsidP="00051C1A">
      <w:pPr>
        <w:pStyle w:val="Heading1"/>
      </w:pPr>
      <w:bookmarkStart w:id="1" w:name="_Toc512800062"/>
      <w:r>
        <w:lastRenderedPageBreak/>
        <w:t>Tools</w:t>
      </w:r>
      <w:bookmarkEnd w:id="1"/>
    </w:p>
    <w:p w14:paraId="54BBA047" w14:textId="3D00A3A0" w:rsidR="00343E17" w:rsidRDefault="00343E17" w:rsidP="00343E17"/>
    <w:p w14:paraId="4598DDD9" w14:textId="1483A8A6" w:rsidR="00051C1A" w:rsidRPr="00051C1A" w:rsidRDefault="00051C1A" w:rsidP="00CA48DA">
      <w:r>
        <w:rPr>
          <w:b/>
        </w:rPr>
        <w:t>Group Website:</w:t>
      </w:r>
      <w:r>
        <w:rPr>
          <w:b/>
        </w:rPr>
        <w:br/>
      </w:r>
      <w:hyperlink r:id="rId11" w:history="1">
        <w:r w:rsidRPr="00051C1A">
          <w:rPr>
            <w:rStyle w:val="Hyperlink"/>
            <w:u w:val="none"/>
          </w:rPr>
          <w:t>team37.s3-website-ap-southeast-2.amazonaws.com</w:t>
        </w:r>
      </w:hyperlink>
    </w:p>
    <w:p w14:paraId="7089034D" w14:textId="19E9A17A" w:rsidR="00051C1A" w:rsidRDefault="00051C1A" w:rsidP="00CA48DA">
      <w:r>
        <w:rPr>
          <w:b/>
        </w:rPr>
        <w:t>Git Repository:</w:t>
      </w:r>
      <w:r>
        <w:rPr>
          <w:b/>
        </w:rPr>
        <w:br/>
      </w:r>
      <w:r w:rsidRPr="00051C1A">
        <w:t>github.com/S3661949/Team-37</w:t>
      </w:r>
    </w:p>
    <w:p w14:paraId="32E48F80" w14:textId="148E7FC0" w:rsidR="00051C1A" w:rsidRDefault="00051C1A" w:rsidP="00CA48DA">
      <w:pPr>
        <w:rPr>
          <w:b/>
        </w:rPr>
      </w:pPr>
      <w:r>
        <w:rPr>
          <w:b/>
        </w:rPr>
        <w:t>Reflection</w:t>
      </w:r>
    </w:p>
    <w:p w14:paraId="0CF53B6A" w14:textId="08059510" w:rsidR="00AE0C04" w:rsidRDefault="00051C1A" w:rsidP="00CA48DA">
      <w:r>
        <w:t>&lt;</w:t>
      </w:r>
      <w:r w:rsidR="00AE0C04">
        <w:t>Comments on how well the audit trail on the git reflects group work&gt;</w:t>
      </w:r>
    </w:p>
    <w:p w14:paraId="4BDED230" w14:textId="6625D786" w:rsidR="00051C1A" w:rsidRDefault="00051C1A">
      <w:pPr>
        <w:spacing w:after="320"/>
      </w:pPr>
      <w:r>
        <w:br w:type="page"/>
      </w:r>
    </w:p>
    <w:p w14:paraId="5F43BE27" w14:textId="54CA144F" w:rsidR="00051C1A" w:rsidRDefault="00051C1A" w:rsidP="00051C1A">
      <w:pPr>
        <w:pStyle w:val="Heading1"/>
      </w:pPr>
      <w:bookmarkStart w:id="2" w:name="_Toc512800063"/>
      <w:r>
        <w:lastRenderedPageBreak/>
        <w:t>Industry Data</w:t>
      </w:r>
      <w:bookmarkEnd w:id="2"/>
    </w:p>
    <w:p w14:paraId="6779F25D" w14:textId="4C53C78E" w:rsidR="00AE0C04" w:rsidRDefault="00AE0C04" w:rsidP="00AE0C04"/>
    <w:p w14:paraId="451B7065" w14:textId="22C61ED4" w:rsidR="00AE0C04" w:rsidRDefault="00AE0C04" w:rsidP="00AE0C04">
      <w:pPr>
        <w:rPr>
          <w:b/>
        </w:rPr>
      </w:pPr>
      <w:r>
        <w:rPr>
          <w:b/>
        </w:rPr>
        <w:t>Job Titles</w:t>
      </w:r>
    </w:p>
    <w:tbl>
      <w:tblPr>
        <w:tblStyle w:val="ReportTable"/>
        <w:tblW w:w="0" w:type="auto"/>
        <w:tblLook w:val="04A0" w:firstRow="1" w:lastRow="0" w:firstColumn="1" w:lastColumn="0" w:noHBand="0" w:noVBand="1"/>
      </w:tblPr>
      <w:tblGrid>
        <w:gridCol w:w="3116"/>
        <w:gridCol w:w="3117"/>
        <w:gridCol w:w="3117"/>
      </w:tblGrid>
      <w:tr w:rsidR="00597E54" w14:paraId="25A3F545" w14:textId="77777777" w:rsidTr="0081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933AC" w14:textId="1AF98C71" w:rsidR="00597E54" w:rsidRDefault="008158D5" w:rsidP="008158D5">
            <w:pPr>
              <w:pStyle w:val="Heading2"/>
              <w:jc w:val="center"/>
              <w:outlineLvl w:val="1"/>
            </w:pPr>
            <w:r>
              <w:t>Ideal Job</w:t>
            </w:r>
          </w:p>
        </w:tc>
        <w:tc>
          <w:tcPr>
            <w:tcW w:w="3117" w:type="dxa"/>
            <w:vAlign w:val="center"/>
          </w:tcPr>
          <w:p w14:paraId="745041FF" w14:textId="00E4913A"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Closest Job Title</w:t>
            </w:r>
          </w:p>
        </w:tc>
        <w:tc>
          <w:tcPr>
            <w:tcW w:w="3117" w:type="dxa"/>
            <w:vAlign w:val="center"/>
          </w:tcPr>
          <w:p w14:paraId="4600BEC9" w14:textId="4474BEB8" w:rsidR="00597E54" w:rsidRDefault="008158D5" w:rsidP="008158D5">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597E54" w14:paraId="6FD63513"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E052026" w14:textId="6CCDE15C" w:rsidR="00597E54" w:rsidRDefault="00106259" w:rsidP="008158D5">
            <w:pPr>
              <w:jc w:val="center"/>
            </w:pPr>
            <w:r>
              <w:t>SCRUM Master</w:t>
            </w:r>
          </w:p>
        </w:tc>
        <w:tc>
          <w:tcPr>
            <w:tcW w:w="3117" w:type="dxa"/>
            <w:vAlign w:val="center"/>
          </w:tcPr>
          <w:p w14:paraId="45AF219A" w14:textId="35970909" w:rsidR="00597E54" w:rsidRPr="00E144D6" w:rsidRDefault="00106259"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IT Manager</w:t>
            </w:r>
          </w:p>
        </w:tc>
        <w:tc>
          <w:tcPr>
            <w:tcW w:w="3117" w:type="dxa"/>
            <w:vAlign w:val="center"/>
          </w:tcPr>
          <w:p w14:paraId="6AA8FBF1" w14:textId="77777777" w:rsidR="00597E54" w:rsidRPr="00E144D6" w:rsidRDefault="00597E54"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597E54" w14:paraId="65CD9A71"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7BF02A8" w14:textId="0CE116A9" w:rsidR="00597E54" w:rsidRDefault="008158D5" w:rsidP="008158D5">
            <w:pPr>
              <w:jc w:val="center"/>
            </w:pPr>
            <w:r>
              <w:t>UX Researcher</w:t>
            </w:r>
          </w:p>
        </w:tc>
        <w:tc>
          <w:tcPr>
            <w:tcW w:w="3117" w:type="dxa"/>
            <w:vAlign w:val="center"/>
          </w:tcPr>
          <w:p w14:paraId="45D5981C" w14:textId="29F6DB92"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UX Researcher</w:t>
            </w:r>
          </w:p>
        </w:tc>
        <w:tc>
          <w:tcPr>
            <w:tcW w:w="3117" w:type="dxa"/>
            <w:vAlign w:val="center"/>
          </w:tcPr>
          <w:p w14:paraId="2E39430A" w14:textId="15E29627" w:rsidR="00597E54" w:rsidRPr="00E144D6" w:rsidRDefault="00090095"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156</w:t>
            </w:r>
          </w:p>
        </w:tc>
      </w:tr>
      <w:tr w:rsidR="00597E54" w14:paraId="062ABA01" w14:textId="77777777" w:rsidTr="008158D5">
        <w:tc>
          <w:tcPr>
            <w:cnfStyle w:val="001000000000" w:firstRow="0" w:lastRow="0" w:firstColumn="1" w:lastColumn="0" w:oddVBand="0" w:evenVBand="0" w:oddHBand="0" w:evenHBand="0" w:firstRowFirstColumn="0" w:firstRowLastColumn="0" w:lastRowFirstColumn="0" w:lastRowLastColumn="0"/>
            <w:tcW w:w="3116" w:type="dxa"/>
            <w:vAlign w:val="center"/>
          </w:tcPr>
          <w:p w14:paraId="1BAAC9A7" w14:textId="1B336175" w:rsidR="00597E54" w:rsidRDefault="008158D5" w:rsidP="008158D5">
            <w:pPr>
              <w:jc w:val="center"/>
            </w:pPr>
            <w:r>
              <w:t>DevOps Engineer</w:t>
            </w:r>
          </w:p>
        </w:tc>
        <w:tc>
          <w:tcPr>
            <w:tcW w:w="3117" w:type="dxa"/>
            <w:vAlign w:val="center"/>
          </w:tcPr>
          <w:p w14:paraId="0206D507" w14:textId="29FA8124"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System Administrator</w:t>
            </w:r>
          </w:p>
        </w:tc>
        <w:tc>
          <w:tcPr>
            <w:tcW w:w="3117" w:type="dxa"/>
            <w:vAlign w:val="center"/>
          </w:tcPr>
          <w:p w14:paraId="5B271A59" w14:textId="7F1B223B" w:rsidR="00597E54" w:rsidRPr="00E144D6" w:rsidRDefault="0014307F" w:rsidP="008158D5">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r>
      <w:tr w:rsidR="00597E54" w14:paraId="7C321E35" w14:textId="77777777" w:rsidTr="008158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2E7189" w14:textId="1B05D567" w:rsidR="00597E54" w:rsidRDefault="008158D5" w:rsidP="008158D5">
            <w:pPr>
              <w:jc w:val="center"/>
            </w:pPr>
            <w:r>
              <w:t>Cloud Consultant</w:t>
            </w:r>
          </w:p>
        </w:tc>
        <w:tc>
          <w:tcPr>
            <w:tcW w:w="3117" w:type="dxa"/>
            <w:vAlign w:val="center"/>
          </w:tcPr>
          <w:p w14:paraId="00C65EF4" w14:textId="2B30B08B"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sidRPr="00E144D6">
              <w:rPr>
                <w:sz w:val="16"/>
                <w:szCs w:val="16"/>
              </w:rPr>
              <w:t>Technical Consultant</w:t>
            </w:r>
          </w:p>
        </w:tc>
        <w:tc>
          <w:tcPr>
            <w:tcW w:w="3117" w:type="dxa"/>
            <w:vAlign w:val="center"/>
          </w:tcPr>
          <w:p w14:paraId="5535635F" w14:textId="1F239423" w:rsidR="00597E54" w:rsidRPr="00E144D6" w:rsidRDefault="00E144D6" w:rsidP="008158D5">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56</w:t>
            </w:r>
          </w:p>
        </w:tc>
      </w:tr>
    </w:tbl>
    <w:p w14:paraId="15313FC4" w14:textId="77777777" w:rsidR="00597E54" w:rsidRDefault="00597E54" w:rsidP="00AE0C04"/>
    <w:tbl>
      <w:tblPr>
        <w:tblStyle w:val="ReportTable"/>
        <w:tblpPr w:leftFromText="180" w:rightFromText="180" w:vertAnchor="text" w:horzAnchor="page" w:tblpX="7119" w:tblpY="435"/>
        <w:tblW w:w="0" w:type="auto"/>
        <w:tblLook w:val="04A0" w:firstRow="1" w:lastRow="0" w:firstColumn="1" w:lastColumn="0" w:noHBand="0" w:noVBand="1"/>
      </w:tblPr>
      <w:tblGrid>
        <w:gridCol w:w="2547"/>
        <w:gridCol w:w="992"/>
      </w:tblGrid>
      <w:tr w:rsidR="00BA362C" w14:paraId="7E27A0D5" w14:textId="77777777" w:rsidTr="00106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2D19B3A" w14:textId="77777777" w:rsidR="00BA362C" w:rsidRDefault="00BA362C" w:rsidP="00952A5A">
            <w:pPr>
              <w:pStyle w:val="Heading2"/>
              <w:jc w:val="center"/>
              <w:outlineLvl w:val="1"/>
            </w:pPr>
            <w:r>
              <w:t>IT-Specific Skills</w:t>
            </w:r>
          </w:p>
        </w:tc>
        <w:tc>
          <w:tcPr>
            <w:tcW w:w="992" w:type="dxa"/>
            <w:vAlign w:val="center"/>
          </w:tcPr>
          <w:p w14:paraId="7E3CD0EA" w14:textId="77777777" w:rsidR="00BA362C" w:rsidRDefault="00BA362C" w:rsidP="00952A5A">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BA362C" w14:paraId="7679B44A"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51520716" w14:textId="1AEBED2D" w:rsidR="00BA362C" w:rsidRPr="000329A5" w:rsidRDefault="00952A5A" w:rsidP="00952A5A">
            <w:pPr>
              <w:jc w:val="center"/>
            </w:pPr>
            <w:r>
              <w:t>SQL</w:t>
            </w:r>
          </w:p>
        </w:tc>
        <w:tc>
          <w:tcPr>
            <w:tcW w:w="992" w:type="dxa"/>
          </w:tcPr>
          <w:p w14:paraId="52E6ACA2" w14:textId="67F6A439" w:rsidR="00BA362C" w:rsidRPr="000329A5" w:rsidRDefault="00952A5A" w:rsidP="00952A5A">
            <w:pPr>
              <w:jc w:val="center"/>
              <w:cnfStyle w:val="000000000000" w:firstRow="0" w:lastRow="0" w:firstColumn="0" w:lastColumn="0" w:oddVBand="0" w:evenVBand="0" w:oddHBand="0" w:evenHBand="0" w:firstRowFirstColumn="0" w:firstRowLastColumn="0" w:lastRowFirstColumn="0" w:lastRowLastColumn="0"/>
            </w:pPr>
            <w:r>
              <w:t>1</w:t>
            </w:r>
          </w:p>
        </w:tc>
      </w:tr>
      <w:tr w:rsidR="00BA362C" w14:paraId="29C422CD"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067B3C" w14:textId="31CF6176" w:rsidR="00BA362C" w:rsidRPr="000329A5" w:rsidRDefault="00952A5A" w:rsidP="00952A5A">
            <w:pPr>
              <w:jc w:val="center"/>
            </w:pPr>
            <w:r>
              <w:t>JavaScript</w:t>
            </w:r>
          </w:p>
        </w:tc>
        <w:tc>
          <w:tcPr>
            <w:tcW w:w="992" w:type="dxa"/>
          </w:tcPr>
          <w:p w14:paraId="31B28C7B" w14:textId="1D241F3D"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w:t>
            </w:r>
          </w:p>
        </w:tc>
      </w:tr>
      <w:tr w:rsidR="00BA362C" w14:paraId="7A216D8D"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6477DD53" w14:textId="16C50F4A" w:rsidR="00BA362C" w:rsidRPr="000329A5" w:rsidRDefault="00952A5A" w:rsidP="00952A5A">
            <w:pPr>
              <w:jc w:val="center"/>
            </w:pPr>
            <w:r>
              <w:t>Java</w:t>
            </w:r>
          </w:p>
        </w:tc>
        <w:tc>
          <w:tcPr>
            <w:tcW w:w="992" w:type="dxa"/>
          </w:tcPr>
          <w:p w14:paraId="6572A499" w14:textId="0DCF2EB8"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3</w:t>
            </w:r>
          </w:p>
        </w:tc>
      </w:tr>
      <w:tr w:rsidR="00BA362C" w14:paraId="506835DA"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74B09B" w14:textId="1AE11CBD" w:rsidR="00BA362C" w:rsidRPr="000329A5" w:rsidRDefault="00952A5A" w:rsidP="00952A5A">
            <w:pPr>
              <w:jc w:val="center"/>
            </w:pPr>
            <w:r>
              <w:t>Microsoft Windows</w:t>
            </w:r>
          </w:p>
        </w:tc>
        <w:tc>
          <w:tcPr>
            <w:tcW w:w="992" w:type="dxa"/>
          </w:tcPr>
          <w:p w14:paraId="6AA82A35" w14:textId="60400E3A"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4</w:t>
            </w:r>
          </w:p>
        </w:tc>
      </w:tr>
      <w:tr w:rsidR="00BA362C" w14:paraId="1F62AB60"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48E6DD09" w14:textId="3B9340D4" w:rsidR="00BA362C" w:rsidRPr="000329A5" w:rsidRDefault="00952A5A" w:rsidP="00952A5A">
            <w:pPr>
              <w:jc w:val="center"/>
            </w:pPr>
            <w:r>
              <w:t>Project Management</w:t>
            </w:r>
          </w:p>
        </w:tc>
        <w:tc>
          <w:tcPr>
            <w:tcW w:w="992" w:type="dxa"/>
          </w:tcPr>
          <w:p w14:paraId="5BBA913D" w14:textId="186219AA" w:rsidR="00BA362C"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5</w:t>
            </w:r>
          </w:p>
        </w:tc>
      </w:tr>
      <w:tr w:rsidR="00BA362C" w14:paraId="0A30239E"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555007" w14:textId="0773ED5E" w:rsidR="00BA362C" w:rsidRPr="000329A5" w:rsidRDefault="00952A5A" w:rsidP="00952A5A">
            <w:pPr>
              <w:jc w:val="center"/>
            </w:pPr>
            <w:r>
              <w:t>Business Analysis</w:t>
            </w:r>
          </w:p>
        </w:tc>
        <w:tc>
          <w:tcPr>
            <w:tcW w:w="992" w:type="dxa"/>
          </w:tcPr>
          <w:p w14:paraId="0EEBE155" w14:textId="067F5CE9" w:rsidR="00BA362C"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9</w:t>
            </w:r>
          </w:p>
        </w:tc>
      </w:tr>
      <w:tr w:rsidR="00952A5A" w14:paraId="25CD7C18"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73D31E8A" w14:textId="385B7AE1" w:rsidR="00952A5A" w:rsidRPr="000329A5" w:rsidRDefault="00952A5A" w:rsidP="00952A5A">
            <w:pPr>
              <w:jc w:val="center"/>
            </w:pPr>
            <w:r>
              <w:t>Linux</w:t>
            </w:r>
          </w:p>
        </w:tc>
        <w:tc>
          <w:tcPr>
            <w:tcW w:w="992" w:type="dxa"/>
          </w:tcPr>
          <w:p w14:paraId="0547928A" w14:textId="54551B0F"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13</w:t>
            </w:r>
          </w:p>
        </w:tc>
      </w:tr>
      <w:tr w:rsidR="00952A5A" w14:paraId="666B2241"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1E74E4" w14:textId="22967C06" w:rsidR="00952A5A" w:rsidRPr="000329A5" w:rsidRDefault="00F833C5" w:rsidP="00952A5A">
            <w:pPr>
              <w:jc w:val="center"/>
            </w:pPr>
            <w:r>
              <w:t>Python</w:t>
            </w:r>
          </w:p>
        </w:tc>
        <w:tc>
          <w:tcPr>
            <w:tcW w:w="992" w:type="dxa"/>
          </w:tcPr>
          <w:p w14:paraId="4677364E" w14:textId="5F0B050B"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22</w:t>
            </w:r>
          </w:p>
        </w:tc>
      </w:tr>
      <w:tr w:rsidR="00952A5A" w14:paraId="42326C76" w14:textId="77777777" w:rsidTr="00106259">
        <w:tc>
          <w:tcPr>
            <w:cnfStyle w:val="001000000000" w:firstRow="0" w:lastRow="0" w:firstColumn="1" w:lastColumn="0" w:oddVBand="0" w:evenVBand="0" w:oddHBand="0" w:evenHBand="0" w:firstRowFirstColumn="0" w:firstRowLastColumn="0" w:lastRowFirstColumn="0" w:lastRowLastColumn="0"/>
            <w:tcW w:w="2547" w:type="dxa"/>
          </w:tcPr>
          <w:p w14:paraId="370E023D" w14:textId="74AAE53F" w:rsidR="00952A5A" w:rsidRPr="000329A5" w:rsidRDefault="00F833C5" w:rsidP="00952A5A">
            <w:pPr>
              <w:jc w:val="center"/>
            </w:pPr>
            <w:r>
              <w:t>Scrum</w:t>
            </w:r>
          </w:p>
        </w:tc>
        <w:tc>
          <w:tcPr>
            <w:tcW w:w="992" w:type="dxa"/>
          </w:tcPr>
          <w:p w14:paraId="2F78A3D8" w14:textId="16187718" w:rsidR="00952A5A" w:rsidRPr="000329A5" w:rsidRDefault="00FB798B" w:rsidP="00952A5A">
            <w:pPr>
              <w:jc w:val="center"/>
              <w:cnfStyle w:val="000000000000" w:firstRow="0" w:lastRow="0" w:firstColumn="0" w:lastColumn="0" w:oddVBand="0" w:evenVBand="0" w:oddHBand="0" w:evenHBand="0" w:firstRowFirstColumn="0" w:firstRowLastColumn="0" w:lastRowFirstColumn="0" w:lastRowLastColumn="0"/>
            </w:pPr>
            <w:r>
              <w:t>23</w:t>
            </w:r>
          </w:p>
        </w:tc>
      </w:tr>
      <w:tr w:rsidR="00952A5A" w14:paraId="7CE8386F" w14:textId="77777777" w:rsidTr="00106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77C04A" w14:textId="0A818EB7" w:rsidR="00952A5A" w:rsidRPr="000329A5" w:rsidRDefault="00F833C5" w:rsidP="00952A5A">
            <w:pPr>
              <w:jc w:val="center"/>
            </w:pPr>
            <w:r>
              <w:t>Hardware Knowledge</w:t>
            </w:r>
          </w:p>
        </w:tc>
        <w:tc>
          <w:tcPr>
            <w:tcW w:w="992" w:type="dxa"/>
          </w:tcPr>
          <w:p w14:paraId="44188D0E" w14:textId="10019C30" w:rsidR="00952A5A" w:rsidRPr="000329A5" w:rsidRDefault="00FB798B" w:rsidP="00952A5A">
            <w:pPr>
              <w:jc w:val="center"/>
              <w:cnfStyle w:val="000000010000" w:firstRow="0" w:lastRow="0" w:firstColumn="0" w:lastColumn="0" w:oddVBand="0" w:evenVBand="0" w:oddHBand="0" w:evenHBand="1" w:firstRowFirstColumn="0" w:firstRowLastColumn="0" w:lastRowFirstColumn="0" w:lastRowLastColumn="0"/>
            </w:pPr>
            <w:r>
              <w:t>31</w:t>
            </w:r>
          </w:p>
        </w:tc>
      </w:tr>
    </w:tbl>
    <w:p w14:paraId="7801577A" w14:textId="6B6AADE3" w:rsidR="00AE0C04" w:rsidRPr="00861C03" w:rsidRDefault="00861C03" w:rsidP="00AE0C04">
      <w:pPr>
        <w:rPr>
          <w:b/>
        </w:rPr>
      </w:pPr>
      <w:r>
        <w:rPr>
          <w:b/>
        </w:rPr>
        <w:t>Team 37 required skill set:</w:t>
      </w:r>
    </w:p>
    <w:tbl>
      <w:tblPr>
        <w:tblStyle w:val="ReportTable"/>
        <w:tblW w:w="0" w:type="auto"/>
        <w:tblInd w:w="1163" w:type="dxa"/>
        <w:tblLook w:val="04A0" w:firstRow="1" w:lastRow="0" w:firstColumn="1" w:lastColumn="0" w:noHBand="0" w:noVBand="1"/>
      </w:tblPr>
      <w:tblGrid>
        <w:gridCol w:w="2122"/>
        <w:gridCol w:w="880"/>
      </w:tblGrid>
      <w:tr w:rsidR="00D82DF9" w14:paraId="2A5E4645" w14:textId="77777777" w:rsidTr="0095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2727FC" w14:textId="5EDBF512" w:rsidR="00D82DF9" w:rsidRDefault="000329A5" w:rsidP="00D82DF9">
            <w:pPr>
              <w:pStyle w:val="Heading2"/>
              <w:jc w:val="center"/>
              <w:outlineLvl w:val="1"/>
            </w:pPr>
            <w:r>
              <w:t>General Skills</w:t>
            </w:r>
          </w:p>
        </w:tc>
        <w:tc>
          <w:tcPr>
            <w:tcW w:w="850" w:type="dxa"/>
            <w:vAlign w:val="center"/>
          </w:tcPr>
          <w:p w14:paraId="6A35BB45" w14:textId="747532FD" w:rsidR="00D82DF9" w:rsidRDefault="000329A5" w:rsidP="00D82DF9">
            <w:pPr>
              <w:pStyle w:val="Heading2"/>
              <w:jc w:val="center"/>
              <w:outlineLvl w:val="1"/>
              <w:cnfStyle w:val="100000000000" w:firstRow="1" w:lastRow="0" w:firstColumn="0" w:lastColumn="0" w:oddVBand="0" w:evenVBand="0" w:oddHBand="0" w:evenHBand="0" w:firstRowFirstColumn="0" w:firstRowLastColumn="0" w:lastRowFirstColumn="0" w:lastRowLastColumn="0"/>
            </w:pPr>
            <w:r>
              <w:t>Rank</w:t>
            </w:r>
          </w:p>
        </w:tc>
      </w:tr>
      <w:tr w:rsidR="00D82DF9" w14:paraId="77C98305"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7DBA96BC" w14:textId="7829C5A0" w:rsidR="00D82DF9" w:rsidRPr="000329A5" w:rsidRDefault="004B6A26" w:rsidP="004B6A26">
            <w:pPr>
              <w:jc w:val="center"/>
            </w:pPr>
            <w:r>
              <w:t>Communication</w:t>
            </w:r>
          </w:p>
        </w:tc>
        <w:tc>
          <w:tcPr>
            <w:tcW w:w="850" w:type="dxa"/>
            <w:vAlign w:val="center"/>
          </w:tcPr>
          <w:p w14:paraId="7A35AA0C" w14:textId="6708FD3F" w:rsidR="00D82DF9"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w:t>
            </w:r>
          </w:p>
        </w:tc>
      </w:tr>
      <w:tr w:rsidR="000329A5" w14:paraId="39067385"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A4D4AB" w14:textId="11740F45" w:rsidR="000329A5" w:rsidRPr="000329A5" w:rsidRDefault="004B6A26" w:rsidP="004B6A26">
            <w:pPr>
              <w:jc w:val="center"/>
            </w:pPr>
            <w:r>
              <w:t>Problem Solving</w:t>
            </w:r>
          </w:p>
        </w:tc>
        <w:tc>
          <w:tcPr>
            <w:tcW w:w="850" w:type="dxa"/>
            <w:vAlign w:val="center"/>
          </w:tcPr>
          <w:p w14:paraId="217FA5C0" w14:textId="5EE83E24"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w:t>
            </w:r>
          </w:p>
        </w:tc>
      </w:tr>
      <w:tr w:rsidR="000329A5" w14:paraId="550F77E0"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478A74B5" w14:textId="7E3C916B" w:rsidR="000329A5" w:rsidRPr="000329A5" w:rsidRDefault="004B6A26" w:rsidP="004B6A26">
            <w:pPr>
              <w:jc w:val="center"/>
            </w:pPr>
            <w:r>
              <w:t>Organisational Skills</w:t>
            </w:r>
          </w:p>
        </w:tc>
        <w:tc>
          <w:tcPr>
            <w:tcW w:w="850" w:type="dxa"/>
            <w:vAlign w:val="center"/>
          </w:tcPr>
          <w:p w14:paraId="25AC10DB" w14:textId="0EA4C645"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3</w:t>
            </w:r>
          </w:p>
        </w:tc>
      </w:tr>
      <w:tr w:rsidR="000329A5" w14:paraId="75DDD1D4"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9F19B0F" w14:textId="60631B3D" w:rsidR="000329A5" w:rsidRPr="000329A5" w:rsidRDefault="004B6A26" w:rsidP="004B6A26">
            <w:pPr>
              <w:jc w:val="center"/>
            </w:pPr>
            <w:r>
              <w:t>Team Work</w:t>
            </w:r>
          </w:p>
        </w:tc>
        <w:tc>
          <w:tcPr>
            <w:tcW w:w="850" w:type="dxa"/>
            <w:vAlign w:val="center"/>
          </w:tcPr>
          <w:p w14:paraId="44D68CA1" w14:textId="6256FAB7"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5</w:t>
            </w:r>
          </w:p>
        </w:tc>
      </w:tr>
      <w:tr w:rsidR="000329A5" w14:paraId="4452FED1"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59C7ADF2" w14:textId="597C096B" w:rsidR="000329A5" w:rsidRPr="000329A5" w:rsidRDefault="004B6A26" w:rsidP="004B6A26">
            <w:pPr>
              <w:jc w:val="center"/>
            </w:pPr>
            <w:r>
              <w:t>Planning</w:t>
            </w:r>
          </w:p>
        </w:tc>
        <w:tc>
          <w:tcPr>
            <w:tcW w:w="850" w:type="dxa"/>
            <w:vAlign w:val="center"/>
          </w:tcPr>
          <w:p w14:paraId="5C690789" w14:textId="3DDD1A6B" w:rsidR="000329A5"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7</w:t>
            </w:r>
          </w:p>
        </w:tc>
      </w:tr>
      <w:tr w:rsidR="000329A5" w14:paraId="6AA9DBEB"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F066EEB" w14:textId="72E574DA" w:rsidR="000329A5" w:rsidRPr="000329A5" w:rsidRDefault="004B6A26" w:rsidP="004B6A26">
            <w:pPr>
              <w:jc w:val="center"/>
            </w:pPr>
            <w:r>
              <w:t>Creativity</w:t>
            </w:r>
          </w:p>
        </w:tc>
        <w:tc>
          <w:tcPr>
            <w:tcW w:w="850" w:type="dxa"/>
            <w:vAlign w:val="center"/>
          </w:tcPr>
          <w:p w14:paraId="74DA02C9" w14:textId="664B4FD6" w:rsidR="000329A5"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9</w:t>
            </w:r>
          </w:p>
        </w:tc>
      </w:tr>
      <w:tr w:rsidR="004B6A26" w14:paraId="038F4194"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37734067" w14:textId="6B040AD1" w:rsidR="004B6A26" w:rsidRDefault="004B6A26" w:rsidP="004B6A26">
            <w:pPr>
              <w:jc w:val="center"/>
            </w:pPr>
            <w:r>
              <w:t>Leadership</w:t>
            </w:r>
          </w:p>
        </w:tc>
        <w:tc>
          <w:tcPr>
            <w:tcW w:w="850" w:type="dxa"/>
            <w:vAlign w:val="center"/>
          </w:tcPr>
          <w:p w14:paraId="5B7A72B4" w14:textId="066D8AE2"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11</w:t>
            </w:r>
          </w:p>
        </w:tc>
      </w:tr>
      <w:tr w:rsidR="004B6A26" w14:paraId="5A342133"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ABAB183" w14:textId="628224EB" w:rsidR="004B6A26" w:rsidRDefault="004B6A26" w:rsidP="004B6A26">
            <w:pPr>
              <w:jc w:val="center"/>
            </w:pPr>
            <w:r>
              <w:t>Time Management</w:t>
            </w:r>
          </w:p>
        </w:tc>
        <w:tc>
          <w:tcPr>
            <w:tcW w:w="850" w:type="dxa"/>
            <w:vAlign w:val="center"/>
          </w:tcPr>
          <w:p w14:paraId="7738D444" w14:textId="45D3024D"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12</w:t>
            </w:r>
          </w:p>
        </w:tc>
      </w:tr>
      <w:tr w:rsidR="004B6A26" w14:paraId="7A591ECD" w14:textId="77777777" w:rsidTr="00952A5A">
        <w:tc>
          <w:tcPr>
            <w:cnfStyle w:val="001000000000" w:firstRow="0" w:lastRow="0" w:firstColumn="1" w:lastColumn="0" w:oddVBand="0" w:evenVBand="0" w:oddHBand="0" w:evenHBand="0" w:firstRowFirstColumn="0" w:firstRowLastColumn="0" w:lastRowFirstColumn="0" w:lastRowLastColumn="0"/>
            <w:tcW w:w="2122" w:type="dxa"/>
            <w:vAlign w:val="center"/>
          </w:tcPr>
          <w:p w14:paraId="1CEA7BF8" w14:textId="1163F9EE" w:rsidR="004B6A26" w:rsidRDefault="004B6A26" w:rsidP="004B6A26">
            <w:pPr>
              <w:jc w:val="center"/>
            </w:pPr>
            <w:r>
              <w:t>Management</w:t>
            </w:r>
          </w:p>
        </w:tc>
        <w:tc>
          <w:tcPr>
            <w:tcW w:w="850" w:type="dxa"/>
            <w:vAlign w:val="center"/>
          </w:tcPr>
          <w:p w14:paraId="6AA295C9" w14:textId="284B63FB" w:rsidR="004B6A26" w:rsidRPr="000329A5" w:rsidRDefault="004B6A26" w:rsidP="004B6A26">
            <w:pPr>
              <w:jc w:val="center"/>
              <w:cnfStyle w:val="000000000000" w:firstRow="0" w:lastRow="0" w:firstColumn="0" w:lastColumn="0" w:oddVBand="0" w:evenVBand="0" w:oddHBand="0" w:evenHBand="0" w:firstRowFirstColumn="0" w:firstRowLastColumn="0" w:lastRowFirstColumn="0" w:lastRowLastColumn="0"/>
            </w:pPr>
            <w:r>
              <w:t>19</w:t>
            </w:r>
          </w:p>
        </w:tc>
      </w:tr>
      <w:tr w:rsidR="004B6A26" w14:paraId="501F4A47" w14:textId="77777777" w:rsidTr="00952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7FF960F" w14:textId="49E8120B" w:rsidR="004B6A26" w:rsidRDefault="004B6A26" w:rsidP="004B6A26">
            <w:pPr>
              <w:jc w:val="center"/>
            </w:pPr>
            <w:r>
              <w:t>Multi-Tasking</w:t>
            </w:r>
          </w:p>
        </w:tc>
        <w:tc>
          <w:tcPr>
            <w:tcW w:w="850" w:type="dxa"/>
            <w:vAlign w:val="center"/>
          </w:tcPr>
          <w:p w14:paraId="332C9365" w14:textId="20944207" w:rsidR="004B6A26" w:rsidRPr="000329A5" w:rsidRDefault="004B6A26" w:rsidP="004B6A26">
            <w:pPr>
              <w:jc w:val="center"/>
              <w:cnfStyle w:val="000000010000" w:firstRow="0" w:lastRow="0" w:firstColumn="0" w:lastColumn="0" w:oddVBand="0" w:evenVBand="0" w:oddHBand="0" w:evenHBand="1" w:firstRowFirstColumn="0" w:firstRowLastColumn="0" w:lastRowFirstColumn="0" w:lastRowLastColumn="0"/>
            </w:pPr>
            <w:r>
              <w:t>20</w:t>
            </w:r>
          </w:p>
        </w:tc>
      </w:tr>
    </w:tbl>
    <w:p w14:paraId="18BEAA44" w14:textId="4DDBBE0F" w:rsidR="00D82DF9" w:rsidRDefault="00D82DF9" w:rsidP="00AE0C04">
      <w:pPr>
        <w:rPr>
          <w:b/>
        </w:rPr>
      </w:pPr>
    </w:p>
    <w:p w14:paraId="021729DB" w14:textId="667E594A" w:rsidR="000329A5" w:rsidRPr="000329A5" w:rsidRDefault="000329A5" w:rsidP="00AE0C04">
      <w:pPr>
        <w:rPr>
          <w:b/>
        </w:rPr>
      </w:pPr>
      <w:r w:rsidRPr="000329A5">
        <w:rPr>
          <w:b/>
        </w:rPr>
        <w:t>Three highest ranked general skills not required:</w:t>
      </w:r>
    </w:p>
    <w:p w14:paraId="183450BD" w14:textId="42F75BCC" w:rsidR="000329A5" w:rsidRDefault="0075736B" w:rsidP="000329A5">
      <w:pPr>
        <w:pStyle w:val="ListParagraph"/>
        <w:numPr>
          <w:ilvl w:val="0"/>
          <w:numId w:val="9"/>
        </w:numPr>
      </w:pPr>
      <w:r>
        <w:t>Writing – Rank 4</w:t>
      </w:r>
    </w:p>
    <w:p w14:paraId="38F21FD9" w14:textId="04C8EA69" w:rsidR="000329A5" w:rsidRDefault="009A422E" w:rsidP="000329A5">
      <w:pPr>
        <w:pStyle w:val="ListParagraph"/>
        <w:numPr>
          <w:ilvl w:val="0"/>
          <w:numId w:val="9"/>
        </w:numPr>
      </w:pPr>
      <w:r>
        <w:t>Troubleshooting – Rank 6</w:t>
      </w:r>
    </w:p>
    <w:p w14:paraId="56A96B70" w14:textId="29596171" w:rsidR="000329A5" w:rsidRDefault="009A422E" w:rsidP="00B46E2D">
      <w:pPr>
        <w:pStyle w:val="ListParagraph"/>
        <w:numPr>
          <w:ilvl w:val="0"/>
          <w:numId w:val="9"/>
        </w:numPr>
        <w:jc w:val="both"/>
      </w:pPr>
      <w:r>
        <w:t>Detail-Orientated – Rank 8</w:t>
      </w:r>
    </w:p>
    <w:p w14:paraId="1EF43471" w14:textId="273D8FCC" w:rsidR="000329A5" w:rsidRPr="000329A5" w:rsidRDefault="000329A5" w:rsidP="000329A5">
      <w:pPr>
        <w:rPr>
          <w:b/>
        </w:rPr>
      </w:pPr>
      <w:r w:rsidRPr="000329A5">
        <w:rPr>
          <w:b/>
        </w:rPr>
        <w:t xml:space="preserve">Three highest ranked IT-Specific skills not required: </w:t>
      </w:r>
    </w:p>
    <w:p w14:paraId="7FC259A0" w14:textId="7E09F272" w:rsidR="000329A5" w:rsidRDefault="00952A5A" w:rsidP="000329A5">
      <w:pPr>
        <w:pStyle w:val="ListParagraph"/>
        <w:numPr>
          <w:ilvl w:val="0"/>
          <w:numId w:val="9"/>
        </w:numPr>
      </w:pPr>
      <w:r>
        <w:t>SAP – Rank 6</w:t>
      </w:r>
    </w:p>
    <w:p w14:paraId="2993E0AB" w14:textId="424B8F7B" w:rsidR="000329A5" w:rsidRDefault="00F833C5" w:rsidP="000329A5">
      <w:pPr>
        <w:pStyle w:val="ListParagraph"/>
        <w:numPr>
          <w:ilvl w:val="0"/>
          <w:numId w:val="9"/>
        </w:numPr>
      </w:pPr>
      <w:r>
        <w:t>Business Management – Rank 7</w:t>
      </w:r>
    </w:p>
    <w:p w14:paraId="60331A72" w14:textId="7BA51311" w:rsidR="00521DA9" w:rsidRDefault="00B46E2D" w:rsidP="000329A5">
      <w:pPr>
        <w:pStyle w:val="ListParagraph"/>
        <w:numPr>
          <w:ilvl w:val="0"/>
          <w:numId w:val="9"/>
        </w:numPr>
      </w:pPr>
      <w:r>
        <w:t>Graphic Design – Rank 11</w:t>
      </w:r>
    </w:p>
    <w:p w14:paraId="06D979D3" w14:textId="74260226" w:rsidR="001111E4" w:rsidRDefault="001111E4" w:rsidP="001111E4">
      <w:r>
        <w:rPr>
          <w:b/>
        </w:rPr>
        <w:t>Reflection</w:t>
      </w:r>
    </w:p>
    <w:p w14:paraId="42DBD227" w14:textId="559850FC" w:rsidR="003C6A90" w:rsidRDefault="001111E4" w:rsidP="001111E4">
      <w:r>
        <w:lastRenderedPageBreak/>
        <w:t>As a group we agreed that our opinions on our ideal job had not changed</w:t>
      </w:r>
      <w:r w:rsidR="0044315C">
        <w:t>, although we did have concerns about the rank and demand for our future jobs</w:t>
      </w:r>
      <w:r w:rsidR="00645300">
        <w:t>.</w:t>
      </w:r>
      <w:r>
        <w:t xml:space="preserve"> </w:t>
      </w:r>
      <w:r w:rsidR="00645300">
        <w:t>We identified that a lot of the general skills our jobs required were common from role to role, thus placing emphasis on our need to refine those general skills to ensure our employability and greater our chances of working in different fields of the industry. We understood that the data is a standpoint for the “now”, and we were open to the fact that by the time we finish our degrees, those rankings are likely to undergo great change and even our ideal future jobs.</w:t>
      </w:r>
    </w:p>
    <w:p w14:paraId="6F561174" w14:textId="77777777" w:rsidR="00521DA9" w:rsidRDefault="00521DA9">
      <w:pPr>
        <w:spacing w:after="320"/>
      </w:pPr>
      <w:r>
        <w:br w:type="page"/>
      </w:r>
    </w:p>
    <w:p w14:paraId="27AEE942" w14:textId="376CAF09" w:rsidR="000329A5" w:rsidRDefault="00521DA9" w:rsidP="00521DA9">
      <w:pPr>
        <w:pStyle w:val="Heading1"/>
      </w:pPr>
      <w:bookmarkStart w:id="3" w:name="_Toc512800064"/>
      <w:r>
        <w:lastRenderedPageBreak/>
        <w:t>IT Work</w:t>
      </w:r>
      <w:bookmarkEnd w:id="3"/>
    </w:p>
    <w:p w14:paraId="229B2A43" w14:textId="77777777" w:rsidR="00B567ED" w:rsidRDefault="00B567ED" w:rsidP="00B567ED">
      <w:r w:rsidRPr="00B567ED">
        <w:t>What kind of work do you do? </w:t>
      </w:r>
      <w:r w:rsidRPr="00B567ED">
        <w:br/>
        <w:t>Systems Engineer / System Administration / Tier 1-3 Technical Support.</w:t>
      </w:r>
      <w:r w:rsidRPr="00B567ED">
        <w:br/>
        <w:t>In charge of:</w:t>
      </w:r>
      <w:r w:rsidRPr="00B567ED">
        <w:br/>
        <w:t>Virtual Servers</w:t>
      </w:r>
      <w:r w:rsidRPr="00B567ED">
        <w:br/>
        <w:t>Backup</w:t>
      </w:r>
      <w:r w:rsidRPr="00B567ED">
        <w:br/>
        <w:t>Identity &amp; User Accounts</w:t>
      </w:r>
      <w:r w:rsidRPr="00B567ED">
        <w:br/>
        <w:t>Windows Fleet (Laptops &amp; Desktops)</w:t>
      </w:r>
      <w:r w:rsidRPr="00B567ED">
        <w:br/>
        <w:t>Cases Management</w:t>
      </w:r>
    </w:p>
    <w:p w14:paraId="511D8F9B" w14:textId="35B100CA" w:rsidR="00B567ED" w:rsidRDefault="00B567ED" w:rsidP="00B567ED">
      <w:r w:rsidRPr="00B567ED">
        <w:br/>
        <w:t>What kinds of people do you interact with? </w:t>
      </w:r>
      <w:r w:rsidRPr="00B567ED">
        <w:br/>
        <w:t>Educators (Teachers, Teaching Support Staff), High School Students and Parents.</w:t>
      </w:r>
    </w:p>
    <w:p w14:paraId="627824EA" w14:textId="77777777" w:rsidR="00B567ED" w:rsidRPr="00B567ED" w:rsidRDefault="00B567ED" w:rsidP="00B567ED"/>
    <w:p w14:paraId="761B0772" w14:textId="7D8D2F1F" w:rsidR="00B567ED" w:rsidRDefault="00B567ED" w:rsidP="00B567ED">
      <w:r w:rsidRPr="00B567ED">
        <w:t>Are they other IT professionals? Clients? Investors? The general public?</w:t>
      </w:r>
      <w:r w:rsidRPr="00B567ED">
        <w:br/>
        <w:t>Co-workers, or clients. The only IT professionals are the other 5 in the ICT Team.</w:t>
      </w:r>
    </w:p>
    <w:p w14:paraId="2C55AB47" w14:textId="77777777" w:rsidR="00B567ED" w:rsidRPr="00B567ED" w:rsidRDefault="00B567ED" w:rsidP="00B567ED"/>
    <w:p w14:paraId="05F98DF7" w14:textId="362D158D" w:rsidR="00B567ED" w:rsidRDefault="00B567ED" w:rsidP="00B567ED">
      <w:r w:rsidRPr="00B567ED">
        <w:t>Where do you spend most of your time?</w:t>
      </w:r>
      <w:r w:rsidRPr="00B567ED">
        <w:br/>
        <w:t>Physically? In the ICT Office, at my desk.</w:t>
      </w:r>
    </w:p>
    <w:p w14:paraId="7AA09551" w14:textId="77777777" w:rsidR="00B567ED" w:rsidRPr="00B567ED" w:rsidRDefault="00B567ED" w:rsidP="00B567ED"/>
    <w:p w14:paraId="51C7DF6C" w14:textId="77777777" w:rsidR="00B567ED" w:rsidRPr="00B567ED" w:rsidRDefault="00B567ED" w:rsidP="00B567ED">
      <w:r w:rsidRPr="00B567ED">
        <w:t>What aspect of your position is the most challenging?</w:t>
      </w:r>
      <w:r w:rsidRPr="00B567ED">
        <w:br/>
        <w:t>Managing peoples expectations, and people in general.</w:t>
      </w:r>
    </w:p>
    <w:p w14:paraId="22CD7C77" w14:textId="77777777" w:rsidR="00521DA9" w:rsidRDefault="00521DA9">
      <w:pPr>
        <w:spacing w:after="320"/>
      </w:pPr>
      <w:r>
        <w:br w:type="page"/>
      </w:r>
    </w:p>
    <w:p w14:paraId="467A92CA" w14:textId="43F9E97F" w:rsidR="00521DA9" w:rsidRDefault="00521DA9" w:rsidP="00521DA9">
      <w:pPr>
        <w:pStyle w:val="Heading1"/>
      </w:pPr>
      <w:bookmarkStart w:id="4" w:name="_Toc512800065"/>
      <w:r>
        <w:lastRenderedPageBreak/>
        <w:t>IT Technologies</w:t>
      </w:r>
      <w:bookmarkEnd w:id="4"/>
    </w:p>
    <w:p w14:paraId="657F7DC2" w14:textId="3898787D" w:rsidR="00521DA9" w:rsidRDefault="00521DA9" w:rsidP="00521DA9">
      <w:pPr>
        <w:pStyle w:val="Heading2"/>
      </w:pPr>
      <w:r>
        <w:t>Raspberry Pis, Arduinos, Makey Makeys, etc.</w:t>
      </w:r>
      <w:r w:rsidR="009125D7">
        <w:t xml:space="preserve"> – Amy</w:t>
      </w:r>
    </w:p>
    <w:p w14:paraId="0325DE0C" w14:textId="77777777" w:rsidR="00AF31DC" w:rsidRDefault="00AF31DC" w:rsidP="00AF31DC"/>
    <w:p w14:paraId="741364FF" w14:textId="21638D06" w:rsidR="000423BE" w:rsidRDefault="000423BE" w:rsidP="00AF31DC">
      <w:r w:rsidRPr="00870F61">
        <w:t xml:space="preserve">Arduino, Raspberry pi and the like are open source </w:t>
      </w:r>
      <w:r w:rsidRPr="000423BE">
        <w:t xml:space="preserve">electronic </w:t>
      </w:r>
      <w:r w:rsidRPr="00870F61">
        <w:t>hardware</w:t>
      </w:r>
      <w:r w:rsidRPr="000423BE">
        <w:t xml:space="preserve"> and software</w:t>
      </w:r>
      <w:r w:rsidRPr="00870F61">
        <w:t xml:space="preserve"> that exist on small boards to allow for prototyping and enthusiasts to build their own </w:t>
      </w:r>
      <w:r w:rsidRPr="000423BE">
        <w:t>Internet of Things (</w:t>
      </w:r>
      <w:r w:rsidRPr="00870F61">
        <w:t>IoT</w:t>
      </w:r>
      <w:r w:rsidRPr="000423BE">
        <w:t>)</w:t>
      </w:r>
      <w:r w:rsidRPr="00870F61">
        <w:t xml:space="preserve"> system. From a hardware perspective these </w:t>
      </w:r>
      <w:r w:rsidRPr="000423BE">
        <w:t>devices</w:t>
      </w:r>
      <w:r w:rsidRPr="00870F61">
        <w:t xml:space="preserve"> are nothing special, in that anyone could copy and create </w:t>
      </w:r>
      <w:r w:rsidRPr="000423BE">
        <w:t>their own</w:t>
      </w:r>
      <w:r w:rsidRPr="00870F61">
        <w:t xml:space="preserve"> just by purchasing the individual parts and building one. Where the Arduino </w:t>
      </w:r>
      <w:r w:rsidRPr="000423BE">
        <w:t>separates</w:t>
      </w:r>
      <w:r w:rsidRPr="00870F61">
        <w:t xml:space="preserve"> from this</w:t>
      </w:r>
      <w:r w:rsidRPr="000423BE">
        <w:t>,</w:t>
      </w:r>
      <w:r w:rsidRPr="00870F61">
        <w:t xml:space="preserve"> is the combination of the hardware, software and the community.</w:t>
      </w:r>
      <w:r w:rsidRPr="000423BE">
        <w:t xml:space="preserve"> Currently Arduino have four prominent designs for this technology, the </w:t>
      </w:r>
      <w:r w:rsidRPr="00870F61">
        <w:t>Arduino</w:t>
      </w:r>
      <w:r w:rsidRPr="000423BE">
        <w:t xml:space="preserve"> UNO, the </w:t>
      </w:r>
      <w:r w:rsidRPr="00870F61">
        <w:t>Arduino</w:t>
      </w:r>
      <w:r w:rsidRPr="000423BE">
        <w:t xml:space="preserve"> Robot, the </w:t>
      </w:r>
      <w:r w:rsidRPr="00870F61">
        <w:t>Arduino</w:t>
      </w:r>
      <w:r w:rsidRPr="000423BE">
        <w:t xml:space="preserve"> Pro and the </w:t>
      </w:r>
      <w:r w:rsidRPr="00870F61">
        <w:t>Arduino</w:t>
      </w:r>
      <w:r w:rsidRPr="000423BE">
        <w:t xml:space="preserve"> Mega 2560. The UNO is the most commonly used as it is suitable for a wide range of projects. The Arduino Robot is a rounded device with attachable wheels, designed for robotics. The </w:t>
      </w:r>
      <w:r w:rsidRPr="00870F61">
        <w:t>Arduino</w:t>
      </w:r>
      <w:r w:rsidRPr="000423BE">
        <w:t xml:space="preserve"> Pro is a slimmer device created for smaller projects. The Mega 2560 accommodates “a larger space for your sketch it is the recommended board for 3D printers and robotics projects” (</w:t>
      </w:r>
      <w:r w:rsidRPr="00A415DB">
        <w:t xml:space="preserve"> </w:t>
      </w:r>
      <w:hyperlink r:id="rId12" w:history="1">
        <w:r w:rsidRPr="000423BE">
          <w:t>https://store.arduino.cc/usa/arduino-mega-2560-rev3</w:t>
        </w:r>
      </w:hyperlink>
      <w:r w:rsidRPr="000423BE">
        <w:t xml:space="preserve">). </w:t>
      </w:r>
    </w:p>
    <w:p w14:paraId="3E456DFD" w14:textId="77777777" w:rsidR="00AF31DC" w:rsidRPr="000423BE" w:rsidRDefault="00AF31DC" w:rsidP="00AF31DC"/>
    <w:p w14:paraId="271672CA" w14:textId="6C9452BC" w:rsidR="000423BE" w:rsidRDefault="000423BE" w:rsidP="00AF31DC">
      <w:r w:rsidRPr="000423BE">
        <w:t xml:space="preserve">Previous to these innovations, creating something similar required a much higher degree of knowledge would have been required and the device would have limited application due to the restrictions of kits. These rapid prototyping machines make it easy to create complex projects with relative ease. Currently a range of robotics can be created using this technology which can </w:t>
      </w:r>
      <w:r w:rsidR="00AF31DC" w:rsidRPr="000423BE">
        <w:t>utilize</w:t>
      </w:r>
      <w:r w:rsidRPr="000423BE">
        <w:t xml:space="preserve"> and sense the surroundings. The simplest project uses a program to turn on and off a LED light in an adjustable blinking pattern. </w:t>
      </w:r>
    </w:p>
    <w:p w14:paraId="1136E6EB" w14:textId="77777777" w:rsidR="00AF31DC" w:rsidRPr="000423BE" w:rsidRDefault="00AF31DC" w:rsidP="00AF31DC"/>
    <w:p w14:paraId="233E7571" w14:textId="12FFAF36" w:rsidR="000423BE" w:rsidRPr="000423BE" w:rsidRDefault="000423BE" w:rsidP="00AF31DC">
      <w:r w:rsidRPr="000423BE">
        <w:t xml:space="preserve">Arduino is working more devices for connectivity, motion detection and display as well as </w:t>
      </w:r>
      <w:r w:rsidR="00AF31DC" w:rsidRPr="000423BE">
        <w:t>miniaturization</w:t>
      </w:r>
      <w:r w:rsidRPr="000423BE">
        <w:t xml:space="preserve"> while still being useful for a wide range of applications. This technology is looking to become more and more </w:t>
      </w:r>
      <w:r w:rsidR="00AF31DC" w:rsidRPr="000423BE">
        <w:t>miniaturized</w:t>
      </w:r>
      <w:r w:rsidRPr="000423BE">
        <w:t xml:space="preserve"> and more powerful to accommodate a wider range of uses. In the future Arduino would see a peak in the use of this technology in medicine, personal assistance, home automation and gaming. The appeal for the Arduino technology in these sorts of projects is due to the ease of use in programming the devices and the low costs. These two key things mean creating a project has never been easier, prompting forward thinking and innovation.</w:t>
      </w:r>
    </w:p>
    <w:p w14:paraId="555A2BD1" w14:textId="28D8D4AC" w:rsidR="000423BE" w:rsidRPr="00870F61" w:rsidRDefault="000423BE" w:rsidP="00AF31DC">
      <w:r w:rsidRPr="00870F61">
        <w:t>  </w:t>
      </w:r>
    </w:p>
    <w:p w14:paraId="5FBFB275" w14:textId="08994BD2" w:rsidR="000423BE" w:rsidRDefault="000423BE" w:rsidP="00AF31DC">
      <w:r w:rsidRPr="000423BE">
        <w:t xml:space="preserve">The Arduino technology allows amateurs to learn how to program and build devices easily, additionally, it also allows developers to prototype their creations relatively cheaply before they are created commercially. The potential impact of the development of Arduino devices would be </w:t>
      </w:r>
      <w:r w:rsidR="00AF31DC" w:rsidRPr="000423BE">
        <w:t>worldwide</w:t>
      </w:r>
      <w:r w:rsidRPr="000423BE">
        <w:t xml:space="preserve">, reaching all walks of life as the age of technology allows for more and more integration of Arduino like technology applications in everyday life. </w:t>
      </w:r>
    </w:p>
    <w:p w14:paraId="7BFE77A6" w14:textId="77777777" w:rsidR="00AF31DC" w:rsidRPr="000423BE" w:rsidRDefault="00AF31DC" w:rsidP="00AF31DC"/>
    <w:p w14:paraId="18F43A1C" w14:textId="77777777" w:rsidR="00AF31DC" w:rsidRDefault="000423BE" w:rsidP="00AF31DC">
      <w:r w:rsidRPr="000423BE">
        <w:t xml:space="preserve">Moving forward in the future the range of Arduino application products will diversify allowing a greater product audience. Currently, an </w:t>
      </w:r>
      <w:r w:rsidR="00AF31DC" w:rsidRPr="000423BE">
        <w:t>everyday</w:t>
      </w:r>
      <w:r w:rsidRPr="000423BE">
        <w:t xml:space="preserve"> person </w:t>
      </w:r>
      <w:r w:rsidR="00AF31DC">
        <w:t>may</w:t>
      </w:r>
      <w:r w:rsidRPr="000423BE">
        <w:t xml:space="preserve"> not have even heard of Arduino or the likes, this over time is projected to change due </w:t>
      </w:r>
      <w:r w:rsidRPr="00C84DB5">
        <w:t xml:space="preserve">to our increasingly technology-based society. It could potentially be seen as an aid to everyday life as the integration of technologies become a part of almost everything around us. </w:t>
      </w:r>
    </w:p>
    <w:p w14:paraId="231EBBD6" w14:textId="77777777" w:rsidR="00AF31DC" w:rsidRDefault="00AF31DC" w:rsidP="00AF31DC"/>
    <w:p w14:paraId="582E0E84" w14:textId="6C66141E" w:rsidR="000423BE" w:rsidRPr="00870F61" w:rsidRDefault="000423BE" w:rsidP="00AF31DC">
      <w:r w:rsidRPr="00C84DB5">
        <w:lastRenderedPageBreak/>
        <w:t>Currently home auto</w:t>
      </w:r>
      <w:r w:rsidRPr="000423BE">
        <w:t xml:space="preserve">mation consists of simple yet helpful devices such as touchless motion sensor bins, but the possibilities to automate the home are endless. </w:t>
      </w:r>
      <w:r w:rsidR="00AF31DC" w:rsidRPr="000423BE">
        <w:t>Thus,</w:t>
      </w:r>
      <w:r w:rsidRPr="000423BE">
        <w:t xml:space="preserve"> the reach of who is </w:t>
      </w:r>
      <w:r w:rsidR="00AF31DC" w:rsidRPr="000423BE">
        <w:t>affected</w:t>
      </w:r>
      <w:r w:rsidRPr="000423BE">
        <w:t xml:space="preserve"> most would be far reaching as it becomes fashionable and wanted then slowly becoming the norm. This would create a world of new opportunities, including jobs. While this may replace or make redundant current jobs, it would make way for a new enterprise and growth surrounding the Internet of Things, </w:t>
      </w:r>
      <w:r w:rsidRPr="00C84DB5">
        <w:t>wearable</w:t>
      </w:r>
      <w:r>
        <w:t xml:space="preserve"> technologies</w:t>
      </w:r>
      <w:r w:rsidRPr="00C84DB5">
        <w:t>, 3D printing, and embedded environments</w:t>
      </w:r>
      <w:r w:rsidRPr="000423BE">
        <w:t xml:space="preserve">. This might mean in the future some everyday technology gets refaced and updated due to the </w:t>
      </w:r>
      <w:r w:rsidR="00AF31DC" w:rsidRPr="000423BE">
        <w:t>miniaturization</w:t>
      </w:r>
      <w:r w:rsidRPr="000423BE">
        <w:t xml:space="preserve"> and ease of use of the Arduino technology paired with the need to automate. </w:t>
      </w:r>
    </w:p>
    <w:p w14:paraId="79EFB9E3" w14:textId="77777777" w:rsidR="000423BE" w:rsidRPr="00870F61" w:rsidRDefault="000423BE" w:rsidP="00AF31DC">
      <w:r w:rsidRPr="00870F61">
        <w:t> </w:t>
      </w:r>
    </w:p>
    <w:p w14:paraId="68C38EA2" w14:textId="77777777" w:rsidR="00AF31DC" w:rsidRDefault="000423BE" w:rsidP="000423BE">
      <w:pPr>
        <w:spacing w:after="320"/>
      </w:pPr>
      <w:r>
        <w:t xml:space="preserve">Generally speaking the Arduino technology currently only affects students (like myself) in their studies, developers looking to prototype their device ideas and those looking to create and explore the uses of this technology. However due to the increasing need for more useful and innovative technology, the general public could be seen using this technology to assist their everyday life. </w:t>
      </w:r>
    </w:p>
    <w:p w14:paraId="10DDD248" w14:textId="77777777" w:rsidR="00AF31DC" w:rsidRDefault="000423BE" w:rsidP="000423BE">
      <w:pPr>
        <w:spacing w:after="320"/>
      </w:pPr>
      <w:r>
        <w:t xml:space="preserve">Although the general use would not include creating or designing applications with this technology, but rather the public would be interacting with the products created by this technology that would automate the world around them. </w:t>
      </w:r>
    </w:p>
    <w:p w14:paraId="762C9E2A" w14:textId="3143CB5F" w:rsidR="00521DA9" w:rsidRDefault="000423BE" w:rsidP="000423BE">
      <w:pPr>
        <w:spacing w:after="320"/>
      </w:pPr>
      <w:r>
        <w:t>Some examples of this include, p</w:t>
      </w:r>
      <w:r w:rsidRPr="000423BE">
        <w:t>ersonal assistance applied with the Arduino technology</w:t>
      </w:r>
      <w:r>
        <w:t>. This</w:t>
      </w:r>
      <w:r w:rsidRPr="000423BE">
        <w:t xml:space="preserve"> could see more receptive prosthetics for amputees or self-balancing appliances for those </w:t>
      </w:r>
      <w:r>
        <w:t>suffering from</w:t>
      </w:r>
      <w:r w:rsidRPr="000423BE">
        <w:t xml:space="preserve"> Parkinson’s disease allowing for a more normal life experience. </w:t>
      </w:r>
      <w:r>
        <w:t>Moreover,</w:t>
      </w:r>
      <w:r w:rsidRPr="000423BE">
        <w:t xml:space="preserve"> the use of miniaturization paired with powerful processing could make way for new types of treatment in medicine.</w:t>
      </w:r>
      <w:r>
        <w:t xml:space="preserve"> This could see the dawn of the age of robotic </w:t>
      </w:r>
      <w:r w:rsidR="00AF31DC">
        <w:t>surgeons</w:t>
      </w:r>
      <w:r>
        <w:t xml:space="preserve"> and </w:t>
      </w:r>
      <w:r w:rsidR="00AF31DC">
        <w:t>sensors that check the components of food for those how suffer from allergies to reduce the risk of consuming foods that could cause a reaction.</w:t>
      </w:r>
      <w:r w:rsidRPr="000423BE">
        <w:t xml:space="preserve"> Finally, Gaming could become more interactive, with the use of sensors to create a more intense gaming experience</w:t>
      </w:r>
      <w:r w:rsidR="00AF31DC">
        <w:t xml:space="preserve"> when paired with virtual reality</w:t>
      </w:r>
      <w:r w:rsidRPr="000423BE">
        <w:t>.</w:t>
      </w:r>
      <w:r w:rsidR="00AF31DC">
        <w:t xml:space="preserve"> Thus, the player would experience the game not only through sight but a sense of touch.</w:t>
      </w:r>
      <w:r w:rsidR="00521DA9">
        <w:br w:type="page"/>
      </w:r>
    </w:p>
    <w:p w14:paraId="76846A78" w14:textId="31AB41E8" w:rsidR="00521DA9" w:rsidRDefault="00521DA9" w:rsidP="00521DA9">
      <w:pPr>
        <w:pStyle w:val="Heading2"/>
      </w:pPr>
      <w:r>
        <w:lastRenderedPageBreak/>
        <w:t>Machine Learning</w:t>
      </w:r>
      <w:r w:rsidR="00274145">
        <w:t xml:space="preserve"> – Esther</w:t>
      </w:r>
    </w:p>
    <w:p w14:paraId="5BE19016" w14:textId="77777777" w:rsidR="00521DA9" w:rsidRPr="00521DA9" w:rsidRDefault="00521DA9" w:rsidP="00521DA9"/>
    <w:p w14:paraId="0EFE09FB" w14:textId="77777777" w:rsidR="00547AC3" w:rsidRDefault="00547AC3" w:rsidP="00547AC3">
      <w:r>
        <w:t xml:space="preserve">Machine learning (ML) is capable of doing many things and its capabilities increase as it learns with time. It can learn to predict problems and future outcomes through recognising patterns in data. There are also several cases where machine learning is used for detection purposes. Moreover, machine learning can also automate the data modelling processes so that data scientists don’t have to repeatedly run ML models, test and compare previous data models. </w:t>
      </w:r>
    </w:p>
    <w:p w14:paraId="42D1A971" w14:textId="77777777" w:rsidR="00547AC3" w:rsidRDefault="00547AC3" w:rsidP="00547AC3">
      <w:r>
        <w:t xml:space="preserve">ML is however still unable to solve complex business problems or clean data, a process of sorting data by eliminating bias, anomalies and corruption in data. A data scientist is responsible for cleaning and approving the data prior to it’s use in the the ML training or working process. </w:t>
      </w:r>
    </w:p>
    <w:p w14:paraId="005E23EE" w14:textId="77777777" w:rsidR="00547AC3" w:rsidRDefault="00547AC3" w:rsidP="00547AC3">
      <w:r>
        <w:t xml:space="preserve">The machine learning consists of a program to look at patterns in data. ML “learns” through it’s “training” by recognising patterns in large datasets that have been collected and tagged by humans which is fed into the computer. As it trains from exposure to more datasets, the accuracy of the prediction and recognition ability of the computer increases. When ML has to go through an evaluation, a brand new dataset is used to compare its growth in recognition and prediction rate to it’s training stages. A machine can “learn” to recognise an image of a cat by building algorithms based off of datasets of cat and non-cat images in order to train the machine to recognise or predict the right outcomes. </w:t>
      </w:r>
    </w:p>
    <w:p w14:paraId="369506B4" w14:textId="77777777" w:rsidR="00547AC3" w:rsidRDefault="00547AC3" w:rsidP="00547AC3">
      <w:r>
        <w:t>Machine learning has already been used in some circumstances. The most basic is the detection of spam emails. Now there are more improved ML systems that are capable of detecting skin cancers and lesions almost as well as dermatologists. On a similar note, ML is also used for credit card fraud detection programs. Most recently MIT had developed a wearable“ computer interface that can transcribe words” called “AlterEgo” where users can motion the movements of speech internally (without the need to physically articulate words) to a computing device. It is worn around the ear with attachments to the jaw and part of the face. It uses electrode and bone-conduction to transmit vibrations to the devices which detects signals from the jaw and facial nerves to the computing device attached. It is an interactive device which can respond to the user when prompted and can also be used as an AI assistant. For example, in a chess game, the user can communicate with the “AlterEgo” by reporting the moves to it and the machine will suggest moves to the users. This device was created with the intention of creating a computer platform that can work together with human cognition, as if is were an extension of the brain.</w:t>
      </w:r>
    </w:p>
    <w:p w14:paraId="0E2EE570" w14:textId="77777777" w:rsidR="00547AC3" w:rsidRDefault="00547AC3" w:rsidP="00547AC3">
      <w:r>
        <w:t>In 2020, machine learning has the potential to be involved in many industries including health, communication and business. Machine Learning can become capable of detecting health problems like skin cancers as well as devise treatments which can increase the productivity of the medical visits and enhance overall human life. Many businesses may want to invest in using ML for automating repetitive tasks and and making analytical business predictions.</w:t>
      </w:r>
    </w:p>
    <w:p w14:paraId="3824A479" w14:textId="77777777" w:rsidR="00547AC3" w:rsidRDefault="00547AC3" w:rsidP="00547AC3"/>
    <w:p w14:paraId="70C684EE" w14:textId="77777777" w:rsidR="00547AC3" w:rsidRDefault="00547AC3" w:rsidP="00547AC3">
      <w:r>
        <w:t>What is the likely impact?</w:t>
      </w:r>
    </w:p>
    <w:p w14:paraId="0AE68989" w14:textId="77777777" w:rsidR="00547AC3" w:rsidRDefault="00547AC3" w:rsidP="00547AC3">
      <w:r>
        <w:t xml:space="preserve">People who work as drivers in the transport industry such as bus drivers, taxi drivers, delivery services, call centres may be made redundant by automated machines in the future. </w:t>
      </w:r>
    </w:p>
    <w:p w14:paraId="493715F9" w14:textId="77777777" w:rsidR="00547AC3" w:rsidRDefault="00547AC3" w:rsidP="00547AC3">
      <w:r>
        <w:t xml:space="preserve">Driverless cars and buses have already been developed and are currently under trials in many countries. In the UK driverless shuttles have been trialed in Greenwich. With more autonomous vehicles especially in the realm of </w:t>
      </w:r>
      <w:r>
        <w:lastRenderedPageBreak/>
        <w:t xml:space="preserve">public transport efficiency and safety of daily commuters will increase as well as improving fuel efficiency and air quality in cities. </w:t>
      </w:r>
    </w:p>
    <w:p w14:paraId="6152DD0D" w14:textId="77777777" w:rsidR="00547AC3" w:rsidRDefault="00547AC3" w:rsidP="00547AC3">
      <w:r>
        <w:t>Call centre companies are greatly benefitting from the use of machine learning for data analysis and improving customer experiences through faster decision making skills. ML is also able to detect a customer’s tone through analysis of voice and speech patterns and identity connection issues of slow line speeds or “no reception”. However for some call centre workers this means less human positions are available. Despite this, customers will be more satisfied with ML as it can quickly direct customers to the right person which reduces repeat calls from frustrated customers, being very efficient for the job.</w:t>
      </w:r>
    </w:p>
    <w:p w14:paraId="42F735A2" w14:textId="77777777" w:rsidR="00547AC3" w:rsidRDefault="00547AC3" w:rsidP="00547AC3">
      <w:r>
        <w:t>The appeal of AI and ML outweighs that of human workers. Humans are prone to errors or having problems such as forgetfulness, inconsistency, bad health, laziness or mistakes. These problems can be overcome or at least minimised by replacing humans with automated machines.</w:t>
      </w:r>
    </w:p>
    <w:p w14:paraId="20D14FA3" w14:textId="77777777" w:rsidR="00547AC3" w:rsidRDefault="00547AC3" w:rsidP="00547AC3">
      <w:r>
        <w:t>In 2020 it is predicted that 2.3 million new jobs will be created although 1.8 million jobs will be eliminated; a predicted job growth of approximately 500,000 jobs. Many jobs may become obsolete in the future. This is most likely to happen to jobs with lower skill levels or less specialised jobs such as factory workers, deliverers, drivers, call centre callers and package sorters. On the other hand, jobs in the IT field will increase especially with jobs related to big data such as data scientists, managers and analysts are said to increase by 28% according to IBM.</w:t>
      </w:r>
    </w:p>
    <w:p w14:paraId="18E8D425" w14:textId="77777777" w:rsidR="00547AC3" w:rsidRDefault="00547AC3" w:rsidP="00547AC3">
      <w:r>
        <w:t>How will this affect you?</w:t>
      </w:r>
    </w:p>
    <w:p w14:paraId="371F3E33" w14:textId="77777777" w:rsidR="00547AC3" w:rsidRDefault="00547AC3" w:rsidP="00547AC3">
      <w:r>
        <w:t xml:space="preserve">The difference will not be too drastic as AI/ML will not replace all human workers but it would most likely make tasks more convenient. The visit to the doctors may be faster and more efficient because ML can be used to quickly detect health problems. The doctor will then use most of the appointment time to give explanations of one’s heath conditions. Machine learning could also help people communicate with friends and family much faster on digital platforms where it can learn a user’s specific speech patterns and mannerisms to quickly predict conversations more accurately than today’s text detection and auto-correction. </w:t>
      </w:r>
    </w:p>
    <w:p w14:paraId="44A1EB31" w14:textId="77777777" w:rsidR="00547AC3" w:rsidRDefault="00547AC3" w:rsidP="00547AC3">
      <w:r>
        <w:t xml:space="preserve">Some tasks may seem to undergo small changes. Machine learning in the future will provide driverless transport which would be used on a daily basis as so for millions of other Australians. Using public transport will not be any different as there is not much communication made with the driver in the first place. Overall ML will add convenience to everyday life but there may not be any significant changes that are amazingly life changing. </w:t>
      </w:r>
    </w:p>
    <w:p w14:paraId="12C88747" w14:textId="77777777" w:rsidR="00547AC3" w:rsidRDefault="00547AC3" w:rsidP="00547AC3">
      <w:r>
        <w:t>Many of your friends and family may experience a similar future to you when ML technology becomes widely used in everyday products and services. They may find their experience to not be bombarded by ML as it’s applications to the real world won’t be very noticeable as it would be closely intertwined with our current technologies. ML would influence and be part of their lives without being actively conscious of its effects on their daily lives. If the descriptions above are said to be true, that people would be living a comfortable life without even thinking about the existence of ML, it would mean that ML is effective and beneficial for the future in terms of standards of living. However, when looking at job prospects and opportunities with ML involved, some people may have a harder time getting into a low minimum wage part-time job or low skilled jobs if ML automated machines are fully implemented in the future.</w:t>
      </w:r>
    </w:p>
    <w:p w14:paraId="6B7D9C11" w14:textId="77777777" w:rsidR="00521DA9" w:rsidRDefault="00521DA9">
      <w:pPr>
        <w:spacing w:after="320"/>
      </w:pPr>
      <w:r>
        <w:br w:type="page"/>
      </w:r>
    </w:p>
    <w:p w14:paraId="12FE0234" w14:textId="30159159" w:rsidR="00521DA9" w:rsidRDefault="00521DA9" w:rsidP="00521DA9">
      <w:pPr>
        <w:pStyle w:val="Heading2"/>
      </w:pPr>
      <w:r>
        <w:lastRenderedPageBreak/>
        <w:t>Cloud, Services, Servers</w:t>
      </w:r>
      <w:r w:rsidR="00165D59">
        <w:t xml:space="preserve"> – Jonathan</w:t>
      </w:r>
    </w:p>
    <w:p w14:paraId="3F1C5A73" w14:textId="3DC6B1E3" w:rsidR="00521DA9" w:rsidRDefault="00521DA9" w:rsidP="00521DA9"/>
    <w:p w14:paraId="22E0265D" w14:textId="77777777" w:rsidR="00B567ED" w:rsidRPr="00B567ED" w:rsidRDefault="00B567ED" w:rsidP="00B567ED">
      <w:r w:rsidRPr="00B567ED">
        <w:t>Clouds, services and servers are at the forefront of the IT industry right now. Some examples of major applications include Amazon Web Services or AWS, Google Drive, Google Photos, Microsoft Azure and GitHub.</w:t>
      </w:r>
    </w:p>
    <w:p w14:paraId="0C2C838C" w14:textId="743B4CDD" w:rsidR="00B567ED" w:rsidRPr="00B567ED" w:rsidRDefault="00B567ED" w:rsidP="00B567ED">
      <w:r w:rsidRPr="00B567ED">
        <w:t>At a base level, cloud computing is the delivery of computing storage, power, applications, and other IT resources through a platform via the internet. There are 3 main types of cloud computing. IaaS, or Infrastructure as a Service, provides access to networking features, data storage space and computers (whether virtual or on hardware). IaaS is most similar to existing IT resources that are available currently.</w:t>
      </w:r>
    </w:p>
    <w:p w14:paraId="22BF4975" w14:textId="77777777" w:rsidR="00B567ED" w:rsidRPr="00B567ED" w:rsidRDefault="00B567ED" w:rsidP="00B567ED">
      <w:r w:rsidRPr="00B567ED">
        <w:t>PaaS is Platform as a Service. This removes the need for IT departments to manage IT infrastructure. It is a development and deployment environment. Like IaaS, PaaS includes infrastructure. However, it extends to development tools, middleware, database management, etc.</w:t>
      </w:r>
    </w:p>
    <w:p w14:paraId="1F71DECE" w14:textId="77777777" w:rsidR="00B567ED" w:rsidRPr="00B567ED" w:rsidRDefault="00B567ED" w:rsidP="00B567ED">
      <w:r w:rsidRPr="00B567ED">
        <w:t>Finally, SaaS (Software as a Service) is a completed product, which is run and managed by the software provider. An example of SaaS is a web-based email where you can receive and send emails, while not needing to manage or maintain any servers or operating systems that the email program might run on.</w:t>
      </w:r>
    </w:p>
    <w:p w14:paraId="6E7D3B62" w14:textId="77777777" w:rsidR="00B567ED" w:rsidRPr="00B567ED" w:rsidRDefault="00B567ED" w:rsidP="00B567ED">
      <w:r w:rsidRPr="00B567ED">
        <w:t>Not unlike there being different types of cloud computing, there are also different models of deployment for cloud computing: A cloud deployment, hybrid or on-premises deployment.</w:t>
      </w:r>
    </w:p>
    <w:p w14:paraId="555C016E" w14:textId="77777777" w:rsidR="00B567ED" w:rsidRPr="00B567ED" w:rsidRDefault="00B567ED" w:rsidP="00B567ED">
      <w:r w:rsidRPr="00B567ED">
        <w:t>A cloud deployment requires that the application is fully deployed in the cloud, and that all parts of the application also run in the cloud.</w:t>
      </w:r>
    </w:p>
    <w:p w14:paraId="45AFC947" w14:textId="77777777" w:rsidR="00B567ED" w:rsidRPr="00B567ED" w:rsidRDefault="00B567ED" w:rsidP="00B567ED">
      <w:r w:rsidRPr="00B567ED">
        <w:t>A hybrid deployment is a way for applications and infrastructure to connect between cloud-based resources and existing resources that aren't within the cloud. A common method of a hybrid deployment is extending existing on-premises infrastructure into the cloud while connecting cloud resources to internal systems.</w:t>
      </w:r>
    </w:p>
    <w:p w14:paraId="03C98D5A" w14:textId="0D7E4783" w:rsidR="00B567ED" w:rsidRPr="00B567ED" w:rsidRDefault="00B567ED" w:rsidP="00B567ED">
      <w:r w:rsidRPr="00B567ED">
        <w:t>On-premises, or as its sometimes called, "private cloud", is a method wherein resources are deployed on-premises, using virtualization and resource management tools. It doesn't offer many of the advantages that the other deployment methods offer and is instead commonly used to supply dedicated resources to an organisation.</w:t>
      </w:r>
    </w:p>
    <w:p w14:paraId="66406007" w14:textId="77777777" w:rsidR="00B567ED" w:rsidRPr="00B567ED" w:rsidRDefault="00B567ED" w:rsidP="00B567ED">
      <w:r w:rsidRPr="00B567ED">
        <w:t>Currently, cloud services are used for many different applications. They can be used from anything and everything from hosting websites, hosting backups, to hosting virtual machines and ledgers for blockchain tech.</w:t>
      </w:r>
    </w:p>
    <w:p w14:paraId="4EB0DE6F" w14:textId="77777777" w:rsidR="00B567ED" w:rsidRPr="00B567ED" w:rsidRDefault="00B567ED" w:rsidP="00B567ED">
      <w:r w:rsidRPr="00B567ED">
        <w:t>There are quite a few benefits to be found in cloud computing compared to traditional, local computing.</w:t>
      </w:r>
    </w:p>
    <w:p w14:paraId="725225C2" w14:textId="635AAED3" w:rsidR="00B567ED" w:rsidRPr="00B567ED" w:rsidRDefault="00B567ED" w:rsidP="00B567ED">
      <w:r w:rsidRPr="00B567ED">
        <w:t>Cloud computing in its modern sense was first realised in 2006, when Google CEO Eric Schmidt used the term at a conference. The main technology that made</w:t>
      </w:r>
    </w:p>
    <w:p w14:paraId="3746FDE9" w14:textId="398798F4" w:rsidR="00521DA9" w:rsidRDefault="00521DA9">
      <w:pPr>
        <w:spacing w:after="320"/>
      </w:pPr>
      <w:r>
        <w:br w:type="page"/>
      </w:r>
    </w:p>
    <w:p w14:paraId="4FF0BAFF" w14:textId="77777777" w:rsidR="001E1357" w:rsidRDefault="00521DA9" w:rsidP="001E1357">
      <w:pPr>
        <w:pStyle w:val="Heading2"/>
      </w:pPr>
      <w:r>
        <w:lastRenderedPageBreak/>
        <w:t>Blockchain and Cryptocurrencies</w:t>
      </w:r>
      <w:r w:rsidR="00251E25">
        <w:t xml:space="preserve"> </w:t>
      </w:r>
      <w:r w:rsidR="001E1357">
        <w:t>–</w:t>
      </w:r>
      <w:r w:rsidR="00251E25">
        <w:t xml:space="preserve"> James</w:t>
      </w:r>
    </w:p>
    <w:p w14:paraId="55AD64FD" w14:textId="77777777" w:rsidR="001E1357" w:rsidRDefault="001E1357" w:rsidP="001E1357"/>
    <w:p w14:paraId="2FFF7D67" w14:textId="77777777" w:rsidR="00EC5C1B" w:rsidRDefault="00C9318E" w:rsidP="001E1357">
      <w:r>
        <w:t xml:space="preserve">Blockchain technology is a combination of three </w:t>
      </w:r>
      <w:r w:rsidR="00551663">
        <w:t>primary</w:t>
      </w:r>
      <w:r>
        <w:t xml:space="preserve"> technologies</w:t>
      </w:r>
      <w:r w:rsidR="00EC5C1B">
        <w:t xml:space="preserve">: </w:t>
      </w:r>
    </w:p>
    <w:p w14:paraId="4D1D7061" w14:textId="77777777" w:rsidR="00EC5C1B" w:rsidRDefault="00EC5C1B" w:rsidP="00EC5C1B">
      <w:pPr>
        <w:pStyle w:val="ListParagraph"/>
        <w:numPr>
          <w:ilvl w:val="0"/>
          <w:numId w:val="9"/>
        </w:numPr>
      </w:pPr>
      <w:r>
        <w:t>P</w:t>
      </w:r>
      <w:r w:rsidR="00C9318E">
        <w:t xml:space="preserve">rivate key cryptography, </w:t>
      </w:r>
    </w:p>
    <w:p w14:paraId="60AA256E" w14:textId="77777777" w:rsidR="00EC5C1B" w:rsidRDefault="00EC5C1B" w:rsidP="00EC5C1B">
      <w:pPr>
        <w:pStyle w:val="ListParagraph"/>
        <w:numPr>
          <w:ilvl w:val="0"/>
          <w:numId w:val="9"/>
        </w:numPr>
      </w:pPr>
      <w:r>
        <w:t>D</w:t>
      </w:r>
      <w:r w:rsidR="00C9318E">
        <w:t xml:space="preserve">istributed network with a shared </w:t>
      </w:r>
      <w:r>
        <w:t>ledger,</w:t>
      </w:r>
    </w:p>
    <w:p w14:paraId="1A603570" w14:textId="77777777" w:rsidR="00EC5C1B" w:rsidRDefault="00EC5C1B" w:rsidP="00EC5C1B">
      <w:pPr>
        <w:pStyle w:val="ListParagraph"/>
        <w:numPr>
          <w:ilvl w:val="0"/>
          <w:numId w:val="9"/>
        </w:numPr>
      </w:pPr>
      <w:r>
        <w:t>I</w:t>
      </w:r>
      <w:r w:rsidR="00C9318E">
        <w:t xml:space="preserve">ncentive to </w:t>
      </w:r>
      <w:r w:rsidR="00551663">
        <w:t>service</w:t>
      </w:r>
      <w:r w:rsidR="00C9318E">
        <w:t xml:space="preserve"> the networks </w:t>
      </w:r>
      <w:r w:rsidR="00551663">
        <w:t>transactions</w:t>
      </w:r>
      <w:r w:rsidR="00C9318E">
        <w:t>, record-keeping and security</w:t>
      </w:r>
      <w:r w:rsidR="00551663">
        <w:t xml:space="preserve">. </w:t>
      </w:r>
    </w:p>
    <w:p w14:paraId="680AA051" w14:textId="03872242" w:rsidR="00A36E74" w:rsidRDefault="00551663" w:rsidP="00EC5C1B">
      <w:r>
        <w:t xml:space="preserve">These technologies aren’t new but the </w:t>
      </w:r>
      <w:r w:rsidR="00D860EC">
        <w:t>b</w:t>
      </w:r>
      <w:r>
        <w:t>lockchain is the three, arranged into an application that is</w:t>
      </w:r>
      <w:r w:rsidR="00D67330">
        <w:t>.</w:t>
      </w:r>
      <w:r w:rsidR="00085E3E">
        <w:t xml:space="preserve"> Cryptographic keys are used to establish your digital identity.</w:t>
      </w:r>
      <w:r w:rsidR="006A0077">
        <w:t xml:space="preserve"> Combining a public key (how you are identified as a user) and a private key creates your </w:t>
      </w:r>
      <w:r w:rsidR="00855A26">
        <w:t>digital</w:t>
      </w:r>
      <w:r w:rsidR="006A0077">
        <w:t xml:space="preserve"> identity reference based on possession and the use of both is how you express consent to digital interactions.</w:t>
      </w:r>
      <w:r w:rsidR="00855A26">
        <w:t xml:space="preserve"> The distributed ledger is used for recording static data (a registry) and dynamic data (transactions)</w:t>
      </w:r>
      <w:r w:rsidR="00A36E74">
        <w:t>.</w:t>
      </w:r>
    </w:p>
    <w:p w14:paraId="7E271A3F" w14:textId="052A4DFE" w:rsidR="00A36E74" w:rsidRDefault="00A36E74" w:rsidP="001E1357">
      <w:r>
        <w:t xml:space="preserve">The biggest use case right now for </w:t>
      </w:r>
      <w:r w:rsidR="00D860EC">
        <w:t>b</w:t>
      </w:r>
      <w:r>
        <w:t>lockchains are as a platform for cryptocurrencies</w:t>
      </w:r>
      <w:r w:rsidR="00917C8E">
        <w:t>. As a platform it can also be used for smart contracting, automated governance, markets, streamlining of clearing and settlement</w:t>
      </w:r>
      <w:r w:rsidR="004E09FC">
        <w:t xml:space="preserve"> and </w:t>
      </w:r>
      <w:r w:rsidR="00917C8E">
        <w:t xml:space="preserve">automatic regulatory compliance. As a system of record its </w:t>
      </w:r>
      <w:r w:rsidR="00881E6A">
        <w:t>primarily used</w:t>
      </w:r>
      <w:r w:rsidR="00917C8E">
        <w:t xml:space="preserve"> for digital identity but can also be used for tokenization</w:t>
      </w:r>
      <w:r w:rsidR="00FF6C91">
        <w:t xml:space="preserve">, inter-organisation data management, audit trails or by the government and financial institutions. </w:t>
      </w:r>
    </w:p>
    <w:p w14:paraId="48076E15" w14:textId="0797F65A" w:rsidR="002475E0" w:rsidRDefault="00CF4FA1" w:rsidP="001E1357">
      <w:r>
        <w:t>The future of bl</w:t>
      </w:r>
      <w:r w:rsidR="00D860EC">
        <w:t>ockchain technologies is vast to say the least</w:t>
      </w:r>
      <w:r w:rsidR="008C4D37">
        <w:t>. Some potential uses in the next few years are as a prevention to voter fraud</w:t>
      </w:r>
      <w:r w:rsidR="002475E0">
        <w:t xml:space="preserve">, blockchain technology can provide a strong electronic vote-counting system. Securing voter registration, ID and vote information so that it can’t be interfered with. Improving government efficiency </w:t>
      </w:r>
      <w:r w:rsidR="0011584B">
        <w:t xml:space="preserve">and capabilities, </w:t>
      </w:r>
      <w:r w:rsidR="002475E0">
        <w:t>in sectors such as healthcare, education and the distribution of public benefits</w:t>
      </w:r>
      <w:r w:rsidR="0011584B">
        <w:t xml:space="preserve">. </w:t>
      </w:r>
      <w:r w:rsidR="002475E0">
        <w:t xml:space="preserve"> </w:t>
      </w:r>
      <w:r w:rsidR="00317997">
        <w:t xml:space="preserve">Protection of self-driving cars, the blockchain as an encrypted database structure can be used to improve </w:t>
      </w:r>
      <w:r w:rsidR="00064A0C">
        <w:t xml:space="preserve">the security against cyber-attacks. Creating financial avenues for poverty-stricken countries and its people, the blockchain as a decentralized system can make doing business with hard-to-reach countries and sending money back and forth for migrants, immigrants and refugees more convenient and a lot cheaper. </w:t>
      </w:r>
    </w:p>
    <w:p w14:paraId="6AB17B53" w14:textId="08463E45" w:rsidR="002475E0" w:rsidRDefault="009D72C1" w:rsidP="001E1357">
      <w:r>
        <w:t xml:space="preserve">Blockchain as both an industry and a technology, is still undefined and we are still very much in the exploration stage. With established and proven solutions on the horizon there are some key developments still needed to require traction and project the Blockchain into larger focus. The </w:t>
      </w:r>
      <w:r w:rsidR="00616E81">
        <w:t xml:space="preserve">current </w:t>
      </w:r>
      <w:r>
        <w:t>technology itself is inadequate to support transaction</w:t>
      </w:r>
      <w:r w:rsidR="00616E81">
        <w:t xml:space="preserve"> volumes for most enterprise-scale applications and to add to that, if the technology is to be used across an industry sector, there will need to be governance rules established that could take years to negotiate.</w:t>
      </w:r>
    </w:p>
    <w:p w14:paraId="0229C11F" w14:textId="77777777" w:rsidR="00420211" w:rsidRDefault="00242166" w:rsidP="001E1357">
      <w:r>
        <w:t>If blockchain technology continues to grow it is likely to be seen in many different operations</w:t>
      </w:r>
      <w:r w:rsidR="00104078">
        <w:t xml:space="preserve"> and industries</w:t>
      </w:r>
      <w:r>
        <w:t>, mostly used as building blocks for companies to automate, digitize or streamline their operations</w:t>
      </w:r>
      <w:r w:rsidR="00DD5139">
        <w:t>.</w:t>
      </w:r>
      <w:r w:rsidR="00104078">
        <w:t xml:space="preserve"> It could be the forefront for many private industry sectors, including real estate, banking and health care.</w:t>
      </w:r>
      <w:r w:rsidR="00DD5139">
        <w:t xml:space="preserve"> If the government </w:t>
      </w:r>
      <w:r w:rsidR="00104078">
        <w:t>uses it, it will transform the way citizens access services and transactions and make it less tedious.</w:t>
      </w:r>
      <w:r w:rsidR="003B3F22">
        <w:t xml:space="preserve"> The adoption of this technology will increase the demand for blockchain developers greatly</w:t>
      </w:r>
      <w:r w:rsidR="00696557">
        <w:t xml:space="preserve">. </w:t>
      </w:r>
    </w:p>
    <w:p w14:paraId="4E250A27" w14:textId="7931AF94" w:rsidR="00342D7E" w:rsidRDefault="004718E7" w:rsidP="001E1357">
      <w:r>
        <w:t xml:space="preserve">A cryptocurrency is a digital currency intended to work as a medium of exchange. It uses cryptography as mentioned before to secure and verify transactions, and to also control the formation of new units. </w:t>
      </w:r>
      <w:r w:rsidR="00342D7E">
        <w:t xml:space="preserve">The properties of cryptocurrencies can be separated by transactional and monetary. </w:t>
      </w:r>
      <w:r w:rsidR="005F43EC">
        <w:t>Most cryptocurren</w:t>
      </w:r>
      <w:r w:rsidR="0087217A">
        <w:t>c</w:t>
      </w:r>
      <w:r w:rsidR="00D456C4">
        <w:t>ie</w:t>
      </w:r>
      <w:r w:rsidR="0087217A">
        <w:t>s</w:t>
      </w:r>
      <w:r w:rsidR="005F43EC">
        <w:t xml:space="preserve"> share a common set of these properties but there are no golden rules.</w:t>
      </w:r>
    </w:p>
    <w:p w14:paraId="5736EEA8" w14:textId="77777777" w:rsidR="00342D7E" w:rsidRDefault="00342D7E" w:rsidP="001E1357">
      <w:r>
        <w:t>Transactional:</w:t>
      </w:r>
    </w:p>
    <w:p w14:paraId="34CD501E" w14:textId="77777777" w:rsidR="00342D7E" w:rsidRDefault="00342D7E" w:rsidP="00342D7E">
      <w:pPr>
        <w:pStyle w:val="ListParagraph"/>
        <w:numPr>
          <w:ilvl w:val="0"/>
          <w:numId w:val="9"/>
        </w:numPr>
      </w:pPr>
      <w:r>
        <w:t>Irreversible, no transaction can be reversed</w:t>
      </w:r>
    </w:p>
    <w:p w14:paraId="15F60C10" w14:textId="77777777" w:rsidR="00342D7E" w:rsidRDefault="00342D7E" w:rsidP="00342D7E">
      <w:pPr>
        <w:pStyle w:val="ListParagraph"/>
        <w:numPr>
          <w:ilvl w:val="0"/>
          <w:numId w:val="9"/>
        </w:numPr>
      </w:pPr>
      <w:r>
        <w:t>Pseudonymous, accounts and transactions are not connected to real world identities</w:t>
      </w:r>
    </w:p>
    <w:p w14:paraId="132130C7" w14:textId="77777777" w:rsidR="00342D7E" w:rsidRDefault="00342D7E" w:rsidP="00342D7E">
      <w:pPr>
        <w:pStyle w:val="ListParagraph"/>
        <w:numPr>
          <w:ilvl w:val="0"/>
          <w:numId w:val="9"/>
        </w:numPr>
      </w:pPr>
      <w:r>
        <w:lastRenderedPageBreak/>
        <w:t>Fast and global, transactions are broadcasted almost instantly and confirmed quickly as well</w:t>
      </w:r>
    </w:p>
    <w:p w14:paraId="4F8AEC98" w14:textId="77777777" w:rsidR="00342D7E" w:rsidRDefault="00342D7E" w:rsidP="00342D7E">
      <w:pPr>
        <w:pStyle w:val="ListParagraph"/>
        <w:numPr>
          <w:ilvl w:val="0"/>
          <w:numId w:val="9"/>
        </w:numPr>
      </w:pPr>
      <w:r>
        <w:t>Secure, cryptography system</w:t>
      </w:r>
    </w:p>
    <w:p w14:paraId="48A90C13" w14:textId="77777777" w:rsidR="000E738A" w:rsidRDefault="00534DE8" w:rsidP="00342D7E">
      <w:pPr>
        <w:pStyle w:val="ListParagraph"/>
        <w:numPr>
          <w:ilvl w:val="0"/>
          <w:numId w:val="9"/>
        </w:numPr>
      </w:pPr>
      <w:r>
        <w:t>Permission-less</w:t>
      </w:r>
      <w:r w:rsidR="005F43EC">
        <w:t>, available to everyone</w:t>
      </w:r>
    </w:p>
    <w:p w14:paraId="78E63DAF" w14:textId="77777777" w:rsidR="000E738A" w:rsidRDefault="000E738A" w:rsidP="000E738A">
      <w:r>
        <w:t>Monetary:</w:t>
      </w:r>
    </w:p>
    <w:p w14:paraId="07D0B931" w14:textId="77777777" w:rsidR="000E738A" w:rsidRDefault="000E738A" w:rsidP="000E738A">
      <w:pPr>
        <w:pStyle w:val="ListParagraph"/>
        <w:numPr>
          <w:ilvl w:val="0"/>
          <w:numId w:val="9"/>
        </w:numPr>
      </w:pPr>
      <w:r>
        <w:t>Controlled supply, limited supply of tokens</w:t>
      </w:r>
    </w:p>
    <w:p w14:paraId="52BD8765" w14:textId="77777777" w:rsidR="000E738A" w:rsidRDefault="000E738A" w:rsidP="000E738A">
      <w:pPr>
        <w:pStyle w:val="ListParagraph"/>
        <w:numPr>
          <w:ilvl w:val="0"/>
          <w:numId w:val="9"/>
        </w:numPr>
      </w:pPr>
      <w:r>
        <w:t>No debt but bearer, unlike fiat money which is represented by debts, cryptocurrency just represent themselves</w:t>
      </w:r>
    </w:p>
    <w:p w14:paraId="0D47E99E" w14:textId="77777777" w:rsidR="00433ECF" w:rsidRDefault="005B00AC" w:rsidP="000E738A">
      <w:r>
        <w:t>Cryptocurrencies can be used for buying goods, investing and min</w:t>
      </w:r>
      <w:r w:rsidR="00C05324">
        <w:t>ing</w:t>
      </w:r>
      <w:r w:rsidR="00ED56F4">
        <w:t>. Whilst all very simple actions its attention is gathered because it is decentralized, meaning there is no central control authority and no servers involved.</w:t>
      </w:r>
      <w:r w:rsidR="006C5A20">
        <w:t xml:space="preserve"> Giving the people the choice to use a currency that is not controlled by the government / banks.</w:t>
      </w:r>
      <w:r w:rsidR="00433ECF">
        <w:t xml:space="preserve"> </w:t>
      </w:r>
    </w:p>
    <w:p w14:paraId="48C1B3FB" w14:textId="77777777" w:rsidR="00D456C4" w:rsidRDefault="00433ECF" w:rsidP="000E738A">
      <w:r>
        <w:t>The future of cryptocurrencies is bright as well.</w:t>
      </w:r>
      <w:r w:rsidR="00913850">
        <w:t xml:space="preserve"> There are some global central banks exploring the options of issuing their own digital currency. Large companies </w:t>
      </w:r>
      <w:r w:rsidR="00234FA4">
        <w:t xml:space="preserve">and retail giants could issue digital coins or start accepting payments in the currency, which will support acceptance and encourage trust of the currencies, and with big names behind it, it will show people that its </w:t>
      </w:r>
      <w:r w:rsidR="00FD2D1F">
        <w:t>utility</w:t>
      </w:r>
      <w:r w:rsidR="00234FA4">
        <w:t xml:space="preserve"> cannot be </w:t>
      </w:r>
      <w:r w:rsidR="00D456C4">
        <w:t>denied,</w:t>
      </w:r>
      <w:r w:rsidR="00234FA4">
        <w:t xml:space="preserve"> and it is a safe option.</w:t>
      </w:r>
      <w:r w:rsidR="00FD2D1F">
        <w:t xml:space="preserve"> Experts also foresee cryptocurrency replacing some national currencies as they’re more efficient in the way they run in comparison to fiat money.</w:t>
      </w:r>
    </w:p>
    <w:p w14:paraId="0B33C770" w14:textId="07DBA89D" w:rsidR="0002211F" w:rsidRDefault="00D456C4" w:rsidP="00046C95">
      <w:r>
        <w:t xml:space="preserve">There’s no denying that blockchain technology and cryptocurrencies will have a place in our future. The question is more of </w:t>
      </w:r>
      <w:r w:rsidR="000A7A86">
        <w:t xml:space="preserve">a how and when. Both questions come together in the same sense but the how focuses on the impact it will have on society, defined by the scope of acceptance by the government, companies and the people. The when focuses on </w:t>
      </w:r>
      <w:r w:rsidR="00420211">
        <w:t>when the</w:t>
      </w:r>
      <w:r w:rsidR="00046C95">
        <w:t xml:space="preserve"> set rules</w:t>
      </w:r>
      <w:r w:rsidR="00420211">
        <w:t xml:space="preserve"> will be</w:t>
      </w:r>
      <w:r w:rsidR="00046C95">
        <w:t xml:space="preserve"> defined for the technologies, regarding regulation and governance. Both technologies </w:t>
      </w:r>
      <w:r w:rsidR="0065296A">
        <w:t>could help transform the financial system</w:t>
      </w:r>
      <w:r w:rsidR="0002211F">
        <w:t xml:space="preserve"> and spawn plenty of job opportunities</w:t>
      </w:r>
    </w:p>
    <w:p w14:paraId="3079A359" w14:textId="789CC0C7" w:rsidR="00521DA9" w:rsidRDefault="0002211F" w:rsidP="00046C95">
      <w:r>
        <w:t xml:space="preserve">If all goes well the future will involve everybody moving across to cryptocurrencies, </w:t>
      </w:r>
      <w:r w:rsidR="007600CD">
        <w:t>favoring</w:t>
      </w:r>
      <w:r w:rsidR="009E3C59">
        <w:t xml:space="preserve"> them as a more efficient banking system.</w:t>
      </w:r>
      <w:r w:rsidR="00AB171B">
        <w:t xml:space="preserve"> Blockchain technology will also see many companies restructuring how they organize their data</w:t>
      </w:r>
      <w:r w:rsidR="00427D22">
        <w:t xml:space="preserve"> and </w:t>
      </w:r>
      <w:r w:rsidR="00AB171B">
        <w:t>streamlining the way we interactive with their services.</w:t>
      </w:r>
      <w:r w:rsidR="00521DA9">
        <w:br w:type="page"/>
      </w:r>
    </w:p>
    <w:p w14:paraId="4F164599" w14:textId="360F4F1F" w:rsidR="00521DA9" w:rsidRDefault="00521DA9" w:rsidP="00521DA9">
      <w:pPr>
        <w:pStyle w:val="Heading1"/>
      </w:pPr>
      <w:bookmarkStart w:id="5" w:name="_Toc512800066"/>
      <w:r>
        <w:lastRenderedPageBreak/>
        <w:t>Project Ideas</w:t>
      </w:r>
      <w:bookmarkEnd w:id="5"/>
    </w:p>
    <w:p w14:paraId="045B24D8" w14:textId="4803FF80" w:rsidR="00AF0DBD" w:rsidRDefault="00CA6FF8" w:rsidP="00AF0DBD">
      <w:r>
        <w:t xml:space="preserve">The project the group has chosen is a School administration product that is delivered online. It would be used for a multitude of things, such </w:t>
      </w:r>
      <w:r w:rsidR="004A26D7">
        <w:t>as</w:t>
      </w:r>
    </w:p>
    <w:p w14:paraId="5C6DA99D" w14:textId="16E470F2" w:rsidR="004A26D7" w:rsidRDefault="004A26D7" w:rsidP="004A26D7">
      <w:pPr>
        <w:pStyle w:val="ListParagraph"/>
        <w:numPr>
          <w:ilvl w:val="0"/>
          <w:numId w:val="9"/>
        </w:numPr>
      </w:pPr>
      <w:r>
        <w:t>Taking attendance</w:t>
      </w:r>
    </w:p>
    <w:p w14:paraId="54CDACC9" w14:textId="12626B97" w:rsidR="004A26D7" w:rsidRDefault="004A26D7" w:rsidP="004A26D7">
      <w:pPr>
        <w:pStyle w:val="ListParagraph"/>
        <w:numPr>
          <w:ilvl w:val="0"/>
          <w:numId w:val="9"/>
        </w:numPr>
      </w:pPr>
      <w:r>
        <w:t>Reporting</w:t>
      </w:r>
    </w:p>
    <w:p w14:paraId="64C63859" w14:textId="3196715E" w:rsidR="004A26D7" w:rsidRDefault="004A26D7" w:rsidP="004A26D7">
      <w:pPr>
        <w:pStyle w:val="ListParagraph"/>
        <w:numPr>
          <w:ilvl w:val="0"/>
          <w:numId w:val="9"/>
        </w:numPr>
      </w:pPr>
      <w:r>
        <w:t>Payment from parents</w:t>
      </w:r>
    </w:p>
    <w:p w14:paraId="7387EE26" w14:textId="2AD59CB5" w:rsidR="004A26D7" w:rsidRDefault="004A26D7" w:rsidP="004A26D7">
      <w:pPr>
        <w:pStyle w:val="ListParagraph"/>
        <w:numPr>
          <w:ilvl w:val="0"/>
          <w:numId w:val="9"/>
        </w:numPr>
      </w:pPr>
      <w:r>
        <w:t>Consent from parents</w:t>
      </w:r>
    </w:p>
    <w:p w14:paraId="5FE9A84A" w14:textId="6B0C73A9" w:rsidR="004A26D7" w:rsidRDefault="004A26D7" w:rsidP="004A26D7">
      <w:pPr>
        <w:pStyle w:val="ListParagraph"/>
        <w:numPr>
          <w:ilvl w:val="0"/>
          <w:numId w:val="9"/>
        </w:numPr>
      </w:pPr>
      <w:r>
        <w:t>Announcements</w:t>
      </w:r>
    </w:p>
    <w:p w14:paraId="57BE1367" w14:textId="21690BC3" w:rsidR="004A26D7" w:rsidRDefault="004A26D7" w:rsidP="004A26D7">
      <w:pPr>
        <w:pStyle w:val="ListParagraph"/>
        <w:numPr>
          <w:ilvl w:val="0"/>
          <w:numId w:val="9"/>
        </w:numPr>
      </w:pPr>
      <w:r>
        <w:t>Event planning</w:t>
      </w:r>
    </w:p>
    <w:p w14:paraId="55F500AB" w14:textId="001FFBDA" w:rsidR="004A26D7" w:rsidRDefault="004A26D7" w:rsidP="004A26D7">
      <w:pPr>
        <w:pStyle w:val="ListParagraph"/>
        <w:numPr>
          <w:ilvl w:val="0"/>
          <w:numId w:val="9"/>
        </w:numPr>
      </w:pPr>
      <w:r>
        <w:t>Displaying timetables</w:t>
      </w:r>
    </w:p>
    <w:p w14:paraId="660D849A" w14:textId="1C0E52DC" w:rsidR="004A26D7" w:rsidRDefault="004A26D7" w:rsidP="004A26D7">
      <w:pPr>
        <w:pStyle w:val="ListParagraph"/>
        <w:numPr>
          <w:ilvl w:val="0"/>
          <w:numId w:val="9"/>
        </w:numPr>
      </w:pPr>
      <w:r>
        <w:t>Etc.</w:t>
      </w:r>
    </w:p>
    <w:p w14:paraId="6C8D7DB6" w14:textId="3200D55C" w:rsidR="004A26D7" w:rsidRDefault="004A26D7" w:rsidP="004A26D7">
      <w:r>
        <w:t xml:space="preserve">In addition to the online portal, we also wanted to have a mobile application (iOS &amp; Android) to streamline simple tasks and create more convenience. </w:t>
      </w:r>
      <w:r w:rsidR="00DF102F">
        <w:t>These tasks</w:t>
      </w:r>
      <w:r>
        <w:t xml:space="preserve"> could be things such as taking attendance on excursions or parents paying fees and signing consent forms.</w:t>
      </w:r>
    </w:p>
    <w:p w14:paraId="650605FB" w14:textId="06A8F7A6" w:rsidR="00DF102F" w:rsidRDefault="00DF102F" w:rsidP="004A26D7">
      <w:r>
        <w:t xml:space="preserve">The service will provide many features so that all school administration tasks can be completed within the single application. Focusing on efficient workflow so more tasks can be completed with minimal time and effort, allowing school </w:t>
      </w:r>
      <w:r w:rsidR="00980347">
        <w:t>administrators</w:t>
      </w:r>
      <w:r>
        <w:t xml:space="preserve"> to focus on </w:t>
      </w:r>
      <w:r w:rsidR="00980347">
        <w:t>higher priority matters.</w:t>
      </w:r>
    </w:p>
    <w:p w14:paraId="35BD068A" w14:textId="55896F7B" w:rsidR="00F171E4" w:rsidRDefault="00986D4C" w:rsidP="004A26D7">
      <w:r>
        <w:t xml:space="preserve">It will also provide a way for teachers or other administrators to mark attendance, through a simple drop box. Students will also be able to view their own timetable, displaying subject, teacher and room location. Teachers and administrators will be able to create announcements in the service that can be directed to a specific class, year level, subject faculty, parents or the entire school. </w:t>
      </w:r>
      <w:r w:rsidR="00CD114E">
        <w:t xml:space="preserve">There will also be a reporting section for school staff members, allowing them to comment on a </w:t>
      </w:r>
      <w:r w:rsidR="00204614">
        <w:t>student’s</w:t>
      </w:r>
      <w:r w:rsidR="00CD114E">
        <w:t xml:space="preserve"> progress, give grades and this information will be shared with parents and teachers.</w:t>
      </w:r>
      <w:r w:rsidR="00E11A13">
        <w:t xml:space="preserve"> Expanding on this there will be a feature for parents to book parent / teacher interviews, only displaying time slots that are available to avoid confusion. The recap of what was discussed in the interview will also be available for viewing.</w:t>
      </w:r>
    </w:p>
    <w:p w14:paraId="598614B7" w14:textId="31146E18" w:rsidR="00204614" w:rsidRDefault="00F0763F" w:rsidP="004A26D7">
      <w:r>
        <w:t>School staff will have access to another layer of tools, this would include things such as the ability to book a classroom for a lesson, set tasks for completion, or write notes for another teacher covering their class. It will also include the ability to create notes on individual students, whether it is regarding an allergy, learning disability or other sensitive situations.</w:t>
      </w:r>
      <w:r w:rsidR="00F94F7E">
        <w:t xml:space="preserve"> They will also have access to budgeting and purchase orders on the service. Included in this, will also be the ability to print a pdf of the purchase order, email the order to a creditor, submit the order for approval or if the appropriate permissions were granted, approving a purchase order. This will all be dynamically tracked in the budgeting section of the service, which will display how much of the budget has been spent, what is remaining and viewing the information per week, month or per creditor.</w:t>
      </w:r>
    </w:p>
    <w:p w14:paraId="77D057B2" w14:textId="0EC144B9" w:rsidR="00F94F7E" w:rsidRDefault="00F94F7E" w:rsidP="004A26D7"/>
    <w:p w14:paraId="277626D4" w14:textId="518B33F0" w:rsidR="00F94F7E" w:rsidRDefault="00F94F7E" w:rsidP="004A26D7">
      <w:r>
        <w:t>The mobile applications that are available w</w:t>
      </w:r>
      <w:r w:rsidR="00E2066D">
        <w:t xml:space="preserve">ill allow for tasks that might be prone to error in handling of the information or tasks that will be </w:t>
      </w:r>
      <w:r w:rsidR="00433F49">
        <w:t>tedious</w:t>
      </w:r>
      <w:r w:rsidR="00E2066D">
        <w:t xml:space="preserve"> to instead be completed within the mobile app, efficiently and without error.</w:t>
      </w:r>
      <w:r w:rsidR="00433F49">
        <w:t xml:space="preserve"> As previously mentioned it will include taking attendance on excursions, parents check announcements or booking parent / teacher interviews</w:t>
      </w:r>
      <w:r w:rsidR="005A19B9">
        <w:t>, or students looking up their timetable to see what classroom they are in, what subjects for the day or requirements for special materials for classes.</w:t>
      </w:r>
    </w:p>
    <w:p w14:paraId="645464EA" w14:textId="7567549C" w:rsidR="00BD7B8B" w:rsidRDefault="001D6F64" w:rsidP="004A26D7">
      <w:r>
        <w:t>Tobecontinued…</w:t>
      </w:r>
    </w:p>
    <w:p w14:paraId="345F262D" w14:textId="41486523" w:rsidR="00F94F7E" w:rsidRDefault="00F94F7E" w:rsidP="004A26D7"/>
    <w:p w14:paraId="115CD2EC" w14:textId="77777777" w:rsidR="00F94F7E" w:rsidRDefault="00F94F7E" w:rsidP="004A26D7"/>
    <w:p w14:paraId="21F43882" w14:textId="77777777" w:rsidR="00AF0DBD" w:rsidRDefault="00AF0DBD">
      <w:pPr>
        <w:spacing w:after="320"/>
      </w:pPr>
      <w:r>
        <w:br w:type="page"/>
      </w:r>
    </w:p>
    <w:p w14:paraId="68DF37A1" w14:textId="48CF1B71" w:rsidR="00AF0DBD" w:rsidRDefault="00AF0DBD" w:rsidP="00AF0DBD">
      <w:pPr>
        <w:pStyle w:val="Heading1"/>
      </w:pPr>
      <w:bookmarkStart w:id="6" w:name="_Toc512800067"/>
      <w:r>
        <w:lastRenderedPageBreak/>
        <w:t>Group Reflection</w:t>
      </w:r>
      <w:bookmarkEnd w:id="6"/>
    </w:p>
    <w:p w14:paraId="4C5CA2D4" w14:textId="760223FF" w:rsidR="00AF0DBD" w:rsidRDefault="00CF213E" w:rsidP="00AF0DBD">
      <w:pPr>
        <w:rPr>
          <w:b/>
        </w:rPr>
      </w:pPr>
      <w:r>
        <w:rPr>
          <w:b/>
        </w:rPr>
        <w:t xml:space="preserve">Amy: </w:t>
      </w:r>
    </w:p>
    <w:p w14:paraId="2321D1A7" w14:textId="0CD93052" w:rsidR="00106259" w:rsidRDefault="00106259" w:rsidP="00AF0DBD">
      <w:pPr>
        <w:rPr>
          <w:rFonts w:ascii="Calibri" w:hAnsi="Calibri" w:cs="Calibri"/>
          <w:sz w:val="22"/>
          <w:szCs w:val="22"/>
        </w:rPr>
      </w:pPr>
      <w:r>
        <w:rPr>
          <w:rFonts w:ascii="Calibri" w:hAnsi="Calibri" w:cs="Calibri"/>
          <w:sz w:val="22"/>
          <w:szCs w:val="22"/>
        </w:rPr>
        <w:t>I feel our group had a slow start as we were one member down and a little lost. However, I think we all worked well together, working fast and efficiently to complete the assignment. I felt that I could have had better time management although during the assignment I fell sick, which didn't help. Overall, I think we have put together an agreeable assignment.</w:t>
      </w:r>
    </w:p>
    <w:p w14:paraId="77C9C2A9" w14:textId="6374C21E" w:rsidR="00CF213E" w:rsidRDefault="00CF213E" w:rsidP="00AF0DBD">
      <w:pPr>
        <w:rPr>
          <w:b/>
        </w:rPr>
      </w:pPr>
      <w:r>
        <w:rPr>
          <w:b/>
        </w:rPr>
        <w:t xml:space="preserve">Esther: </w:t>
      </w:r>
    </w:p>
    <w:p w14:paraId="6096EC3C" w14:textId="02A73F78" w:rsidR="00547AC3" w:rsidRDefault="00547AC3" w:rsidP="00AF0DBD">
      <w:r>
        <w:t>This group has been easy to co-operate and work with. Although we had a delayed start to the assignment, once everyone was assigned their tasks everything worked out. I may need to communicate more with the team and be more responsive</w:t>
      </w:r>
      <w:r>
        <w:t>. Other than that I think that the team is productive and hard working.</w:t>
      </w:r>
      <w:bookmarkStart w:id="7" w:name="_GoBack"/>
      <w:bookmarkEnd w:id="7"/>
    </w:p>
    <w:p w14:paraId="6AE02D12" w14:textId="4B63E8A7" w:rsidR="00E1254E" w:rsidRDefault="00E1254E" w:rsidP="00AF0DBD">
      <w:pPr>
        <w:rPr>
          <w:b/>
        </w:rPr>
      </w:pPr>
      <w:r>
        <w:rPr>
          <w:b/>
        </w:rPr>
        <w:t xml:space="preserve">Jonathan: </w:t>
      </w:r>
    </w:p>
    <w:p w14:paraId="0B6A5B7F" w14:textId="35169FB0" w:rsidR="00E1254E" w:rsidRDefault="00E1254E" w:rsidP="00AF0DBD">
      <w:r>
        <w:t>Loremipsum</w:t>
      </w:r>
    </w:p>
    <w:p w14:paraId="3FF8F330" w14:textId="13AEACFF" w:rsidR="00E1254E" w:rsidRDefault="00E1254E" w:rsidP="00AF0DBD">
      <w:pPr>
        <w:rPr>
          <w:b/>
        </w:rPr>
      </w:pPr>
      <w:r>
        <w:rPr>
          <w:b/>
        </w:rPr>
        <w:t>James:</w:t>
      </w:r>
    </w:p>
    <w:p w14:paraId="5A6A046B" w14:textId="23E74E84" w:rsidR="00E1254E" w:rsidRPr="00E1254E" w:rsidRDefault="00D60A17" w:rsidP="00AF0DBD">
      <w:r>
        <w:t xml:space="preserve">My perception of the group is very positive. There is a lot of potential yet to surface and I think it comes down to expanding on our communication. Encouraging each other to give our opinions </w:t>
      </w:r>
      <w:r w:rsidR="00D577B0">
        <w:t xml:space="preserve">so we can see how others can view the same problem </w:t>
      </w:r>
      <w:r w:rsidR="00BE3669">
        <w:t>differently and</w:t>
      </w:r>
      <w:r w:rsidR="00D577B0">
        <w:t xml:space="preserve"> encouraging </w:t>
      </w:r>
      <w:r w:rsidR="00BE3669">
        <w:t>feedback,</w:t>
      </w:r>
      <w:r w:rsidR="00D577B0">
        <w:t xml:space="preserve"> so we can learn better from the work we’ve contributed to the group.</w:t>
      </w:r>
    </w:p>
    <w:p w14:paraId="7F1256E0" w14:textId="74B03EB6" w:rsidR="00E1254E" w:rsidRDefault="00E1254E" w:rsidP="00AF0DBD">
      <w:pPr>
        <w:rPr>
          <w:b/>
        </w:rPr>
      </w:pPr>
      <w:r>
        <w:rPr>
          <w:b/>
        </w:rPr>
        <w:t>Group:</w:t>
      </w:r>
    </w:p>
    <w:p w14:paraId="30E95F1E" w14:textId="07F714C0" w:rsidR="00D672F4" w:rsidRPr="00E1254E" w:rsidRDefault="00BE3669" w:rsidP="00AF0DBD">
      <w:r>
        <w:t xml:space="preserve">As a group </w:t>
      </w:r>
      <w:r w:rsidR="00D04521">
        <w:t xml:space="preserve">we believe we’ve done well. There is always room for improvement however and we </w:t>
      </w:r>
      <w:r w:rsidR="008E5FFC">
        <w:t>identified</w:t>
      </w:r>
      <w:r w:rsidR="00D04521">
        <w:t xml:space="preserve"> communication as something that needs to be improved. </w:t>
      </w:r>
      <w:r>
        <w:t>What was surprising was the different ways we all collaborated with the group</w:t>
      </w:r>
      <w:r w:rsidR="002E666F">
        <w:t>, dependent on our previous experience, knowledge and understanding of how teams should complete a project.</w:t>
      </w:r>
      <w:r w:rsidR="00D672F4">
        <w:t xml:space="preserve"> One thing we have all learned is the importance of consistent and frequent communication. Breakdown or inconsistency in communication </w:t>
      </w:r>
      <w:r w:rsidR="006A2BED">
        <w:t xml:space="preserve">lead to role ambiguity and to second guessing of completed work. </w:t>
      </w:r>
    </w:p>
    <w:sectPr w:rsidR="00D672F4" w:rsidRPr="00E1254E">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A61D0" w14:textId="77777777" w:rsidR="00EE2D88" w:rsidRDefault="00EE2D88" w:rsidP="00196894">
      <w:r>
        <w:separator/>
      </w:r>
    </w:p>
  </w:endnote>
  <w:endnote w:type="continuationSeparator" w:id="0">
    <w:p w14:paraId="61CE8288" w14:textId="77777777" w:rsidR="00EE2D88" w:rsidRDefault="00EE2D88" w:rsidP="0019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Garamond">
    <w:panose1 w:val="02020404030301010803"/>
    <w:charset w:val="00"/>
    <w:family w:val="auto"/>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ＭＳ ゴシック">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957DE" w14:textId="734DAE25" w:rsidR="000423BE" w:rsidRDefault="00EE2D88" w:rsidP="00196894">
    <w:pPr>
      <w:pStyle w:val="Footer"/>
    </w:pPr>
    <w:sdt>
      <w:sdtPr>
        <w:alias w:val="Title"/>
        <w:tag w:val=""/>
        <w:id w:val="280004402"/>
        <w:placeholder>
          <w:docPart w:val="2EEE928207884E80A075631761640EAD"/>
        </w:placeholder>
        <w:dataBinding w:prefixMappings="xmlns:ns0='http://purl.org/dc/elements/1.1/' xmlns:ns1='http://schemas.openxmlformats.org/package/2006/metadata/core-properties' " w:xpath="/ns1:coreProperties[1]/ns0:title[1]" w:storeItemID="{6C3C8BC8-F283-45AE-878A-BAB7291924A1}"/>
        <w:text/>
      </w:sdtPr>
      <w:sdtEndPr/>
      <w:sdtContent>
        <w:r w:rsidR="000423BE">
          <w:t>Assignment 2                The IT World - Team 37</w:t>
        </w:r>
      </w:sdtContent>
    </w:sdt>
    <w:r w:rsidR="000423BE">
      <w:t xml:space="preserve"> </w:t>
    </w:r>
    <w:r w:rsidR="000423BE">
      <w:ptab w:relativeTo="margin" w:alignment="right" w:leader="none"/>
    </w:r>
    <w:r w:rsidR="000423BE">
      <w:fldChar w:fldCharType="begin"/>
    </w:r>
    <w:r w:rsidR="000423BE">
      <w:instrText xml:space="preserve"> PAGE   \* MERGEFORMAT </w:instrText>
    </w:r>
    <w:r w:rsidR="000423BE">
      <w:fldChar w:fldCharType="separate"/>
    </w:r>
    <w:r w:rsidR="00547AC3">
      <w:rPr>
        <w:noProof/>
      </w:rPr>
      <w:t>2</w:t>
    </w:r>
    <w:r w:rsidR="000423BE">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3CCC0" w14:textId="77777777" w:rsidR="00EE2D88" w:rsidRDefault="00EE2D88" w:rsidP="00196894">
      <w:r>
        <w:separator/>
      </w:r>
    </w:p>
  </w:footnote>
  <w:footnote w:type="continuationSeparator" w:id="0">
    <w:p w14:paraId="7316204A" w14:textId="77777777" w:rsidR="00EE2D88" w:rsidRDefault="00EE2D88" w:rsidP="001968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795133E"/>
    <w:multiLevelType w:val="hybridMultilevel"/>
    <w:tmpl w:val="3B22D104"/>
    <w:lvl w:ilvl="0" w:tplc="BB4CD6B4">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A186A"/>
    <w:multiLevelType w:val="hybridMultilevel"/>
    <w:tmpl w:val="1F2C3F6C"/>
    <w:lvl w:ilvl="0" w:tplc="C6CC35E6">
      <w:start w:val="5"/>
      <w:numFmt w:val="bullet"/>
      <w:lvlText w:val="-"/>
      <w:lvlJc w:val="left"/>
      <w:pPr>
        <w:ind w:left="720" w:hanging="360"/>
      </w:pPr>
      <w:rPr>
        <w:rFonts w:ascii="Open Sans" w:eastAsiaTheme="minorEastAsia" w:hAnsi="Open Sans" w:cs="Open San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E56C24"/>
    <w:multiLevelType w:val="hybridMultilevel"/>
    <w:tmpl w:val="FFA627A4"/>
    <w:lvl w:ilvl="0" w:tplc="39A85304">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2606A"/>
    <w:multiLevelType w:val="hybridMultilevel"/>
    <w:tmpl w:val="B6709A5E"/>
    <w:lvl w:ilvl="0" w:tplc="6CBE28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2465F2"/>
    <w:multiLevelType w:val="hybridMultilevel"/>
    <w:tmpl w:val="FBE2B8C4"/>
    <w:lvl w:ilvl="0" w:tplc="6E4E383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0MDG3MDUwMTS2MLNU0lEKTi0uzszPAykwrgUARe2XCywAAAA="/>
  </w:docVars>
  <w:rsids>
    <w:rsidRoot w:val="004737E3"/>
    <w:rsid w:val="0002211F"/>
    <w:rsid w:val="000329A5"/>
    <w:rsid w:val="000423BE"/>
    <w:rsid w:val="00046C95"/>
    <w:rsid w:val="00051C1A"/>
    <w:rsid w:val="00064A0C"/>
    <w:rsid w:val="00083928"/>
    <w:rsid w:val="00085E3E"/>
    <w:rsid w:val="000868A2"/>
    <w:rsid w:val="00090095"/>
    <w:rsid w:val="000A7A86"/>
    <w:rsid w:val="000E738A"/>
    <w:rsid w:val="000F5D94"/>
    <w:rsid w:val="00104078"/>
    <w:rsid w:val="00106259"/>
    <w:rsid w:val="001111E4"/>
    <w:rsid w:val="0011584B"/>
    <w:rsid w:val="0014307F"/>
    <w:rsid w:val="001455B6"/>
    <w:rsid w:val="00165D59"/>
    <w:rsid w:val="00196894"/>
    <w:rsid w:val="001D6F64"/>
    <w:rsid w:val="001E1357"/>
    <w:rsid w:val="001E52EB"/>
    <w:rsid w:val="001F595A"/>
    <w:rsid w:val="00204614"/>
    <w:rsid w:val="00215F12"/>
    <w:rsid w:val="00234FA4"/>
    <w:rsid w:val="00242166"/>
    <w:rsid w:val="002475E0"/>
    <w:rsid w:val="00251E25"/>
    <w:rsid w:val="00274145"/>
    <w:rsid w:val="00284E4F"/>
    <w:rsid w:val="00287DB1"/>
    <w:rsid w:val="002E3D01"/>
    <w:rsid w:val="002E666F"/>
    <w:rsid w:val="00313EF4"/>
    <w:rsid w:val="00317997"/>
    <w:rsid w:val="00342D7E"/>
    <w:rsid w:val="00343E17"/>
    <w:rsid w:val="003659E0"/>
    <w:rsid w:val="00370A0E"/>
    <w:rsid w:val="00392D72"/>
    <w:rsid w:val="003B3F22"/>
    <w:rsid w:val="003C6A90"/>
    <w:rsid w:val="00420211"/>
    <w:rsid w:val="00427D22"/>
    <w:rsid w:val="00433ECF"/>
    <w:rsid w:val="00433F49"/>
    <w:rsid w:val="0044315C"/>
    <w:rsid w:val="004718E7"/>
    <w:rsid w:val="004737E3"/>
    <w:rsid w:val="004A26D7"/>
    <w:rsid w:val="004B6A26"/>
    <w:rsid w:val="004E09FC"/>
    <w:rsid w:val="004E4D47"/>
    <w:rsid w:val="00521DA9"/>
    <w:rsid w:val="00525B5A"/>
    <w:rsid w:val="005339CB"/>
    <w:rsid w:val="00534DE8"/>
    <w:rsid w:val="00535929"/>
    <w:rsid w:val="005406EC"/>
    <w:rsid w:val="00547AC3"/>
    <w:rsid w:val="00551663"/>
    <w:rsid w:val="00562779"/>
    <w:rsid w:val="00591A5B"/>
    <w:rsid w:val="00597E54"/>
    <w:rsid w:val="005A19B9"/>
    <w:rsid w:val="005A3022"/>
    <w:rsid w:val="005B00AC"/>
    <w:rsid w:val="005D2CE9"/>
    <w:rsid w:val="005F43EC"/>
    <w:rsid w:val="00616E81"/>
    <w:rsid w:val="006267DD"/>
    <w:rsid w:val="00645300"/>
    <w:rsid w:val="0065296A"/>
    <w:rsid w:val="006562B5"/>
    <w:rsid w:val="006964E2"/>
    <w:rsid w:val="00696557"/>
    <w:rsid w:val="006A0077"/>
    <w:rsid w:val="006A2BED"/>
    <w:rsid w:val="006C5A20"/>
    <w:rsid w:val="006D69E5"/>
    <w:rsid w:val="006D7628"/>
    <w:rsid w:val="006F1624"/>
    <w:rsid w:val="00711C5F"/>
    <w:rsid w:val="0075736B"/>
    <w:rsid w:val="007600CD"/>
    <w:rsid w:val="007945FB"/>
    <w:rsid w:val="007C381E"/>
    <w:rsid w:val="007E26AB"/>
    <w:rsid w:val="007E30B4"/>
    <w:rsid w:val="0080144F"/>
    <w:rsid w:val="008158D5"/>
    <w:rsid w:val="00822030"/>
    <w:rsid w:val="008431E5"/>
    <w:rsid w:val="00851739"/>
    <w:rsid w:val="00855A26"/>
    <w:rsid w:val="00861C03"/>
    <w:rsid w:val="0087217A"/>
    <w:rsid w:val="00874AC4"/>
    <w:rsid w:val="00881E6A"/>
    <w:rsid w:val="008C4D37"/>
    <w:rsid w:val="008E5FFC"/>
    <w:rsid w:val="00907D27"/>
    <w:rsid w:val="009125D7"/>
    <w:rsid w:val="00913850"/>
    <w:rsid w:val="00917C8E"/>
    <w:rsid w:val="00952A5A"/>
    <w:rsid w:val="009754FC"/>
    <w:rsid w:val="00980347"/>
    <w:rsid w:val="00986D4C"/>
    <w:rsid w:val="009A422E"/>
    <w:rsid w:val="009B4B17"/>
    <w:rsid w:val="009D72C1"/>
    <w:rsid w:val="009E3C59"/>
    <w:rsid w:val="00A36E74"/>
    <w:rsid w:val="00A56CA3"/>
    <w:rsid w:val="00A90524"/>
    <w:rsid w:val="00A944B2"/>
    <w:rsid w:val="00AB171B"/>
    <w:rsid w:val="00AE0C04"/>
    <w:rsid w:val="00AF0DBD"/>
    <w:rsid w:val="00AF31DC"/>
    <w:rsid w:val="00AF6500"/>
    <w:rsid w:val="00B035EC"/>
    <w:rsid w:val="00B348E0"/>
    <w:rsid w:val="00B46E2D"/>
    <w:rsid w:val="00B53F32"/>
    <w:rsid w:val="00B552DA"/>
    <w:rsid w:val="00B567ED"/>
    <w:rsid w:val="00B670A0"/>
    <w:rsid w:val="00BA362C"/>
    <w:rsid w:val="00BD7B8B"/>
    <w:rsid w:val="00BE3669"/>
    <w:rsid w:val="00C05324"/>
    <w:rsid w:val="00C16D2C"/>
    <w:rsid w:val="00C82B47"/>
    <w:rsid w:val="00C9318E"/>
    <w:rsid w:val="00CA2F80"/>
    <w:rsid w:val="00CA48DA"/>
    <w:rsid w:val="00CA6FF8"/>
    <w:rsid w:val="00CB7F5B"/>
    <w:rsid w:val="00CC6DDC"/>
    <w:rsid w:val="00CD114E"/>
    <w:rsid w:val="00CF213E"/>
    <w:rsid w:val="00CF415A"/>
    <w:rsid w:val="00CF4FA1"/>
    <w:rsid w:val="00D04521"/>
    <w:rsid w:val="00D05D75"/>
    <w:rsid w:val="00D456C4"/>
    <w:rsid w:val="00D577B0"/>
    <w:rsid w:val="00D60A17"/>
    <w:rsid w:val="00D672F4"/>
    <w:rsid w:val="00D67330"/>
    <w:rsid w:val="00D72F34"/>
    <w:rsid w:val="00D82DF9"/>
    <w:rsid w:val="00D860EC"/>
    <w:rsid w:val="00D93788"/>
    <w:rsid w:val="00DD5139"/>
    <w:rsid w:val="00DE0D0F"/>
    <w:rsid w:val="00DF102F"/>
    <w:rsid w:val="00E11A13"/>
    <w:rsid w:val="00E1254E"/>
    <w:rsid w:val="00E144D6"/>
    <w:rsid w:val="00E2066D"/>
    <w:rsid w:val="00E74805"/>
    <w:rsid w:val="00E84A82"/>
    <w:rsid w:val="00E97CB5"/>
    <w:rsid w:val="00EC5C1B"/>
    <w:rsid w:val="00ED56F4"/>
    <w:rsid w:val="00EE2D88"/>
    <w:rsid w:val="00F0763F"/>
    <w:rsid w:val="00F171E4"/>
    <w:rsid w:val="00F36C4D"/>
    <w:rsid w:val="00F833C5"/>
    <w:rsid w:val="00F94F7E"/>
    <w:rsid w:val="00FB1E46"/>
    <w:rsid w:val="00FB798B"/>
    <w:rsid w:val="00FD2D1F"/>
    <w:rsid w:val="00FF6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9DE34"/>
  <w15:chartTrackingRefBased/>
  <w15:docId w15:val="{436B2C4D-28B6-4C00-92C9-8AAB6CE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894"/>
    <w:pPr>
      <w:spacing w:after="120"/>
    </w:pPr>
    <w:rPr>
      <w:rFonts w:ascii="Open Sans" w:hAnsi="Open Sans" w:cs="Open Sans"/>
    </w:rPr>
  </w:style>
  <w:style w:type="paragraph" w:styleId="Heading1">
    <w:name w:val="heading 1"/>
    <w:basedOn w:val="Normal"/>
    <w:next w:val="Normal"/>
    <w:link w:val="Heading1Char"/>
    <w:uiPriority w:val="2"/>
    <w:qFormat/>
    <w:rsid w:val="003659E0"/>
    <w:pPr>
      <w:keepNext/>
      <w:keepLines/>
      <w:pBdr>
        <w:bottom w:val="single" w:sz="8" w:space="0" w:color="FCDBDB" w:themeColor="accent1" w:themeTint="33"/>
      </w:pBdr>
      <w:spacing w:after="200"/>
      <w:outlineLvl w:val="0"/>
    </w:pPr>
    <w:rPr>
      <w:rFonts w:ascii="Economica" w:eastAsiaTheme="majorEastAsia" w:hAnsi="Economica" w:cstheme="majorBidi"/>
      <w:color w:val="F24F4F" w:themeColor="accent1"/>
      <w:sz w:val="40"/>
      <w:szCs w:val="36"/>
    </w:rPr>
  </w:style>
  <w:style w:type="paragraph" w:styleId="Heading2">
    <w:name w:val="heading 2"/>
    <w:basedOn w:val="Normal"/>
    <w:next w:val="Normal"/>
    <w:link w:val="Heading2Char"/>
    <w:uiPriority w:val="2"/>
    <w:unhideWhenUsed/>
    <w:qFormat/>
    <w:rsid w:val="00CA48DA"/>
    <w:pPr>
      <w:keepNext/>
      <w:keepLines/>
      <w:spacing w:before="120" w:line="240" w:lineRule="auto"/>
      <w:outlineLvl w:val="1"/>
    </w:pPr>
    <w:rPr>
      <w:rFonts w:ascii="Economica" w:hAnsi="Economica"/>
      <w:b/>
      <w:bCs/>
      <w:sz w:val="32"/>
      <w:szCs w:val="32"/>
    </w:rPr>
  </w:style>
  <w:style w:type="paragraph" w:styleId="Heading3">
    <w:name w:val="heading 3"/>
    <w:basedOn w:val="Normal"/>
    <w:next w:val="Normal"/>
    <w:link w:val="Heading3Char"/>
    <w:uiPriority w:val="2"/>
    <w:unhideWhenUsed/>
    <w:qFormat/>
    <w:pPr>
      <w:keepNext/>
      <w:keepLines/>
      <w:spacing w:before="360"/>
      <w:outlineLvl w:val="2"/>
    </w:pPr>
    <w:rPr>
      <w:b/>
      <w:bCs/>
      <w:i/>
      <w:iCs/>
      <w:sz w:val="24"/>
      <w:szCs w:val="24"/>
    </w:rPr>
  </w:style>
  <w:style w:type="paragraph" w:styleId="Heading4">
    <w:name w:val="heading 4"/>
    <w:basedOn w:val="Normal"/>
    <w:next w:val="Normal"/>
    <w:link w:val="Heading4Char"/>
    <w:uiPriority w:val="2"/>
    <w:unhideWhenUsed/>
    <w:qFormat/>
    <w:pPr>
      <w:keepNext/>
      <w:keepLines/>
      <w:spacing w:before="240"/>
      <w:contextualSpacing/>
      <w:outlineLvl w:val="3"/>
    </w:pPr>
    <w:rPr>
      <w:rFonts w:asciiTheme="majorHAnsi" w:eastAsiaTheme="majorEastAsia" w:hAnsiTheme="majorHAnsi" w:cstheme="majorBidi"/>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3"/>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qFormat/>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qFormat/>
    <w:rPr>
      <w:color w:val="FFFFFF" w:themeColor="background1"/>
      <w:sz w:val="22"/>
      <w:szCs w:val="22"/>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2"/>
    <w:rsid w:val="003659E0"/>
    <w:rPr>
      <w:rFonts w:ascii="Economica" w:eastAsiaTheme="majorEastAsia" w:hAnsi="Economica" w:cstheme="majorBidi"/>
      <w:color w:val="F24F4F" w:themeColor="accent1"/>
      <w:sz w:val="40"/>
      <w:szCs w:val="36"/>
    </w:rPr>
  </w:style>
  <w:style w:type="character" w:customStyle="1" w:styleId="Heading2Char">
    <w:name w:val="Heading 2 Char"/>
    <w:basedOn w:val="DefaultParagraphFont"/>
    <w:link w:val="Heading2"/>
    <w:uiPriority w:val="2"/>
    <w:rsid w:val="00CA48DA"/>
    <w:rPr>
      <w:rFonts w:ascii="Economica" w:hAnsi="Economica" w:cs="Open Sans"/>
      <w:b/>
      <w:bCs/>
      <w:sz w:val="32"/>
      <w:szCs w:val="32"/>
    </w:rPr>
  </w:style>
  <w:style w:type="paragraph" w:styleId="TOCHeading">
    <w:name w:val="TOC Heading"/>
    <w:basedOn w:val="Heading1"/>
    <w:next w:val="Normal"/>
    <w:uiPriority w:val="9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qFormat/>
    <w:rsid w:val="00907D27"/>
    <w:pPr>
      <w:numPr>
        <w:numId w:val="1"/>
      </w:numPr>
      <w:tabs>
        <w:tab w:val="right" w:leader="dot" w:pos="6120"/>
      </w:tabs>
      <w:spacing w:after="140" w:line="240" w:lineRule="auto"/>
      <w:ind w:right="3240"/>
    </w:pPr>
    <w:rPr>
      <w:b/>
      <w:bCs/>
      <w:noProof/>
      <w:sz w:val="26"/>
      <w:szCs w:val="26"/>
    </w:rPr>
  </w:style>
  <w:style w:type="character" w:customStyle="1" w:styleId="NoSpacingChar">
    <w:name w:val="No Spacing Char"/>
    <w:basedOn w:val="DefaultParagraphFont"/>
    <w:link w:val="NoSpacing"/>
    <w:uiPriority w:val="1"/>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2"/>
    <w:rPr>
      <w:b/>
      <w:bCs/>
      <w:i/>
      <w:iCs/>
      <w:sz w:val="24"/>
      <w:szCs w:val="24"/>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2"/>
    <w:rPr>
      <w:rFonts w:asciiTheme="majorHAnsi" w:eastAsiaTheme="majorEastAsia" w:hAnsiTheme="majorHAnsi" w:cstheme="majorBidi"/>
    </w:r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99"/>
    <w:semiHidden/>
    <w:unhideWhenUsed/>
    <w:pPr>
      <w:spacing w:after="100"/>
      <w:ind w:left="720" w:right="3240"/>
    </w:pPr>
  </w:style>
  <w:style w:type="paragraph" w:styleId="TOC4">
    <w:name w:val="toc 4"/>
    <w:basedOn w:val="Normal"/>
    <w:next w:val="Normal"/>
    <w:autoRedefine/>
    <w:uiPriority w:val="99"/>
    <w:semiHidden/>
    <w:unhideWhenUsed/>
    <w:pPr>
      <w:spacing w:after="100"/>
      <w:ind w:left="720" w:right="3240"/>
    </w:pPr>
  </w:style>
  <w:style w:type="paragraph" w:styleId="ListBullet">
    <w:name w:val="List Bullet"/>
    <w:basedOn w:val="Normal"/>
    <w:uiPriority w:val="2"/>
    <w:unhideWhenUsed/>
    <w:qFormat/>
    <w:pPr>
      <w:numPr>
        <w:numId w:val="4"/>
      </w:numPr>
      <w:spacing w:after="240"/>
      <w:contextualSpacing/>
    </w:pPr>
  </w:style>
  <w:style w:type="paragraph" w:styleId="ListBullet2">
    <w:name w:val="List Bullet 2"/>
    <w:basedOn w:val="Normal"/>
    <w:uiPriority w:val="2"/>
    <w:unhideWhenUsed/>
    <w:qFormat/>
    <w:pPr>
      <w:numPr>
        <w:numId w:val="5"/>
      </w:numPr>
      <w:spacing w:after="240"/>
      <w:contextualSpacing/>
    </w:pPr>
  </w:style>
  <w:style w:type="character" w:styleId="Strong">
    <w:name w:val="Strong"/>
    <w:basedOn w:val="DefaultParagraphFont"/>
    <w:uiPriority w:val="6"/>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character" w:customStyle="1" w:styleId="CheckboxChar">
    <w:name w:val="Checkbox Char"/>
    <w:basedOn w:val="DefaultParagraphFont"/>
    <w:link w:val="Checkbox"/>
    <w:uiPriority w:val="3"/>
    <w:rPr>
      <w:color w:val="F24F4F" w:themeColor="accent1"/>
    </w:rPr>
  </w:style>
  <w:style w:type="paragraph" w:styleId="Closing">
    <w:name w:val="Closing"/>
    <w:basedOn w:val="Normal"/>
    <w:link w:val="ClosingChar"/>
    <w:uiPriority w:val="99"/>
    <w:unhideWhenUsed/>
    <w:qFormat/>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BalloonText">
    <w:name w:val="Balloon Text"/>
    <w:basedOn w:val="Normal"/>
    <w:link w:val="BalloonTextChar"/>
    <w:uiPriority w:val="99"/>
    <w:semiHidden/>
    <w:unhideWhenUsed/>
    <w:rsid w:val="00D72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F34"/>
    <w:rPr>
      <w:rFonts w:ascii="Segoe UI" w:hAnsi="Segoe UI" w:cs="Segoe UI"/>
      <w:sz w:val="18"/>
      <w:szCs w:val="18"/>
    </w:rPr>
  </w:style>
  <w:style w:type="character" w:customStyle="1" w:styleId="UnresolvedMention">
    <w:name w:val="Unresolved Mention"/>
    <w:basedOn w:val="DefaultParagraphFont"/>
    <w:uiPriority w:val="99"/>
    <w:semiHidden/>
    <w:unhideWhenUsed/>
    <w:rsid w:val="00051C1A"/>
    <w:rPr>
      <w:color w:val="808080"/>
      <w:shd w:val="clear" w:color="auto" w:fill="E6E6E6"/>
    </w:rPr>
  </w:style>
  <w:style w:type="paragraph" w:styleId="ListParagraph">
    <w:name w:val="List Paragraph"/>
    <w:basedOn w:val="Normal"/>
    <w:uiPriority w:val="34"/>
    <w:unhideWhenUsed/>
    <w:qFormat/>
    <w:rsid w:val="000329A5"/>
    <w:pPr>
      <w:ind w:left="720"/>
      <w:contextualSpacing/>
    </w:pPr>
  </w:style>
  <w:style w:type="paragraph" w:styleId="NormalWeb">
    <w:name w:val="Normal (Web)"/>
    <w:basedOn w:val="Normal"/>
    <w:uiPriority w:val="99"/>
    <w:semiHidden/>
    <w:unhideWhenUsed/>
    <w:rsid w:val="00106259"/>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80873">
      <w:bodyDiv w:val="1"/>
      <w:marLeft w:val="0"/>
      <w:marRight w:val="0"/>
      <w:marTop w:val="0"/>
      <w:marBottom w:val="0"/>
      <w:divBdr>
        <w:top w:val="none" w:sz="0" w:space="0" w:color="auto"/>
        <w:left w:val="none" w:sz="0" w:space="0" w:color="auto"/>
        <w:bottom w:val="none" w:sz="0" w:space="0" w:color="auto"/>
        <w:right w:val="none" w:sz="0" w:space="0" w:color="auto"/>
      </w:divBdr>
    </w:div>
    <w:div w:id="553975847">
      <w:bodyDiv w:val="1"/>
      <w:marLeft w:val="0"/>
      <w:marRight w:val="0"/>
      <w:marTop w:val="0"/>
      <w:marBottom w:val="0"/>
      <w:divBdr>
        <w:top w:val="none" w:sz="0" w:space="0" w:color="auto"/>
        <w:left w:val="none" w:sz="0" w:space="0" w:color="auto"/>
        <w:bottom w:val="none" w:sz="0" w:space="0" w:color="auto"/>
        <w:right w:val="none" w:sz="0" w:space="0" w:color="auto"/>
      </w:divBdr>
    </w:div>
    <w:div w:id="6545736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am37.s3-website-ap-southeast-2.amazonaws.com" TargetMode="External"/><Relationship Id="rId12" Type="http://schemas.openxmlformats.org/officeDocument/2006/relationships/hyperlink" Target="https://store.arduino.cc/usa/arduino-mega-2560-rev3"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Client%20satisfaction%20survey%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Garamond">
    <w:panose1 w:val="02020404030301010803"/>
    <w:charset w:val="00"/>
    <w:family w:val="auto"/>
    <w:pitch w:val="variable"/>
    <w:sig w:usb0="00000287" w:usb1="00000000" w:usb2="00000000" w:usb3="00000000" w:csb0="0000009F" w:csb1="00000000"/>
  </w:font>
  <w:font w:name="Economica">
    <w:altName w:val="Calibri"/>
    <w:charset w:val="00"/>
    <w:family w:val="auto"/>
    <w:pitch w:val="variable"/>
    <w:sig w:usb0="800000AF" w:usb1="4000204A" w:usb2="00000000" w:usb3="00000000" w:csb0="00000001" w:csb1="00000000"/>
  </w:font>
  <w:font w:name="ＭＳ ゴシック">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EA8"/>
    <w:rsid w:val="0037235C"/>
    <w:rsid w:val="00443315"/>
    <w:rsid w:val="00491226"/>
    <w:rsid w:val="0050033A"/>
    <w:rsid w:val="005B5727"/>
    <w:rsid w:val="00763836"/>
    <w:rsid w:val="00A153BA"/>
    <w:rsid w:val="00B24ADF"/>
    <w:rsid w:val="00C846C0"/>
    <w:rsid w:val="00D8418E"/>
    <w:rsid w:val="00EC0309"/>
    <w:rsid w:val="00EE3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B9BD5" w:themeColor="accent1"/>
    </w:rPr>
  </w:style>
  <w:style w:type="paragraph" w:customStyle="1" w:styleId="9151689247D646D8B92EC1423E19FD8B">
    <w:name w:val="9151689247D646D8B92EC1423E19FD8B"/>
  </w:style>
  <w:style w:type="paragraph" w:customStyle="1" w:styleId="AB15D78B41F84469A7F8FBC56734660C">
    <w:name w:val="AB15D78B41F84469A7F8FBC56734660C"/>
  </w:style>
  <w:style w:type="paragraph" w:customStyle="1" w:styleId="8573D58593E94F449D535429C70D0E9D">
    <w:name w:val="8573D58593E94F449D535429C70D0E9D"/>
  </w:style>
  <w:style w:type="paragraph" w:customStyle="1" w:styleId="F32B266E262E4C26B1E41C91D4C091D7">
    <w:name w:val="F32B266E262E4C26B1E41C91D4C091D7"/>
  </w:style>
  <w:style w:type="paragraph" w:customStyle="1" w:styleId="A9996BB9E80647D589BD8F16C994DF2D">
    <w:name w:val="A9996BB9E80647D589BD8F16C994DF2D"/>
  </w:style>
  <w:style w:type="paragraph" w:customStyle="1" w:styleId="EF15056D06724A76A79316B34583AC5E">
    <w:name w:val="EF15056D06724A76A79316B34583AC5E"/>
  </w:style>
  <w:style w:type="paragraph" w:customStyle="1" w:styleId="D626312BF82945868E26FE46294E46E5">
    <w:name w:val="D626312BF82945868E26FE46294E46E5"/>
  </w:style>
  <w:style w:type="paragraph" w:customStyle="1" w:styleId="2FF90640307B41C7989DE26B933D1E09">
    <w:name w:val="2FF90640307B41C7989DE26B933D1E09"/>
  </w:style>
  <w:style w:type="paragraph" w:customStyle="1" w:styleId="64412CC128444C1EB83E5E651AF7F62A">
    <w:name w:val="64412CC128444C1EB83E5E651AF7F62A"/>
  </w:style>
  <w:style w:type="paragraph" w:customStyle="1" w:styleId="2EEE928207884E80A075631761640EAD">
    <w:name w:val="2EEE928207884E80A075631761640EAD"/>
  </w:style>
  <w:style w:type="paragraph" w:customStyle="1" w:styleId="9CAB92DF7EFC4177AD88EC4AF15E7592">
    <w:name w:val="9CAB92DF7EFC4177AD88EC4AF15E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COSC1078</PublishDate>
  <Abstract/>
  <CompanyAddress>s3718266 – Amy Thompson
s3718706 – Esther Hoang
s3661949 – Jonathan Keusgen
s3724958 – James Robertson</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34B0F892-29D8-1D41-B414-27B5B32C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C:\Users\james\AppData\Roaming\Microsoft\Templates\Client satisfaction survey report (Red design).dotx</Template>
  <TotalTime>38</TotalTime>
  <Pages>19</Pages>
  <Words>4978</Words>
  <Characters>28378</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Assignment 2                The IT World - Team 37</vt:lpstr>
    </vt:vector>
  </TitlesOfParts>
  <Company/>
  <LinksUpToDate>false</LinksUpToDate>
  <CharactersWithSpaces>33290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The IT World - Team 37</dc:title>
  <dc:subject/>
  <dc:creator>James Robertson</dc:creator>
  <cp:keywords/>
  <dc:description/>
  <cp:lastModifiedBy>Esther Hoang</cp:lastModifiedBy>
  <cp:revision>9</cp:revision>
  <dcterms:created xsi:type="dcterms:W3CDTF">2018-04-29T08:16:00Z</dcterms:created>
  <dcterms:modified xsi:type="dcterms:W3CDTF">2018-04-29T11:43:00Z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