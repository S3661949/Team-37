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34DC7EC2" w14:textId="64EA2255" w:rsidR="00535929" w:rsidRDefault="00F77EBA" w:rsidP="00196894">
          <w:pPr>
            <w:pStyle w:val="Logo"/>
          </w:pPr>
          <w:sdt>
            <w:sdtPr>
              <w:alias w:val="Click icon at right to replace logo"/>
              <w:tag w:val="Click icon at right to replace logo"/>
              <w:id w:val="-2090688503"/>
              <w:picture/>
            </w:sdtPr>
            <w:sdtEndPr/>
            <w:sdtContent>
              <w:r w:rsidR="00A56CA3">
                <w:rPr>
                  <w:noProof/>
                  <w:lang w:eastAsia="en-US"/>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lang w:eastAsia="en-US"/>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0423BE" w:rsidRPr="00CA48DA" w:rsidRDefault="00F77EBA"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423BE"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0,0l0,21600,21600,21600,2160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" filled="f" stroked="f" strokeweight=".5pt">
                    <v:textbox inset="0,0,0,0">
                      <w:txbxContent>
                        <w:p w14:paraId="4237EFF0" w14:textId="27A57DE1" w:rsidR="000423BE" w:rsidRPr="00CA48DA" w:rsidRDefault="00F77EBA"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423BE"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v:textbox>
                    <w10:wrap type="topAndBottom" anchorx="margin" anchory="margin"/>
                  </v:shape>
                </w:pict>
              </mc:Fallback>
            </mc:AlternateContent>
          </w:r>
          <w:r w:rsidR="00D72F34" w:rsidRPr="00CA48DA">
            <w:rPr>
              <w:noProof/>
              <w:sz w:val="40"/>
              <w:szCs w:val="40"/>
              <w:lang w:eastAsia="en-US"/>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27E46F7B" w:rsidR="000423BE" w:rsidRPr="00D72F34" w:rsidRDefault="00940DFB" w:rsidP="00D72F34">
                                          <w:pPr>
                                            <w:pStyle w:val="ContactInfo"/>
                                          </w:pPr>
                                          <w:r>
                                            <w:rPr>
                                              <w:rFonts w:ascii="Open Sans" w:hAnsi="Open Sans" w:cs="Open Sans"/>
                                            </w:rPr>
                                            <w:t>s3718266 – Amy Thompson</w:t>
                                          </w:r>
                                          <w:r>
                                            <w:rPr>
                                              <w:rFonts w:ascii="PMingLiU" w:eastAsia="PMingLiU" w:hAnsi="PMingLiU" w:cs="PMingLiU"/>
                                            </w:rPr>
                                            <w:br/>
                                          </w:r>
                                          <w:r>
                                            <w:rPr>
                                              <w:rFonts w:ascii="Open Sans" w:hAnsi="Open Sans" w:cs="Open Sans"/>
                                            </w:rPr>
                                            <w:t>s3718706 – Esther Hoang</w:t>
                                          </w:r>
                                          <w:r>
                                            <w:rPr>
                                              <w:rFonts w:ascii="PMingLiU" w:eastAsia="PMingLiU" w:hAnsi="PMingLiU" w:cs="PMingLiU"/>
                                            </w:rPr>
                                            <w:br/>
                                          </w:r>
                                          <w:r>
                                            <w:rPr>
                                              <w:rFonts w:ascii="Open Sans" w:hAnsi="Open Sans" w:cs="Open Sans"/>
                                            </w:rPr>
                                            <w:t>s3661949 – Jonathan Keusgen</w:t>
                                          </w:r>
                                          <w:r>
                                            <w:rPr>
                                              <w:rFonts w:ascii="PMingLiU" w:eastAsia="PMingLiU" w:hAnsi="PMingLiU" w:cs="PMingLiU"/>
                                            </w:rPr>
                                            <w:br/>
                                          </w:r>
                                          <w:r>
                                            <w:rPr>
                                              <w:rFonts w:ascii="Open Sans" w:hAnsi="Open Sans" w:cs="Open Sans"/>
                                            </w:rP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27E46F7B" w:rsidR="000423BE" w:rsidRPr="00D72F34" w:rsidRDefault="00940DFB" w:rsidP="00D72F34">
                                    <w:pPr>
                                      <w:pStyle w:val="ContactInfo"/>
                                    </w:pPr>
                                    <w:r>
                                      <w:rPr>
                                        <w:rFonts w:ascii="Open Sans" w:hAnsi="Open Sans" w:cs="Open Sans"/>
                                      </w:rPr>
                                      <w:t>s3718266 – Amy Thompson</w:t>
                                    </w:r>
                                    <w:r>
                                      <w:rPr>
                                        <w:rFonts w:ascii="PMingLiU" w:eastAsia="PMingLiU" w:hAnsi="PMingLiU" w:cs="PMingLiU"/>
                                      </w:rPr>
                                      <w:br/>
                                    </w:r>
                                    <w:r>
                                      <w:rPr>
                                        <w:rFonts w:ascii="Open Sans" w:hAnsi="Open Sans" w:cs="Open Sans"/>
                                      </w:rPr>
                                      <w:t>s3718706 – Esther Hoang</w:t>
                                    </w:r>
                                    <w:r>
                                      <w:rPr>
                                        <w:rFonts w:ascii="PMingLiU" w:eastAsia="PMingLiU" w:hAnsi="PMingLiU" w:cs="PMingLiU"/>
                                      </w:rPr>
                                      <w:br/>
                                    </w:r>
                                    <w:r>
                                      <w:rPr>
                                        <w:rFonts w:ascii="Open Sans" w:hAnsi="Open Sans" w:cs="Open Sans"/>
                                      </w:rPr>
                                      <w:t>s3661949 – Jonathan Keusgen</w:t>
                                    </w:r>
                                    <w:r>
                                      <w:rPr>
                                        <w:rFonts w:ascii="PMingLiU" w:eastAsia="PMingLiU" w:hAnsi="PMingLiU" w:cs="PMingLiU"/>
                                      </w:rPr>
                                      <w:br/>
                                    </w:r>
                                    <w:r>
                                      <w:rPr>
                                        <w:rFonts w:ascii="Open Sans" w:hAnsi="Open Sans" w:cs="Open Sans"/>
                                      </w:rP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2A268FE4" w14:textId="34C1B8D8" w:rsidR="009B4B17"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800061" w:history="1">
            <w:r w:rsidR="009B4B17" w:rsidRPr="00836699">
              <w:rPr>
                <w:rStyle w:val="Hyperlink"/>
              </w:rPr>
              <w:t>Team 37</w:t>
            </w:r>
            <w:r w:rsidR="009B4B17">
              <w:rPr>
                <w:webHidden/>
              </w:rPr>
              <w:tab/>
            </w:r>
            <w:r w:rsidR="009B4B17">
              <w:rPr>
                <w:webHidden/>
              </w:rPr>
              <w:fldChar w:fldCharType="begin"/>
            </w:r>
            <w:r w:rsidR="009B4B17">
              <w:rPr>
                <w:webHidden/>
              </w:rPr>
              <w:instrText xml:space="preserve"> PAGEREF _Toc512800061 \h </w:instrText>
            </w:r>
            <w:r w:rsidR="009B4B17">
              <w:rPr>
                <w:webHidden/>
              </w:rPr>
            </w:r>
            <w:r w:rsidR="009B4B17">
              <w:rPr>
                <w:webHidden/>
              </w:rPr>
              <w:fldChar w:fldCharType="separate"/>
            </w:r>
            <w:r w:rsidR="009B4B17">
              <w:rPr>
                <w:webHidden/>
              </w:rPr>
              <w:t>2</w:t>
            </w:r>
            <w:r w:rsidR="009B4B17">
              <w:rPr>
                <w:webHidden/>
              </w:rPr>
              <w:fldChar w:fldCharType="end"/>
            </w:r>
          </w:hyperlink>
        </w:p>
        <w:p w14:paraId="246ADF3E" w14:textId="6FE04EC7" w:rsidR="009B4B17" w:rsidRDefault="00F77EBA">
          <w:pPr>
            <w:pStyle w:val="TOC1"/>
            <w:rPr>
              <w:rFonts w:asciiTheme="minorHAnsi" w:hAnsiTheme="minorHAnsi" w:cstheme="minorBidi"/>
              <w:b w:val="0"/>
              <w:bCs w:val="0"/>
              <w:color w:val="auto"/>
              <w:sz w:val="22"/>
              <w:szCs w:val="22"/>
              <w:lang w:val="en-AU" w:eastAsia="en-AU"/>
            </w:rPr>
          </w:pPr>
          <w:hyperlink w:anchor="_Toc512800062" w:history="1">
            <w:r w:rsidR="009B4B17" w:rsidRPr="00836699">
              <w:rPr>
                <w:rStyle w:val="Hyperlink"/>
              </w:rPr>
              <w:t>Tools</w:t>
            </w:r>
            <w:r w:rsidR="009B4B17">
              <w:rPr>
                <w:webHidden/>
              </w:rPr>
              <w:tab/>
            </w:r>
            <w:r w:rsidR="009B4B17">
              <w:rPr>
                <w:webHidden/>
              </w:rPr>
              <w:fldChar w:fldCharType="begin"/>
            </w:r>
            <w:r w:rsidR="009B4B17">
              <w:rPr>
                <w:webHidden/>
              </w:rPr>
              <w:instrText xml:space="preserve"> PAGEREF _Toc512800062 \h </w:instrText>
            </w:r>
            <w:r w:rsidR="009B4B17">
              <w:rPr>
                <w:webHidden/>
              </w:rPr>
            </w:r>
            <w:r w:rsidR="009B4B17">
              <w:rPr>
                <w:webHidden/>
              </w:rPr>
              <w:fldChar w:fldCharType="separate"/>
            </w:r>
            <w:r w:rsidR="009B4B17">
              <w:rPr>
                <w:webHidden/>
              </w:rPr>
              <w:t>5</w:t>
            </w:r>
            <w:r w:rsidR="009B4B17">
              <w:rPr>
                <w:webHidden/>
              </w:rPr>
              <w:fldChar w:fldCharType="end"/>
            </w:r>
          </w:hyperlink>
        </w:p>
        <w:p w14:paraId="330316F4" w14:textId="5EAB3D21" w:rsidR="009B4B17" w:rsidRDefault="00F77EBA">
          <w:pPr>
            <w:pStyle w:val="TOC1"/>
            <w:rPr>
              <w:rFonts w:asciiTheme="minorHAnsi" w:hAnsiTheme="minorHAnsi" w:cstheme="minorBidi"/>
              <w:b w:val="0"/>
              <w:bCs w:val="0"/>
              <w:color w:val="auto"/>
              <w:sz w:val="22"/>
              <w:szCs w:val="22"/>
              <w:lang w:val="en-AU" w:eastAsia="en-AU"/>
            </w:rPr>
          </w:pPr>
          <w:hyperlink w:anchor="_Toc512800063" w:history="1">
            <w:r w:rsidR="009B4B17" w:rsidRPr="00836699">
              <w:rPr>
                <w:rStyle w:val="Hyperlink"/>
              </w:rPr>
              <w:t>Industry Data</w:t>
            </w:r>
            <w:r w:rsidR="009B4B17">
              <w:rPr>
                <w:webHidden/>
              </w:rPr>
              <w:tab/>
            </w:r>
            <w:r w:rsidR="009B4B17">
              <w:rPr>
                <w:webHidden/>
              </w:rPr>
              <w:fldChar w:fldCharType="begin"/>
            </w:r>
            <w:r w:rsidR="009B4B17">
              <w:rPr>
                <w:webHidden/>
              </w:rPr>
              <w:instrText xml:space="preserve"> PAGEREF _Toc512800063 \h </w:instrText>
            </w:r>
            <w:r w:rsidR="009B4B17">
              <w:rPr>
                <w:webHidden/>
              </w:rPr>
            </w:r>
            <w:r w:rsidR="009B4B17">
              <w:rPr>
                <w:webHidden/>
              </w:rPr>
              <w:fldChar w:fldCharType="separate"/>
            </w:r>
            <w:r w:rsidR="009B4B17">
              <w:rPr>
                <w:webHidden/>
              </w:rPr>
              <w:t>6</w:t>
            </w:r>
            <w:r w:rsidR="009B4B17">
              <w:rPr>
                <w:webHidden/>
              </w:rPr>
              <w:fldChar w:fldCharType="end"/>
            </w:r>
          </w:hyperlink>
        </w:p>
        <w:p w14:paraId="189468C8" w14:textId="2D6822C9" w:rsidR="009B4B17" w:rsidRDefault="00F77EBA">
          <w:pPr>
            <w:pStyle w:val="TOC1"/>
            <w:rPr>
              <w:rFonts w:asciiTheme="minorHAnsi" w:hAnsiTheme="minorHAnsi" w:cstheme="minorBidi"/>
              <w:b w:val="0"/>
              <w:bCs w:val="0"/>
              <w:color w:val="auto"/>
              <w:sz w:val="22"/>
              <w:szCs w:val="22"/>
              <w:lang w:val="en-AU" w:eastAsia="en-AU"/>
            </w:rPr>
          </w:pPr>
          <w:hyperlink w:anchor="_Toc512800064" w:history="1">
            <w:r w:rsidR="009B4B17" w:rsidRPr="00836699">
              <w:rPr>
                <w:rStyle w:val="Hyperlink"/>
              </w:rPr>
              <w:t>IT Work</w:t>
            </w:r>
            <w:r w:rsidR="009B4B17">
              <w:rPr>
                <w:webHidden/>
              </w:rPr>
              <w:tab/>
            </w:r>
            <w:r w:rsidR="009B4B17">
              <w:rPr>
                <w:webHidden/>
              </w:rPr>
              <w:fldChar w:fldCharType="begin"/>
            </w:r>
            <w:r w:rsidR="009B4B17">
              <w:rPr>
                <w:webHidden/>
              </w:rPr>
              <w:instrText xml:space="preserve"> PAGEREF _Toc512800064 \h </w:instrText>
            </w:r>
            <w:r w:rsidR="009B4B17">
              <w:rPr>
                <w:webHidden/>
              </w:rPr>
            </w:r>
            <w:r w:rsidR="009B4B17">
              <w:rPr>
                <w:webHidden/>
              </w:rPr>
              <w:fldChar w:fldCharType="separate"/>
            </w:r>
            <w:r w:rsidR="009B4B17">
              <w:rPr>
                <w:webHidden/>
              </w:rPr>
              <w:t>8</w:t>
            </w:r>
            <w:r w:rsidR="009B4B17">
              <w:rPr>
                <w:webHidden/>
              </w:rPr>
              <w:fldChar w:fldCharType="end"/>
            </w:r>
          </w:hyperlink>
        </w:p>
        <w:p w14:paraId="108487D7" w14:textId="50830528" w:rsidR="009B4B17" w:rsidRDefault="00F77EBA">
          <w:pPr>
            <w:pStyle w:val="TOC1"/>
            <w:rPr>
              <w:rFonts w:asciiTheme="minorHAnsi" w:hAnsiTheme="minorHAnsi" w:cstheme="minorBidi"/>
              <w:b w:val="0"/>
              <w:bCs w:val="0"/>
              <w:color w:val="auto"/>
              <w:sz w:val="22"/>
              <w:szCs w:val="22"/>
              <w:lang w:val="en-AU" w:eastAsia="en-AU"/>
            </w:rPr>
          </w:pPr>
          <w:hyperlink w:anchor="_Toc512800065" w:history="1">
            <w:r w:rsidR="009B4B17" w:rsidRPr="00836699">
              <w:rPr>
                <w:rStyle w:val="Hyperlink"/>
              </w:rPr>
              <w:t>IT Technologies</w:t>
            </w:r>
            <w:r w:rsidR="009B4B17">
              <w:rPr>
                <w:webHidden/>
              </w:rPr>
              <w:tab/>
            </w:r>
            <w:r w:rsidR="009B4B17">
              <w:rPr>
                <w:webHidden/>
              </w:rPr>
              <w:fldChar w:fldCharType="begin"/>
            </w:r>
            <w:r w:rsidR="009B4B17">
              <w:rPr>
                <w:webHidden/>
              </w:rPr>
              <w:instrText xml:space="preserve"> PAGEREF _Toc512800065 \h </w:instrText>
            </w:r>
            <w:r w:rsidR="009B4B17">
              <w:rPr>
                <w:webHidden/>
              </w:rPr>
            </w:r>
            <w:r w:rsidR="009B4B17">
              <w:rPr>
                <w:webHidden/>
              </w:rPr>
              <w:fldChar w:fldCharType="separate"/>
            </w:r>
            <w:r w:rsidR="009B4B17">
              <w:rPr>
                <w:webHidden/>
              </w:rPr>
              <w:t>9</w:t>
            </w:r>
            <w:r w:rsidR="009B4B17">
              <w:rPr>
                <w:webHidden/>
              </w:rPr>
              <w:fldChar w:fldCharType="end"/>
            </w:r>
          </w:hyperlink>
        </w:p>
        <w:p w14:paraId="475C0C03" w14:textId="14E5BEA3" w:rsidR="009B4B17" w:rsidRDefault="00F77EBA">
          <w:pPr>
            <w:pStyle w:val="TOC1"/>
            <w:rPr>
              <w:rFonts w:asciiTheme="minorHAnsi" w:hAnsiTheme="minorHAnsi" w:cstheme="minorBidi"/>
              <w:b w:val="0"/>
              <w:bCs w:val="0"/>
              <w:color w:val="auto"/>
              <w:sz w:val="22"/>
              <w:szCs w:val="22"/>
              <w:lang w:val="en-AU" w:eastAsia="en-AU"/>
            </w:rPr>
          </w:pPr>
          <w:hyperlink w:anchor="_Toc512800066" w:history="1">
            <w:r w:rsidR="009B4B17" w:rsidRPr="00836699">
              <w:rPr>
                <w:rStyle w:val="Hyperlink"/>
              </w:rPr>
              <w:t>Project Ideas</w:t>
            </w:r>
            <w:r w:rsidR="009B4B17">
              <w:rPr>
                <w:webHidden/>
              </w:rPr>
              <w:tab/>
            </w:r>
            <w:r w:rsidR="009B4B17">
              <w:rPr>
                <w:webHidden/>
              </w:rPr>
              <w:fldChar w:fldCharType="begin"/>
            </w:r>
            <w:r w:rsidR="009B4B17">
              <w:rPr>
                <w:webHidden/>
              </w:rPr>
              <w:instrText xml:space="preserve"> PAGEREF _Toc512800066 \h </w:instrText>
            </w:r>
            <w:r w:rsidR="009B4B17">
              <w:rPr>
                <w:webHidden/>
              </w:rPr>
            </w:r>
            <w:r w:rsidR="009B4B17">
              <w:rPr>
                <w:webHidden/>
              </w:rPr>
              <w:fldChar w:fldCharType="separate"/>
            </w:r>
            <w:r w:rsidR="009B4B17">
              <w:rPr>
                <w:webHidden/>
              </w:rPr>
              <w:t>1</w:t>
            </w:r>
            <w:r w:rsidR="00B96A3F">
              <w:rPr>
                <w:webHidden/>
              </w:rPr>
              <w:t>8</w:t>
            </w:r>
            <w:r w:rsidR="009B4B17">
              <w:rPr>
                <w:webHidden/>
              </w:rPr>
              <w:fldChar w:fldCharType="end"/>
            </w:r>
          </w:hyperlink>
        </w:p>
        <w:p w14:paraId="31459ED1" w14:textId="182B49D0" w:rsidR="009B4B17" w:rsidRDefault="00F77EBA">
          <w:pPr>
            <w:pStyle w:val="TOC1"/>
            <w:rPr>
              <w:rFonts w:asciiTheme="minorHAnsi" w:hAnsiTheme="minorHAnsi" w:cstheme="minorBidi"/>
              <w:b w:val="0"/>
              <w:bCs w:val="0"/>
              <w:color w:val="auto"/>
              <w:sz w:val="22"/>
              <w:szCs w:val="22"/>
              <w:lang w:val="en-AU" w:eastAsia="en-AU"/>
            </w:rPr>
          </w:pPr>
          <w:hyperlink w:anchor="_Toc512800067" w:history="1">
            <w:r w:rsidR="009B4B17" w:rsidRPr="00836699">
              <w:rPr>
                <w:rStyle w:val="Hyperlink"/>
              </w:rPr>
              <w:t>Group Reflection</w:t>
            </w:r>
            <w:r w:rsidR="009B4B17">
              <w:rPr>
                <w:webHidden/>
              </w:rPr>
              <w:tab/>
            </w:r>
            <w:r w:rsidR="009B4B17">
              <w:rPr>
                <w:webHidden/>
              </w:rPr>
              <w:fldChar w:fldCharType="begin"/>
            </w:r>
            <w:r w:rsidR="009B4B17">
              <w:rPr>
                <w:webHidden/>
              </w:rPr>
              <w:instrText xml:space="preserve"> PAGEREF _Toc512800067 \h </w:instrText>
            </w:r>
            <w:r w:rsidR="009B4B17">
              <w:rPr>
                <w:webHidden/>
              </w:rPr>
            </w:r>
            <w:r w:rsidR="009B4B17">
              <w:rPr>
                <w:webHidden/>
              </w:rPr>
              <w:fldChar w:fldCharType="separate"/>
            </w:r>
            <w:r w:rsidR="009B4B17">
              <w:rPr>
                <w:webHidden/>
              </w:rPr>
              <w:t>1</w:t>
            </w:r>
            <w:r w:rsidR="00F650B9">
              <w:rPr>
                <w:webHidden/>
              </w:rPr>
              <w:t>9</w:t>
            </w:r>
            <w:r w:rsidR="009B4B17">
              <w:rPr>
                <w:webHidden/>
              </w:rPr>
              <w:fldChar w:fldCharType="end"/>
            </w:r>
          </w:hyperlink>
        </w:p>
        <w:p w14:paraId="60E464F8" w14:textId="6C7A47EF"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800061"/>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w:t>
      </w:r>
      <w:proofErr w:type="spellStart"/>
      <w:r w:rsidR="003659E0" w:rsidRPr="003659E0">
        <w:t>favourite</w:t>
      </w:r>
      <w:proofErr w:type="spellEnd"/>
      <w:r w:rsidR="003659E0" w:rsidRPr="003659E0">
        <w:t xml:space="preserv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t>
      </w:r>
      <w:proofErr w:type="spellStart"/>
      <w:r w:rsidRPr="003659E0">
        <w:t>watercolour</w:t>
      </w:r>
      <w:proofErr w:type="spellEnd"/>
      <w:r w:rsidRPr="003659E0">
        <w:t xml:space="preserve">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70"/>
        <w:gridCol w:w="1870"/>
        <w:gridCol w:w="2634"/>
        <w:gridCol w:w="1106"/>
        <w:gridCol w:w="1870"/>
      </w:tblGrid>
      <w:tr w:rsidR="001455B6" w14:paraId="73689707"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2634"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106"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10625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2634"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1174B0E6"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106259">
              <w:t xml:space="preserve"> </w:t>
            </w:r>
            <w:r w:rsidR="006562B5">
              <w:t>= 14%</w:t>
            </w:r>
          </w:p>
          <w:p w14:paraId="5771F1E0" w14:textId="2956EE98"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rsidR="00106259">
              <w:t xml:space="preserve"> </w:t>
            </w:r>
            <w:r>
              <w:t>= 73%</w:t>
            </w:r>
          </w:p>
          <w:p w14:paraId="0358213E" w14:textId="71A49CBF" w:rsidR="006562B5" w:rsidRDefault="006562B5" w:rsidP="00106259">
            <w:pPr>
              <w:jc w:val="center"/>
              <w:cnfStyle w:val="000000000000" w:firstRow="0" w:lastRow="0" w:firstColumn="0" w:lastColumn="0" w:oddVBand="0" w:evenVBand="0" w:oddHBand="0" w:evenHBand="0" w:firstRowFirstColumn="0" w:firstRowLastColumn="0" w:lastRowFirstColumn="0" w:lastRowLastColumn="0"/>
            </w:pPr>
            <w:r>
              <w:t>Negative Emotion</w:t>
            </w:r>
            <w:r w:rsidR="00106259">
              <w:t xml:space="preserve"> </w:t>
            </w:r>
            <w:r>
              <w:t>= 61%</w:t>
            </w:r>
          </w:p>
        </w:tc>
        <w:tc>
          <w:tcPr>
            <w:tcW w:w="1106"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50051D30"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6F3D9207" w14:textId="2817FD59" w:rsidR="006D69E5" w:rsidRDefault="006D69E5" w:rsidP="006562B5"/>
    <w:p w14:paraId="3B5EFAE7" w14:textId="45CC32E7" w:rsidR="006D69E5" w:rsidRDefault="006D69E5" w:rsidP="006562B5"/>
    <w:p w14:paraId="45C9B098" w14:textId="6588878A" w:rsidR="006D69E5" w:rsidRDefault="006D69E5" w:rsidP="006562B5"/>
    <w:p w14:paraId="41C4AE8C" w14:textId="3168FC8A" w:rsidR="006D69E5" w:rsidRDefault="006D69E5" w:rsidP="006562B5"/>
    <w:p w14:paraId="23ACFF25" w14:textId="3EC4ED15" w:rsidR="006D69E5" w:rsidRDefault="006D69E5" w:rsidP="006562B5"/>
    <w:p w14:paraId="23C812C7" w14:textId="4D850F18" w:rsidR="006D69E5" w:rsidRDefault="006D69E5" w:rsidP="006562B5"/>
    <w:p w14:paraId="04A0EB68" w14:textId="2C73A689" w:rsidR="006D69E5" w:rsidRDefault="006D69E5" w:rsidP="006562B5"/>
    <w:p w14:paraId="6BC8A09F" w14:textId="0AC6DF36" w:rsidR="006D69E5" w:rsidRDefault="006D69E5" w:rsidP="006562B5"/>
    <w:p w14:paraId="0A6DE061" w14:textId="3445A0D6" w:rsidR="006D69E5" w:rsidRDefault="006D69E5" w:rsidP="006562B5"/>
    <w:p w14:paraId="6E380309" w14:textId="77777777" w:rsidR="006D69E5" w:rsidRDefault="006D69E5" w:rsidP="006562B5"/>
    <w:p w14:paraId="22F35967" w14:textId="16DDB3AD" w:rsidR="00B348E0" w:rsidRDefault="00343E17" w:rsidP="00B348E0">
      <w:pPr>
        <w:pStyle w:val="Heading2"/>
      </w:pPr>
      <w:r>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lastRenderedPageBreak/>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7A8BDD4A" w:rsidR="0080144F" w:rsidRDefault="0080144F" w:rsidP="00B53F32">
      <w:r>
        <w:t xml:space="preserve">Amy’s ideal job as a SCRUM master is </w:t>
      </w:r>
      <w:r w:rsidR="00106259">
        <w:t>centered</w:t>
      </w:r>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06259">
        <w:t>behaviors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4AFFA304"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r w:rsidR="00106259">
        <w:t>centered</w:t>
      </w:r>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1" w:name="_Toc512800062"/>
      <w:r>
        <w:lastRenderedPageBreak/>
        <w:t>Tools</w:t>
      </w:r>
      <w:bookmarkEnd w:id="1"/>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7F519D86" w:rsidR="00AE0C04" w:rsidRDefault="004C60AD" w:rsidP="00CA48DA">
      <w:r>
        <w:t xml:space="preserve">The audit trail on our </w:t>
      </w:r>
      <w:proofErr w:type="spellStart"/>
      <w:r>
        <w:t>Git</w:t>
      </w:r>
      <w:proofErr w:type="spellEnd"/>
      <w:r>
        <w:t xml:space="preserve"> repository definitely reflects all of the group contributing positively and effectively. However, it isn’t entirely accurate in time distribution for the assignment, as sometimes members of the group wouldn’t upload a document until it was complete, whereas others might constantly push small changes.</w:t>
      </w:r>
    </w:p>
    <w:p w14:paraId="4BDED230" w14:textId="6625D786" w:rsidR="00051C1A" w:rsidRDefault="00051C1A">
      <w:pPr>
        <w:spacing w:after="320"/>
      </w:pPr>
      <w:r>
        <w:br w:type="page"/>
      </w:r>
    </w:p>
    <w:p w14:paraId="5F43BE27" w14:textId="54CA144F" w:rsidR="00051C1A" w:rsidRDefault="00051C1A" w:rsidP="00051C1A">
      <w:pPr>
        <w:pStyle w:val="Heading1"/>
      </w:pPr>
      <w:bookmarkStart w:id="2" w:name="_Toc512800063"/>
      <w:r>
        <w:lastRenderedPageBreak/>
        <w:t>Industry Data</w:t>
      </w:r>
      <w:bookmarkEnd w:id="2"/>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CCDE15C" w:rsidR="00597E54" w:rsidRDefault="00106259" w:rsidP="008158D5">
            <w:pPr>
              <w:jc w:val="center"/>
            </w:pPr>
            <w:r>
              <w:t>SCRUM Master</w:t>
            </w:r>
          </w:p>
        </w:tc>
        <w:tc>
          <w:tcPr>
            <w:tcW w:w="3117" w:type="dxa"/>
            <w:vAlign w:val="center"/>
          </w:tcPr>
          <w:p w14:paraId="45AF219A" w14:textId="35970909" w:rsidR="00597E54" w:rsidRPr="00E144D6" w:rsidRDefault="00106259"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 Manager</w:t>
            </w:r>
          </w:p>
        </w:tc>
        <w:tc>
          <w:tcPr>
            <w:tcW w:w="3117" w:type="dxa"/>
            <w:vAlign w:val="center"/>
          </w:tcPr>
          <w:p w14:paraId="6AA8FBF1" w14:textId="0AE035FF" w:rsidR="00597E54" w:rsidRPr="00E144D6" w:rsidRDefault="004B1D91"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w:t>
            </w: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547"/>
        <w:gridCol w:w="992"/>
      </w:tblGrid>
      <w:tr w:rsidR="00BA362C" w14:paraId="7E27A0D5"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2D19B3A" w14:textId="77777777" w:rsidR="00BA362C" w:rsidRDefault="00BA362C" w:rsidP="00952A5A">
            <w:pPr>
              <w:pStyle w:val="Heading2"/>
              <w:jc w:val="center"/>
              <w:outlineLvl w:val="1"/>
            </w:pPr>
            <w:r>
              <w:t>IT-Specific Skills</w:t>
            </w:r>
          </w:p>
        </w:tc>
        <w:tc>
          <w:tcPr>
            <w:tcW w:w="992"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51520716" w14:textId="1AEBED2D" w:rsidR="00BA362C" w:rsidRPr="000329A5" w:rsidRDefault="00952A5A" w:rsidP="00952A5A">
            <w:pPr>
              <w:jc w:val="center"/>
            </w:pPr>
            <w:r>
              <w:t>SQL</w:t>
            </w:r>
          </w:p>
        </w:tc>
        <w:tc>
          <w:tcPr>
            <w:tcW w:w="992"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067B3C" w14:textId="31CF6176" w:rsidR="00BA362C" w:rsidRPr="000329A5" w:rsidRDefault="00952A5A" w:rsidP="00952A5A">
            <w:pPr>
              <w:jc w:val="center"/>
            </w:pPr>
            <w:r>
              <w:t>JavaScript</w:t>
            </w:r>
          </w:p>
        </w:tc>
        <w:tc>
          <w:tcPr>
            <w:tcW w:w="992"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6477DD53" w14:textId="16C50F4A" w:rsidR="00BA362C" w:rsidRPr="000329A5" w:rsidRDefault="00952A5A" w:rsidP="00952A5A">
            <w:pPr>
              <w:jc w:val="center"/>
            </w:pPr>
            <w:r>
              <w:t>Java</w:t>
            </w:r>
          </w:p>
        </w:tc>
        <w:tc>
          <w:tcPr>
            <w:tcW w:w="992"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74B09B" w14:textId="1AE11CBD" w:rsidR="00BA362C" w:rsidRPr="000329A5" w:rsidRDefault="00952A5A" w:rsidP="00952A5A">
            <w:pPr>
              <w:jc w:val="center"/>
            </w:pPr>
            <w:r>
              <w:t>Microsoft Windows</w:t>
            </w:r>
          </w:p>
        </w:tc>
        <w:tc>
          <w:tcPr>
            <w:tcW w:w="992"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48E6DD09" w14:textId="3B9340D4" w:rsidR="00BA362C" w:rsidRPr="000329A5" w:rsidRDefault="00952A5A" w:rsidP="00952A5A">
            <w:pPr>
              <w:jc w:val="center"/>
            </w:pPr>
            <w:r>
              <w:t>Project Management</w:t>
            </w:r>
          </w:p>
        </w:tc>
        <w:tc>
          <w:tcPr>
            <w:tcW w:w="992"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555007" w14:textId="0773ED5E" w:rsidR="00BA362C" w:rsidRPr="000329A5" w:rsidRDefault="00952A5A" w:rsidP="00952A5A">
            <w:pPr>
              <w:jc w:val="center"/>
            </w:pPr>
            <w:r>
              <w:t>Business Analysis</w:t>
            </w:r>
          </w:p>
        </w:tc>
        <w:tc>
          <w:tcPr>
            <w:tcW w:w="992"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73D31E8A" w14:textId="385B7AE1" w:rsidR="00952A5A" w:rsidRPr="000329A5" w:rsidRDefault="00952A5A" w:rsidP="00952A5A">
            <w:pPr>
              <w:jc w:val="center"/>
            </w:pPr>
            <w:r>
              <w:t>Linux</w:t>
            </w:r>
          </w:p>
        </w:tc>
        <w:tc>
          <w:tcPr>
            <w:tcW w:w="992"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1E74E4" w14:textId="22967C06" w:rsidR="00952A5A" w:rsidRPr="000329A5" w:rsidRDefault="00F833C5" w:rsidP="00952A5A">
            <w:pPr>
              <w:jc w:val="center"/>
            </w:pPr>
            <w:r>
              <w:t>Python</w:t>
            </w:r>
          </w:p>
        </w:tc>
        <w:tc>
          <w:tcPr>
            <w:tcW w:w="992"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370E023D" w14:textId="74AAE53F" w:rsidR="00952A5A" w:rsidRPr="000329A5" w:rsidRDefault="00F833C5" w:rsidP="00952A5A">
            <w:pPr>
              <w:jc w:val="center"/>
            </w:pPr>
            <w:r>
              <w:t>Scrum</w:t>
            </w:r>
          </w:p>
        </w:tc>
        <w:tc>
          <w:tcPr>
            <w:tcW w:w="992"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7C04A" w14:textId="0A818EB7" w:rsidR="00952A5A" w:rsidRPr="000329A5" w:rsidRDefault="00F833C5" w:rsidP="00952A5A">
            <w:pPr>
              <w:jc w:val="center"/>
            </w:pPr>
            <w:r>
              <w:t>Hardware Knowledge</w:t>
            </w:r>
          </w:p>
        </w:tc>
        <w:tc>
          <w:tcPr>
            <w:tcW w:w="992"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8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proofErr w:type="spellStart"/>
            <w:r>
              <w:t>Organisational</w:t>
            </w:r>
            <w:proofErr w:type="spellEnd"/>
            <w:r>
              <w:t xml:space="preserve">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t>Reflection</w:t>
      </w:r>
    </w:p>
    <w:p w14:paraId="42DBD227" w14:textId="559850FC" w:rsidR="003C6A90" w:rsidRDefault="001111E4" w:rsidP="001111E4">
      <w:r>
        <w:lastRenderedPageBreak/>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6F561174" w14:textId="77777777" w:rsidR="00521DA9" w:rsidRDefault="00521DA9">
      <w:pPr>
        <w:spacing w:after="320"/>
      </w:pPr>
      <w:r>
        <w:br w:type="page"/>
      </w:r>
    </w:p>
    <w:p w14:paraId="27AEE942" w14:textId="376CAF09" w:rsidR="000329A5" w:rsidRDefault="00521DA9" w:rsidP="00521DA9">
      <w:pPr>
        <w:pStyle w:val="Heading1"/>
      </w:pPr>
      <w:bookmarkStart w:id="3" w:name="_Toc512800064"/>
      <w:r>
        <w:lastRenderedPageBreak/>
        <w:t>IT Work</w:t>
      </w:r>
      <w:bookmarkEnd w:id="3"/>
    </w:p>
    <w:p w14:paraId="668A0E15" w14:textId="77777777" w:rsidR="00D2079D" w:rsidRDefault="00B567ED" w:rsidP="00D2079D">
      <w:r w:rsidRPr="000F0724">
        <w:rPr>
          <w:b/>
        </w:rPr>
        <w:t>What kind of work do you do? </w:t>
      </w:r>
      <w:r w:rsidRPr="000F0724">
        <w:rPr>
          <w:b/>
        </w:rPr>
        <w:br/>
      </w:r>
      <w:r w:rsidR="00D2079D">
        <w:t>Sam is</w:t>
      </w:r>
      <w:r w:rsidR="00D2079D">
        <w:t xml:space="preserve"> a Systems Engineer at a leading Victorian Secondary </w:t>
      </w:r>
      <w:r w:rsidR="00D2079D">
        <w:t xml:space="preserve">College, where he works in a team of 6. </w:t>
      </w:r>
    </w:p>
    <w:p w14:paraId="2E1690CC" w14:textId="31D0DF44" w:rsidR="00D2079D" w:rsidRDefault="00D2079D" w:rsidP="00D2079D">
      <w:proofErr w:type="gramStart"/>
      <w:r>
        <w:t>His  r</w:t>
      </w:r>
      <w:r>
        <w:t>oles</w:t>
      </w:r>
      <w:proofErr w:type="gramEnd"/>
      <w:r>
        <w:t xml:space="preserve"> and responsibilities include:</w:t>
      </w:r>
    </w:p>
    <w:p w14:paraId="69B1EF3F" w14:textId="5B7CC558" w:rsidR="00D2079D" w:rsidRDefault="00D2079D" w:rsidP="00D2079D">
      <w:r>
        <w:t xml:space="preserve">Maintaining </w:t>
      </w:r>
      <w:r>
        <w:t>virtual machine infrastructure.</w:t>
      </w:r>
      <w:r>
        <w:br/>
      </w:r>
      <w:r>
        <w:t xml:space="preserve">Accounts and Access (including provisioning, </w:t>
      </w:r>
      <w:proofErr w:type="spellStart"/>
      <w:r>
        <w:t>deprovisioning</w:t>
      </w:r>
      <w:proofErr w:type="spellEnd"/>
      <w:r>
        <w:t>, managing groups and access)</w:t>
      </w:r>
      <w:r>
        <w:br/>
      </w:r>
      <w:r>
        <w:t>Maintaining a fleet of ~350 windows devices.</w:t>
      </w:r>
      <w:r>
        <w:br/>
      </w:r>
      <w:r>
        <w:t>Backup infrastructure for virtual machines and client backup solutions.</w:t>
      </w:r>
      <w:r>
        <w:br/>
      </w:r>
      <w:r>
        <w:t>Active Directory &amp; Group Policy.</w:t>
      </w:r>
      <w:r>
        <w:br/>
      </w:r>
      <w:r>
        <w:t xml:space="preserve">Develop internal web tools and automate processes for </w:t>
      </w:r>
      <w:proofErr w:type="gramStart"/>
      <w:r>
        <w:t>the  IT</w:t>
      </w:r>
      <w:proofErr w:type="gramEnd"/>
      <w:r>
        <w:t xml:space="preserve"> Team</w:t>
      </w:r>
    </w:p>
    <w:p w14:paraId="627824EA" w14:textId="25118C39" w:rsidR="00B567ED" w:rsidRPr="00B567ED" w:rsidRDefault="00B567ED" w:rsidP="00B567ED">
      <w:r w:rsidRPr="000F0724">
        <w:rPr>
          <w:b/>
        </w:rPr>
        <w:t>What kinds of people do you interact with? </w:t>
      </w:r>
      <w:r w:rsidRPr="00B567ED">
        <w:br/>
        <w:t>Educators (Teachers, Teaching Support Staff), High School Students and Parents.</w:t>
      </w:r>
      <w:r w:rsidR="0000159B">
        <w:t xml:space="preserve"> However, Sam mostly meets with classroom teachers, who often have very little time and operate in a high stress environment.</w:t>
      </w:r>
    </w:p>
    <w:p w14:paraId="2C55AB47" w14:textId="620EED8E" w:rsidR="00B567ED" w:rsidRPr="00B567ED" w:rsidRDefault="00B567ED" w:rsidP="00B567ED">
      <w:r w:rsidRPr="000F0724">
        <w:rPr>
          <w:b/>
        </w:rPr>
        <w:t xml:space="preserve">Are </w:t>
      </w:r>
      <w:proofErr w:type="spellStart"/>
      <w:r w:rsidRPr="000F0724">
        <w:rPr>
          <w:b/>
        </w:rPr>
        <w:t>they</w:t>
      </w:r>
      <w:proofErr w:type="spellEnd"/>
      <w:r w:rsidRPr="000F0724">
        <w:rPr>
          <w:b/>
        </w:rPr>
        <w:t xml:space="preserve"> other IT professionals? Clients? Investors? The general public?</w:t>
      </w:r>
      <w:r w:rsidRPr="00B567ED">
        <w:br/>
      </w:r>
      <w:r w:rsidR="0000159B">
        <w:t>Sam</w:t>
      </w:r>
      <w:r w:rsidR="0000159B" w:rsidRPr="0000159B">
        <w:t xml:space="preserve"> work</w:t>
      </w:r>
      <w:r w:rsidR="0000159B">
        <w:t>s</w:t>
      </w:r>
      <w:r w:rsidR="0000159B" w:rsidRPr="0000159B">
        <w:t xml:space="preserve"> in a team of 6</w:t>
      </w:r>
      <w:r w:rsidR="0000159B">
        <w:t xml:space="preserve"> IT professionals who</w:t>
      </w:r>
      <w:r w:rsidR="0000159B" w:rsidRPr="0000159B">
        <w:t xml:space="preserve"> collaborate daily with scheduled weekly and bi-weekly group and individual meetings with </w:t>
      </w:r>
      <w:r w:rsidR="0000159B">
        <w:t>the</w:t>
      </w:r>
      <w:r w:rsidR="00EE472F">
        <w:t xml:space="preserve"> Technology Manager. However, Sam has</w:t>
      </w:r>
      <w:r w:rsidR="0000159B" w:rsidRPr="0000159B">
        <w:t xml:space="preserve"> worked alongside every type of IT professional in the last 6 years, working throughout over 20 Victorian Primary and High Schools. These interactions </w:t>
      </w:r>
      <w:r w:rsidR="00D8151F">
        <w:t>have been a</w:t>
      </w:r>
      <w:r w:rsidR="0000159B" w:rsidRPr="0000159B">
        <w:t xml:space="preserve"> mix of positive and negative experiences. IT is an industry where there’s more than one way to skin a cat and this often leads to IT profess</w:t>
      </w:r>
      <w:r w:rsidR="005F3E18">
        <w:t>ionals unable to see eye-to-eye, however that often isn’t the case at McKinnon.</w:t>
      </w:r>
    </w:p>
    <w:p w14:paraId="7AA09551" w14:textId="67EAF2C4" w:rsidR="00B567ED" w:rsidRPr="00B567ED" w:rsidRDefault="00B567ED" w:rsidP="00B567ED">
      <w:r w:rsidRPr="000F0724">
        <w:rPr>
          <w:b/>
        </w:rPr>
        <w:t>Where do you spend most of your time?</w:t>
      </w:r>
      <w:r w:rsidRPr="00B567ED">
        <w:br/>
      </w:r>
      <w:r w:rsidR="00C43F1F" w:rsidRPr="00C43F1F">
        <w:t xml:space="preserve">This changes a lot, depending on the time on the year. Lately, </w:t>
      </w:r>
      <w:r w:rsidR="00C43F1F">
        <w:t>Sam has been spending time</w:t>
      </w:r>
      <w:r w:rsidR="00C43F1F" w:rsidRPr="00C43F1F">
        <w:t xml:space="preserve"> investigating, trialing and auditing new solutions for old systems. </w:t>
      </w:r>
      <w:proofErr w:type="spellStart"/>
      <w:r w:rsidR="00C43F1F" w:rsidRPr="00C43F1F">
        <w:t>Ie</w:t>
      </w:r>
      <w:proofErr w:type="spellEnd"/>
      <w:r w:rsidR="00C43F1F" w:rsidRPr="00C43F1F">
        <w:t>. An aging user account provis</w:t>
      </w:r>
      <w:r w:rsidR="00BB4CAE">
        <w:t>ioning system needs replacing, Sam has</w:t>
      </w:r>
      <w:r w:rsidR="00C43F1F" w:rsidRPr="00C43F1F">
        <w:t xml:space="preserve"> been trialing multiple products this year looking for a suitable solution.</w:t>
      </w:r>
    </w:p>
    <w:p w14:paraId="0F628192" w14:textId="618EDCF7" w:rsidR="00B57C1F" w:rsidRPr="00B57C1F" w:rsidRDefault="00B567ED" w:rsidP="00B57C1F">
      <w:r w:rsidRPr="00B567ED">
        <w:t>What aspect of your position is the most challenging?</w:t>
      </w:r>
      <w:r w:rsidRPr="00B567ED">
        <w:br/>
      </w:r>
      <w:r w:rsidR="00B57C1F" w:rsidRPr="00B57C1F">
        <w:t xml:space="preserve">Dealing with users. People often only see the IT department when something is wrong, so </w:t>
      </w:r>
      <w:r w:rsidR="002D6B06">
        <w:t>Sam’s department</w:t>
      </w:r>
      <w:r w:rsidR="00B57C1F" w:rsidRPr="00B57C1F">
        <w:t xml:space="preserve"> see</w:t>
      </w:r>
      <w:r w:rsidR="002D6B06">
        <w:t>s</w:t>
      </w:r>
      <w:r w:rsidR="00B57C1F" w:rsidRPr="00B57C1F">
        <w:t xml:space="preserve"> lots of frustrated people. Managing reasonable expectations while providing 5-star support is definitely the most challenging aspect </w:t>
      </w:r>
      <w:r w:rsidR="00325E21">
        <w:t>in Sam’s</w:t>
      </w:r>
      <w:r w:rsidR="00B57C1F" w:rsidRPr="00B57C1F">
        <w:t xml:space="preserve"> role.</w:t>
      </w:r>
    </w:p>
    <w:p w14:paraId="51C7DF6C" w14:textId="77777777" w:rsidR="00B567ED" w:rsidRPr="00B567ED" w:rsidRDefault="00B567ED" w:rsidP="00B567ED"/>
    <w:p w14:paraId="22CD7C77" w14:textId="77777777" w:rsidR="00521DA9" w:rsidRDefault="00521DA9">
      <w:pPr>
        <w:spacing w:after="320"/>
      </w:pPr>
      <w:r>
        <w:br w:type="page"/>
      </w:r>
    </w:p>
    <w:p w14:paraId="467A92CA" w14:textId="43F9E97F" w:rsidR="00521DA9" w:rsidRDefault="00521DA9" w:rsidP="00521DA9">
      <w:pPr>
        <w:pStyle w:val="Heading1"/>
      </w:pPr>
      <w:bookmarkStart w:id="4" w:name="_Toc512800065"/>
      <w:r>
        <w:lastRenderedPageBreak/>
        <w:t>IT Technologies</w:t>
      </w:r>
      <w:bookmarkEnd w:id="4"/>
    </w:p>
    <w:p w14:paraId="657F7DC2" w14:textId="3898787D"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r w:rsidR="009125D7">
        <w:t xml:space="preserve"> – Amy</w:t>
      </w:r>
    </w:p>
    <w:p w14:paraId="0325DE0C" w14:textId="77777777" w:rsidR="00AF31DC" w:rsidRDefault="00AF31DC" w:rsidP="00AF31DC"/>
    <w:p w14:paraId="741364FF" w14:textId="21638D06" w:rsidR="000423BE" w:rsidRDefault="000423BE" w:rsidP="00AF31DC">
      <w:r w:rsidRPr="00870F61">
        <w:t xml:space="preserve">Arduino, Raspberry pi and the like are open source </w:t>
      </w:r>
      <w:r w:rsidRPr="000423BE">
        <w:t xml:space="preserve">electronic </w:t>
      </w:r>
      <w:r w:rsidRPr="00870F61">
        <w:t>hardware</w:t>
      </w:r>
      <w:r w:rsidRPr="000423BE">
        <w:t xml:space="preserve"> and software</w:t>
      </w:r>
      <w:r w:rsidRPr="00870F61">
        <w:t xml:space="preserve"> that exist on small boards to allow for prototyping and enthusiasts to build their own </w:t>
      </w:r>
      <w:r w:rsidRPr="000423BE">
        <w:t>Internet of Things (</w:t>
      </w:r>
      <w:r w:rsidRPr="00870F61">
        <w:t>IoT</w:t>
      </w:r>
      <w:r w:rsidRPr="000423BE">
        <w:t>)</w:t>
      </w:r>
      <w:r w:rsidRPr="00870F61">
        <w:t xml:space="preserve"> system. From a hardware perspective these </w:t>
      </w:r>
      <w:r w:rsidRPr="000423BE">
        <w:t>devices</w:t>
      </w:r>
      <w:r w:rsidRPr="00870F61">
        <w:t xml:space="preserve"> are nothing special, in that anyone could copy and create </w:t>
      </w:r>
      <w:r w:rsidRPr="000423BE">
        <w:t>their own</w:t>
      </w:r>
      <w:r w:rsidRPr="00870F61">
        <w:t xml:space="preserve"> just by purchasing the individual parts and building one. Where the Arduino </w:t>
      </w:r>
      <w:r w:rsidRPr="000423BE">
        <w:t>separates</w:t>
      </w:r>
      <w:r w:rsidRPr="00870F61">
        <w:t xml:space="preserve"> from this</w:t>
      </w:r>
      <w:r w:rsidRPr="000423BE">
        <w:t>,</w:t>
      </w:r>
      <w:r w:rsidRPr="00870F61">
        <w:t xml:space="preserve"> is the combination of the hardware, software and the community.</w:t>
      </w:r>
      <w:r w:rsidRPr="000423BE">
        <w:t xml:space="preserve"> Currently Arduino have four prominent designs for this technology, the </w:t>
      </w:r>
      <w:r w:rsidRPr="00870F61">
        <w:t>Arduino</w:t>
      </w:r>
      <w:r w:rsidRPr="000423BE">
        <w:t xml:space="preserve"> UNO, the </w:t>
      </w:r>
      <w:r w:rsidRPr="00870F61">
        <w:t>Arduino</w:t>
      </w:r>
      <w:r w:rsidRPr="000423BE">
        <w:t xml:space="preserve"> Robot, the </w:t>
      </w:r>
      <w:r w:rsidRPr="00870F61">
        <w:t>Arduino</w:t>
      </w:r>
      <w:r w:rsidRPr="000423BE">
        <w:t xml:space="preserve"> Pro and the </w:t>
      </w:r>
      <w:r w:rsidRPr="00870F61">
        <w:t>Arduino</w:t>
      </w:r>
      <w:r w:rsidRPr="000423BE">
        <w:t xml:space="preserve"> Mega 2560. The UNO is the most commonly used as it is suitable for a wide range of projects. The Arduino Robot is a rounded device with attachable wheels, designed for robotics. The </w:t>
      </w:r>
      <w:r w:rsidRPr="00870F61">
        <w:t>Arduino</w:t>
      </w:r>
      <w:r w:rsidRPr="000423BE">
        <w:t xml:space="preserve"> Pro is a slimmer device created for smaller projects. The Mega 2560 accommodates “a larger space for your sketch it is the recommended board for 3D printers and robotics projects” (</w:t>
      </w:r>
      <w:r w:rsidRPr="00A415DB">
        <w:t xml:space="preserve"> </w:t>
      </w:r>
      <w:hyperlink r:id="rId12" w:history="1">
        <w:r w:rsidRPr="000423BE">
          <w:t>https://store.arduino.cc/usa/arduino-mega-2560-rev3</w:t>
        </w:r>
      </w:hyperlink>
      <w:r w:rsidRPr="000423BE">
        <w:t xml:space="preserve">). </w:t>
      </w:r>
    </w:p>
    <w:p w14:paraId="3E456DFD" w14:textId="77777777" w:rsidR="00AF31DC" w:rsidRPr="000423BE" w:rsidRDefault="00AF31DC" w:rsidP="00AF31DC"/>
    <w:p w14:paraId="271672CA" w14:textId="6C9452BC" w:rsidR="000423BE" w:rsidRDefault="000423BE" w:rsidP="00AF31DC">
      <w:r w:rsidRPr="000423BE">
        <w:t xml:space="preserve">Previous to these innovations, creating something similar required a much higher degree of knowledge would have been required and the device would have limited application due to the restrictions of kits. These rapid prototyping machines make it easy to create complex projects with relative ease. Currently a range of robotics can be created using this technology which can </w:t>
      </w:r>
      <w:r w:rsidR="00AF31DC" w:rsidRPr="000423BE">
        <w:t>utilize</w:t>
      </w:r>
      <w:r w:rsidRPr="000423BE">
        <w:t xml:space="preserve"> and sense the surroundings. The simplest project uses a program to turn on and off a LED light in an adjustable blinking pattern. </w:t>
      </w:r>
    </w:p>
    <w:p w14:paraId="1136E6EB" w14:textId="77777777" w:rsidR="00AF31DC" w:rsidRPr="000423BE" w:rsidRDefault="00AF31DC" w:rsidP="00AF31DC"/>
    <w:p w14:paraId="233E7571" w14:textId="12FFAF36" w:rsidR="000423BE" w:rsidRPr="000423BE" w:rsidRDefault="000423BE" w:rsidP="00AF31DC">
      <w:r w:rsidRPr="000423BE">
        <w:t xml:space="preserve">Arduino is working more devices for connectivity, motion detection and display as well as </w:t>
      </w:r>
      <w:r w:rsidR="00AF31DC" w:rsidRPr="000423BE">
        <w:t>miniaturization</w:t>
      </w:r>
      <w:r w:rsidRPr="000423BE">
        <w:t xml:space="preserve"> while still being useful for a wide range of applications. This technology is looking to become more and more </w:t>
      </w:r>
      <w:r w:rsidR="00AF31DC" w:rsidRPr="000423BE">
        <w:t>miniaturized</w:t>
      </w:r>
      <w:r w:rsidRPr="000423BE">
        <w:t xml:space="preserve"> and more powerful to accommodate a wider range of uses. In the future Arduino would see a peak in the use of this technology in medicine, personal assistance, home automation and gaming. The appeal for the Arduino technology in these sorts of projects is due to the ease of use in programming the devices and the low costs. These two key things mean creating a project has never been easier, prompting forward thinking and innovation.</w:t>
      </w:r>
    </w:p>
    <w:p w14:paraId="555A2BD1" w14:textId="28D8D4AC" w:rsidR="000423BE" w:rsidRPr="00870F61" w:rsidRDefault="000423BE" w:rsidP="00AF31DC">
      <w:r w:rsidRPr="00870F61">
        <w:t>  </w:t>
      </w:r>
    </w:p>
    <w:p w14:paraId="5FBFB275" w14:textId="08994BD2" w:rsidR="000423BE" w:rsidRDefault="000423BE" w:rsidP="00AF31DC">
      <w:r w:rsidRPr="000423BE">
        <w:t xml:space="preserve">The Arduino technology allows amateurs to learn how to program and build devices easily, additionally, it also allows developers to prototype their creations relatively cheaply before they are created commercially. The potential impact of the development of Arduino devices would be </w:t>
      </w:r>
      <w:r w:rsidR="00AF31DC" w:rsidRPr="000423BE">
        <w:t>worldwide</w:t>
      </w:r>
      <w:r w:rsidRPr="000423BE">
        <w:t xml:space="preserve">, reaching all walks of life as the age of technology allows for more and more integration of Arduino like technology applications in everyday life. </w:t>
      </w:r>
    </w:p>
    <w:p w14:paraId="7BFE77A6" w14:textId="77777777" w:rsidR="00AF31DC" w:rsidRPr="000423BE" w:rsidRDefault="00AF31DC" w:rsidP="00AF31DC"/>
    <w:p w14:paraId="18F43A1C" w14:textId="77777777" w:rsidR="00AF31DC" w:rsidRDefault="000423BE" w:rsidP="00AF31DC">
      <w:r w:rsidRPr="000423BE">
        <w:t xml:space="preserve">Moving forward in the future the range of Arduino application products will diversify allowing a greater product audience. Currently, an </w:t>
      </w:r>
      <w:r w:rsidR="00AF31DC" w:rsidRPr="000423BE">
        <w:t>everyday</w:t>
      </w:r>
      <w:r w:rsidRPr="000423BE">
        <w:t xml:space="preserve"> person </w:t>
      </w:r>
      <w:r w:rsidR="00AF31DC">
        <w:t>may</w:t>
      </w:r>
      <w:r w:rsidRPr="000423BE">
        <w:t xml:space="preserve"> not have even heard of Arduino or the likes, this over time is projected to change due </w:t>
      </w:r>
      <w:r w:rsidRPr="00C84DB5">
        <w:t xml:space="preserve">to our increasingly technology-based society. It could potentially be seen as an aid to everyday life as the integration of technologies become a part of almost everything around us. </w:t>
      </w:r>
    </w:p>
    <w:p w14:paraId="231EBBD6" w14:textId="77777777" w:rsidR="00AF31DC" w:rsidRDefault="00AF31DC" w:rsidP="00AF31DC"/>
    <w:p w14:paraId="582E0E84" w14:textId="6C66141E" w:rsidR="000423BE" w:rsidRPr="00870F61" w:rsidRDefault="000423BE" w:rsidP="00AF31DC">
      <w:r w:rsidRPr="00C84DB5">
        <w:lastRenderedPageBreak/>
        <w:t>Currently home auto</w:t>
      </w:r>
      <w:r w:rsidRPr="000423BE">
        <w:t xml:space="preserve">mation consists of simple yet helpful devices such as touchless motion sensor bins, but the possibilities to automate the home are endless. </w:t>
      </w:r>
      <w:r w:rsidR="00AF31DC" w:rsidRPr="000423BE">
        <w:t>Thus,</w:t>
      </w:r>
      <w:r w:rsidRPr="000423BE">
        <w:t xml:space="preserve"> the reach of who is </w:t>
      </w:r>
      <w:r w:rsidR="00AF31DC" w:rsidRPr="000423BE">
        <w:t>affected</w:t>
      </w:r>
      <w:r w:rsidRPr="000423BE">
        <w:t xml:space="preserve"> most would be far reaching as it becomes fashionable and wanted then slowly becoming the norm. This would create a world of new opportunities, including jobs. While this may replace or make redundant current jobs, it would make way for a new enterprise and growth surrounding the Internet of Things, </w:t>
      </w:r>
      <w:r w:rsidRPr="00C84DB5">
        <w:t>wearable</w:t>
      </w:r>
      <w:r>
        <w:t xml:space="preserve"> technologies</w:t>
      </w:r>
      <w:r w:rsidRPr="00C84DB5">
        <w:t>, 3D printing, and embedded environments</w:t>
      </w:r>
      <w:r w:rsidRPr="000423BE">
        <w:t xml:space="preserve">. This might mean in the future some everyday technology gets refaced and updated due to the </w:t>
      </w:r>
      <w:r w:rsidR="00AF31DC" w:rsidRPr="000423BE">
        <w:t>miniaturization</w:t>
      </w:r>
      <w:r w:rsidRPr="000423BE">
        <w:t xml:space="preserve"> and ease of use of the Arduino technology paired with the need to automate. </w:t>
      </w:r>
    </w:p>
    <w:p w14:paraId="79EFB9E3" w14:textId="77777777" w:rsidR="000423BE" w:rsidRPr="00870F61" w:rsidRDefault="000423BE" w:rsidP="00AF31DC">
      <w:r w:rsidRPr="00870F61">
        <w:t> </w:t>
      </w:r>
    </w:p>
    <w:p w14:paraId="68C38EA2" w14:textId="77777777" w:rsidR="00AF31DC" w:rsidRDefault="000423BE" w:rsidP="000423BE">
      <w:pPr>
        <w:spacing w:after="320"/>
      </w:pPr>
      <w:r>
        <w:t xml:space="preserve">Generally speaking the Arduino technology currently only affects students (like myself) in their studies, developers looking to prototype their device ideas and those looking to create and explore the uses of this technology. However due to the increasing need for more useful and innovative technology, the general public could be seen using this technology to assist their everyday life. </w:t>
      </w:r>
    </w:p>
    <w:p w14:paraId="10DDD248" w14:textId="77777777" w:rsidR="00AF31DC" w:rsidRDefault="000423BE" w:rsidP="000423BE">
      <w:pPr>
        <w:spacing w:after="320"/>
      </w:pPr>
      <w:r>
        <w:t xml:space="preserve">Although the general use would not include creating or designing applications with this technology, but rather the public would be interacting with the products created by this technology that would automate the world around them. </w:t>
      </w:r>
    </w:p>
    <w:p w14:paraId="762C9E2A" w14:textId="3143CB5F" w:rsidR="00521DA9" w:rsidRDefault="000423BE" w:rsidP="000423BE">
      <w:pPr>
        <w:spacing w:after="320"/>
      </w:pPr>
      <w:r>
        <w:t>Some examples of this include, p</w:t>
      </w:r>
      <w:r w:rsidRPr="000423BE">
        <w:t>ersonal assistance applied with the Arduino technology</w:t>
      </w:r>
      <w:r>
        <w:t>. This</w:t>
      </w:r>
      <w:r w:rsidRPr="000423BE">
        <w:t xml:space="preserve"> could see more receptive prosthetics for amputees or self-balancing appliances for those </w:t>
      </w:r>
      <w:r>
        <w:t>suffering from</w:t>
      </w:r>
      <w:r w:rsidRPr="000423BE">
        <w:t xml:space="preserve"> Parkinson’s disease allowing for a more normal life experience. </w:t>
      </w:r>
      <w:r>
        <w:t>Moreover,</w:t>
      </w:r>
      <w:r w:rsidRPr="000423BE">
        <w:t xml:space="preserve"> the use of miniaturization paired with powerful processing could make way for new types of treatment in medicine.</w:t>
      </w:r>
      <w:r>
        <w:t xml:space="preserve"> This could see the dawn of the age of robotic </w:t>
      </w:r>
      <w:r w:rsidR="00AF31DC">
        <w:t>surgeons</w:t>
      </w:r>
      <w:r>
        <w:t xml:space="preserve"> and </w:t>
      </w:r>
      <w:r w:rsidR="00AF31DC">
        <w:t>sensors that check the components of food for those how suffer from allergies to reduce the risk of consuming foods that could cause a reaction.</w:t>
      </w:r>
      <w:r w:rsidRPr="000423BE">
        <w:t xml:space="preserve"> Finally, Gaming could become more interactive, with the use of sensors to create a more intense gaming experience</w:t>
      </w:r>
      <w:r w:rsidR="00AF31DC">
        <w:t xml:space="preserve"> when paired with virtual reality</w:t>
      </w:r>
      <w:r w:rsidRPr="000423BE">
        <w:t>.</w:t>
      </w:r>
      <w:r w:rsidR="00AF31DC">
        <w:t xml:space="preserve"> Thus, the player would experience the game not only through sight but a sense of touch.</w:t>
      </w:r>
      <w:r w:rsidR="00521DA9">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31F01F41" w14:textId="4144DDE6" w:rsidR="007B467B" w:rsidRDefault="007B467B" w:rsidP="007B467B">
      <w:pPr>
        <w:spacing w:after="320"/>
      </w:pPr>
      <w:r>
        <w:t xml:space="preserve">Machine learning (ML) is capable of doing many things and </w:t>
      </w:r>
      <w:r w:rsidR="006A3622">
        <w:t>its</w:t>
      </w:r>
      <w:r>
        <w:t xml:space="preserve"> capabilities increase as it learns with time. It can learn to predict problems and future outcomes through </w:t>
      </w:r>
      <w:proofErr w:type="spellStart"/>
      <w:r>
        <w:t>recognising</w:t>
      </w:r>
      <w:proofErr w:type="spellEnd"/>
      <w:r>
        <w:t xml:space="preserve"> patterns in data. There are also several cases where machine learning is used for detection purposes. </w:t>
      </w:r>
      <w:r w:rsidR="006A3622">
        <w:t>Moreover,</w:t>
      </w:r>
      <w:r>
        <w:t xml:space="preserve"> machine learning can also automate the data modelling processes so that data scientists don’t have to repeatedly run ML models, test and compare previous data models. </w:t>
      </w:r>
    </w:p>
    <w:p w14:paraId="63EBC41F" w14:textId="6E779E1A" w:rsidR="007B467B" w:rsidRDefault="007B467B" w:rsidP="007B467B">
      <w:pPr>
        <w:spacing w:after="320"/>
      </w:pPr>
      <w:r>
        <w:t xml:space="preserve">ML is however still unable to solve complex business problems or clean data, a process of sorting data by eliminating bias, anomalies and corruption in data. A data scientist is responsible for cleaning and approving the data prior to </w:t>
      </w:r>
      <w:r w:rsidR="006A3622">
        <w:t>its</w:t>
      </w:r>
      <w:r>
        <w:t xml:space="preserve"> use in the ML training or working process. </w:t>
      </w:r>
    </w:p>
    <w:p w14:paraId="66CFCC59" w14:textId="0649D677" w:rsidR="007B467B" w:rsidRDefault="007B467B" w:rsidP="007B467B">
      <w:pPr>
        <w:spacing w:after="320"/>
      </w:pPr>
      <w:r>
        <w:t xml:space="preserve">The machine learning consists of a program to look at patterns in data. ML “learns” through </w:t>
      </w:r>
      <w:r w:rsidR="006A3622">
        <w:t>its</w:t>
      </w:r>
      <w:r>
        <w:t xml:space="preserve"> “training” by </w:t>
      </w:r>
      <w:proofErr w:type="spellStart"/>
      <w:r>
        <w:t>recognising</w:t>
      </w:r>
      <w:proofErr w:type="spellEnd"/>
      <w:r>
        <w:t xml:space="preserve"> patterns in large datasets that have been collected and tagged by humans which is fed into the computer. As it trains from exposure to more datasets, the accuracy of the prediction and recognition ability of the computer increases. When ML has to go through an evaluation, a brand new dataset is used to compare it’s growth in recognition and prediction rate to </w:t>
      </w:r>
      <w:r w:rsidR="006A3622">
        <w:t>its</w:t>
      </w:r>
      <w:bookmarkStart w:id="5" w:name="_GoBack"/>
      <w:bookmarkEnd w:id="5"/>
      <w:r>
        <w:t xml:space="preserve"> training stages. A machine can “learn” to </w:t>
      </w:r>
      <w:proofErr w:type="spellStart"/>
      <w:r>
        <w:t>recognise</w:t>
      </w:r>
      <w:proofErr w:type="spellEnd"/>
      <w:r>
        <w:t xml:space="preserve"> an image of a cat by building algorithms based off of datasets of cat and non-cat images in order to train the machine to </w:t>
      </w:r>
      <w:proofErr w:type="spellStart"/>
      <w:r>
        <w:t>recognise</w:t>
      </w:r>
      <w:proofErr w:type="spellEnd"/>
      <w:r>
        <w:t xml:space="preserve"> or predict the right outcomes. </w:t>
      </w:r>
    </w:p>
    <w:p w14:paraId="4CDF7289" w14:textId="77777777" w:rsidR="007B467B" w:rsidRDefault="007B467B" w:rsidP="007B467B">
      <w:pPr>
        <w:spacing w:after="320"/>
      </w:pPr>
      <w:r>
        <w:t xml:space="preserve">Machine learning has already been used in some circumstances. The most basic is the detection of spam emails. Now there are more improved ML systems that are capable of detecting skin cancers and lesions almost as well as dermatologists. On a similar note, ML is also used for credit card fraud detection programs. Most recently MIT had developed a wearable </w:t>
      </w:r>
      <w:proofErr w:type="gramStart"/>
      <w:r>
        <w:t>“ computer</w:t>
      </w:r>
      <w:proofErr w:type="gramEnd"/>
      <w:r>
        <w:t xml:space="preserve"> interface that can transcribe words” called “</w:t>
      </w:r>
      <w:proofErr w:type="spellStart"/>
      <w:r>
        <w:t>AlterEgo</w:t>
      </w:r>
      <w:proofErr w:type="spellEnd"/>
      <w:r>
        <w:t>” where users can motion the movements of speech internally (without the need to physically articulate words) to a computing device. It is worn around the ear with attachments to the jaw and part of the face. It uses electrode and bone-conduction to transmit vibrations to the devices which detects signals from the jaw and facial nerves to the computing device attached. It is an interactive device which can respond to the user when prompted and can also be used as an AI assistant. For example, in a chess game, the user can communicate with the “</w:t>
      </w:r>
      <w:proofErr w:type="spellStart"/>
      <w:r>
        <w:t>AlterEgo</w:t>
      </w:r>
      <w:proofErr w:type="spellEnd"/>
      <w:r>
        <w:t xml:space="preserve">” by reporting the moves to it and the machine will suggest moves to the users. This device was created with the intention of creating a computer platform that can work together with human cognition, as if </w:t>
      </w:r>
      <w:proofErr w:type="spellStart"/>
      <w:r>
        <w:t>is</w:t>
      </w:r>
      <w:proofErr w:type="spellEnd"/>
      <w:r>
        <w:t xml:space="preserve"> were an extension of the brain.</w:t>
      </w:r>
    </w:p>
    <w:p w14:paraId="3339C371" w14:textId="77777777" w:rsidR="007B467B" w:rsidRDefault="007B467B" w:rsidP="007B467B">
      <w:pPr>
        <w:spacing w:after="320"/>
      </w:pPr>
      <w:r>
        <w:t xml:space="preserve">In 2020, machine learning has the potential to be involved in many industries including health, communication and business. Machine Learning can become capable of detecting health problems like skin cancers as well as devise treatments which can increase the productivity of the medical visits and enhance overall human life. Many businesses may want to invest in using ML for automating repetitive tasks and </w:t>
      </w:r>
      <w:proofErr w:type="spellStart"/>
      <w:r>
        <w:t>and</w:t>
      </w:r>
      <w:proofErr w:type="spellEnd"/>
      <w:r>
        <w:t xml:space="preserve"> making analytical business predictions.</w:t>
      </w:r>
    </w:p>
    <w:p w14:paraId="4A0B9F71" w14:textId="77777777" w:rsidR="007B467B" w:rsidRDefault="007B467B" w:rsidP="007B467B">
      <w:pPr>
        <w:spacing w:after="320"/>
      </w:pPr>
    </w:p>
    <w:p w14:paraId="3AF08047" w14:textId="77777777" w:rsidR="007B467B" w:rsidRDefault="007B467B" w:rsidP="007B467B">
      <w:pPr>
        <w:spacing w:after="320"/>
      </w:pPr>
      <w:r>
        <w:t>What is the likely impact?</w:t>
      </w:r>
    </w:p>
    <w:p w14:paraId="3775EF8C" w14:textId="77777777" w:rsidR="007B467B" w:rsidRDefault="007B467B" w:rsidP="007B467B">
      <w:pPr>
        <w:spacing w:after="320"/>
      </w:pPr>
      <w:r>
        <w:lastRenderedPageBreak/>
        <w:t xml:space="preserve">People who work as drivers in the transport industry such as bus drivers, taxi drivers, delivery services, call </w:t>
      </w:r>
      <w:proofErr w:type="spellStart"/>
      <w:r>
        <w:t>centres</w:t>
      </w:r>
      <w:proofErr w:type="spellEnd"/>
      <w:r>
        <w:t xml:space="preserve"> may be made redundant by automated machines in the future. </w:t>
      </w:r>
    </w:p>
    <w:p w14:paraId="427399D6" w14:textId="77777777" w:rsidR="007B467B" w:rsidRDefault="007B467B" w:rsidP="007B467B">
      <w:pPr>
        <w:spacing w:after="320"/>
      </w:pPr>
      <w:r>
        <w:t xml:space="preserve">Driverless cars and buses have already been developed and are currently under trials in many countries. In the </w:t>
      </w:r>
      <w:proofErr w:type="gramStart"/>
      <w:r>
        <w:t>UK</w:t>
      </w:r>
      <w:proofErr w:type="gramEnd"/>
      <w:r>
        <w:t xml:space="preserve"> driverless shuttles have been </w:t>
      </w:r>
      <w:proofErr w:type="spellStart"/>
      <w:r>
        <w:t>trialled</w:t>
      </w:r>
      <w:proofErr w:type="spellEnd"/>
      <w:r>
        <w:t xml:space="preserve"> in Greenwich. With more autonomous </w:t>
      </w:r>
      <w:proofErr w:type="gramStart"/>
      <w:r>
        <w:t>vehicles</w:t>
      </w:r>
      <w:proofErr w:type="gramEnd"/>
      <w:r>
        <w:t xml:space="preserve"> especially in the realm of public transport efficiency and safety of daily commuters will increase as well as improving fuel efficiency and air quality in cities. </w:t>
      </w:r>
    </w:p>
    <w:p w14:paraId="67E1879F" w14:textId="77777777" w:rsidR="007B467B" w:rsidRDefault="007B467B" w:rsidP="007B467B">
      <w:pPr>
        <w:spacing w:after="320"/>
      </w:pPr>
      <w:r>
        <w:t xml:space="preserve">Call </w:t>
      </w:r>
      <w:proofErr w:type="spellStart"/>
      <w:r>
        <w:t>centre</w:t>
      </w:r>
      <w:proofErr w:type="spellEnd"/>
      <w:r>
        <w:t xml:space="preserve"> companies are greatly benefitting from the use of machine learning for data analysis and improving customer experiences through faster </w:t>
      </w:r>
      <w:proofErr w:type="gramStart"/>
      <w:r>
        <w:t>decision making</w:t>
      </w:r>
      <w:proofErr w:type="gramEnd"/>
      <w:r>
        <w:t xml:space="preserve"> skills. ML is also able to detect a customer’s tone through analysis of voice and speech patterns and identity connection issues of slow line speeds or “no reception”. </w:t>
      </w:r>
      <w:proofErr w:type="gramStart"/>
      <w:r>
        <w:t>However</w:t>
      </w:r>
      <w:proofErr w:type="gramEnd"/>
      <w:r>
        <w:t xml:space="preserve"> for some call </w:t>
      </w:r>
      <w:proofErr w:type="spellStart"/>
      <w:r>
        <w:t>centre</w:t>
      </w:r>
      <w:proofErr w:type="spellEnd"/>
      <w:r>
        <w:t xml:space="preserve"> workers this means less human positions are available. Despite this, customers will be more satisfied with ML as it can quickly direct customers to the right person which reduces repeat calls from frustrated customers, being very efficient for the job.</w:t>
      </w:r>
    </w:p>
    <w:p w14:paraId="521CD9A5" w14:textId="77777777" w:rsidR="007B467B" w:rsidRDefault="007B467B" w:rsidP="007B467B">
      <w:pPr>
        <w:spacing w:after="320"/>
      </w:pPr>
      <w:r>
        <w:t xml:space="preserve">The appeal of AI and ML outweighs that of human workers. Humans are prone to errors or having problems such as forgetfulness, inconsistency, bad health, laziness or mistakes. These problems can be overcome or at least </w:t>
      </w:r>
      <w:proofErr w:type="spellStart"/>
      <w:r>
        <w:t>minimised</w:t>
      </w:r>
      <w:proofErr w:type="spellEnd"/>
      <w:r>
        <w:t xml:space="preserve"> by replacing humans with automated machines.</w:t>
      </w:r>
    </w:p>
    <w:p w14:paraId="37D66496" w14:textId="77777777" w:rsidR="007B467B" w:rsidRDefault="007B467B" w:rsidP="007B467B">
      <w:pPr>
        <w:spacing w:after="320"/>
      </w:pPr>
      <w:r>
        <w:t xml:space="preserve">In </w:t>
      </w:r>
      <w:proofErr w:type="gramStart"/>
      <w:r>
        <w:t>2020</w:t>
      </w:r>
      <w:proofErr w:type="gramEnd"/>
      <w:r>
        <w:t xml:space="preserve"> it is predicted that 2.3 million new jobs will be created although 1.8 million jobs will be eliminated; a predicted job growth of approximately 500,000 jobs. Many jobs may become obsolete in the future. This is most likely to happen to jobs with lower skill levels or less </w:t>
      </w:r>
      <w:proofErr w:type="spellStart"/>
      <w:r>
        <w:t>specialised</w:t>
      </w:r>
      <w:proofErr w:type="spellEnd"/>
      <w:r>
        <w:t xml:space="preserve"> jobs such as </w:t>
      </w:r>
      <w:proofErr w:type="gramStart"/>
      <w:r>
        <w:t>a factory workers</w:t>
      </w:r>
      <w:proofErr w:type="gramEnd"/>
      <w:r>
        <w:t xml:space="preserve">, deliverers, drivers, call </w:t>
      </w:r>
      <w:proofErr w:type="spellStart"/>
      <w:r>
        <w:t>centre</w:t>
      </w:r>
      <w:proofErr w:type="spellEnd"/>
      <w:r>
        <w:t xml:space="preserve"> callers and package sorters. On the other hand, jobs in the IT field will increase especially with jobs related to big data such as data scientists, managers and analysts are said to increase by 28% according to IBM.</w:t>
      </w:r>
    </w:p>
    <w:p w14:paraId="36DD9992" w14:textId="77777777" w:rsidR="007B467B" w:rsidRDefault="007B467B" w:rsidP="007B467B">
      <w:pPr>
        <w:spacing w:after="320"/>
      </w:pPr>
      <w:r>
        <w:t>How will this affect you?</w:t>
      </w:r>
    </w:p>
    <w:p w14:paraId="6E595007" w14:textId="77777777" w:rsidR="007B467B" w:rsidRDefault="007B467B" w:rsidP="007B467B">
      <w:pPr>
        <w:spacing w:after="320"/>
      </w:pPr>
      <w:r>
        <w:t xml:space="preserve">The difference will not be too drastic as AI/ML will not replace all human workers but it would most likely make tasks more </w:t>
      </w:r>
      <w:proofErr w:type="spellStart"/>
      <w:proofErr w:type="gramStart"/>
      <w:r>
        <w:t>convenient.The</w:t>
      </w:r>
      <w:proofErr w:type="spellEnd"/>
      <w:proofErr w:type="gramEnd"/>
      <w:r>
        <w:t xml:space="preserve"> visit to the doctors may be faster and more efficient because ML can be used to quickly detect health problems. The doctor will then use most of the appointment time to give explanations of one’s heath conditions. Machine learning could also help people communicate with friends and family much faster on digital platforms where it can learn a user’s specific speech patterns and mannerisms to quickly predict conversations more accurately than today’s text detection and </w:t>
      </w:r>
      <w:proofErr w:type="spellStart"/>
      <w:r>
        <w:t>autocorrection</w:t>
      </w:r>
      <w:proofErr w:type="spellEnd"/>
      <w:r>
        <w:t xml:space="preserve">. </w:t>
      </w:r>
    </w:p>
    <w:p w14:paraId="735FFC26" w14:textId="77777777" w:rsidR="007B467B" w:rsidRDefault="007B467B" w:rsidP="007B467B">
      <w:pPr>
        <w:spacing w:after="320"/>
      </w:pPr>
      <w:r>
        <w:t xml:space="preserve">Some tasks may seem to undergo small changes. Machine learning in the future will provide driverless transport which would be used on a daily basis as so for millions of other Australians. Using public transport will not be any different as there is not much communication made with the driver in the first place. Overall ML will add convenience to everyday life but there may not be any significant changes that are amazingly life changing. </w:t>
      </w:r>
    </w:p>
    <w:p w14:paraId="44593551" w14:textId="77777777" w:rsidR="007B467B" w:rsidRDefault="007B467B" w:rsidP="007B467B">
      <w:pPr>
        <w:spacing w:after="320"/>
      </w:pPr>
      <w:r>
        <w:t xml:space="preserve">Many of your friends and family may experience a similar future to you when ML technology becomes widely used in everyday products and services. They may find their experience to not be bombarded by ML as it’s applications to the real world won’t be very noticeable as it would be closely intertwined with our current technologies. ML would influence and be part of their lives without being actively conscious of its effects on their daily lives. If the descriptions above are said to be true, that people would be living a comfortable life without even thinking about </w:t>
      </w:r>
      <w:r>
        <w:lastRenderedPageBreak/>
        <w:t xml:space="preserve">the existence of ML, it would mean that ML is effective and beneficial for the future in terms of standards of living. </w:t>
      </w:r>
      <w:proofErr w:type="gramStart"/>
      <w:r>
        <w:t>However</w:t>
      </w:r>
      <w:proofErr w:type="gramEnd"/>
      <w:r>
        <w:t xml:space="preserve"> when looking at job prospects and opportunities with ML involved, some people may have a harder time getting into a low minimum wage part-time job or low skilled jobs if ML automated machines are fully implemented in the future.</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5738D345" w14:textId="77777777" w:rsidR="00940DFB" w:rsidRDefault="00940DFB" w:rsidP="00940DFB">
      <w:pPr>
        <w:spacing w:after="320"/>
      </w:pPr>
      <w:r>
        <w:t xml:space="preserve">Clouds, services and servers are at the forefront of the IT industry right now. Some examples of major applications include Amazon Web </w:t>
      </w:r>
      <w:proofErr w:type="gramStart"/>
      <w:r>
        <w:t>Services  or</w:t>
      </w:r>
      <w:proofErr w:type="gramEnd"/>
      <w:r>
        <w:t xml:space="preserve"> AWS, Google Drive, Google Photos, Microsoft Azure and GitHub.</w:t>
      </w:r>
      <w:r>
        <w:t xml:space="preserve"> </w:t>
      </w:r>
      <w:r>
        <w:t>At a base level, cloud computing is the delivery of computing storage, power, applications, and other IT resources through a platform via the internet. There are 3 main types of cloud computing.</w:t>
      </w:r>
    </w:p>
    <w:p w14:paraId="1186A191" w14:textId="3A0DD7C2" w:rsidR="00940DFB" w:rsidRDefault="00940DFB" w:rsidP="00940DFB">
      <w:pPr>
        <w:spacing w:after="320"/>
      </w:pPr>
      <w:r>
        <w:t xml:space="preserve"> IaaS, or Infrastructure as a Service, provides access to networking features, data storage space and computers (whether virtual or on hardware). IaaS is most similar to existing IT resources that are available </w:t>
      </w:r>
      <w:proofErr w:type="spellStart"/>
      <w:r>
        <w:t>currentl</w:t>
      </w:r>
      <w:proofErr w:type="spellEnd"/>
      <w:r>
        <w:t>.</w:t>
      </w:r>
    </w:p>
    <w:p w14:paraId="1232CB16" w14:textId="7F756F39" w:rsidR="00940DFB" w:rsidRDefault="00940DFB" w:rsidP="00940DFB">
      <w:pPr>
        <w:spacing w:after="320"/>
      </w:pPr>
      <w:r>
        <w:t>PaaS is Platform as a Service. This removes the need for IT departments to manage IT infrastructure. It is a development and deployment environment. Like IaaS, PaaS includes infrastructure. However, it extends to development tools, middleware, database management, etc.</w:t>
      </w:r>
    </w:p>
    <w:p w14:paraId="41A5D745" w14:textId="77777777" w:rsidR="00940DFB" w:rsidRDefault="00940DFB" w:rsidP="00940DFB">
      <w:pPr>
        <w:spacing w:after="320"/>
      </w:pPr>
      <w:r>
        <w:t>Finally, SaaS (Software as a Service) is a completed product, which is run and managed by the software provider. An example of SaaS is a web-based email where you can receive and send emails, while not needing to manage or maintain any servers or operating systems that the email program might run on.</w:t>
      </w:r>
    </w:p>
    <w:p w14:paraId="47289AE7" w14:textId="77777777" w:rsidR="00940DFB" w:rsidRDefault="00940DFB" w:rsidP="00940DFB">
      <w:pPr>
        <w:spacing w:after="320"/>
      </w:pPr>
      <w:r>
        <w:t>Not unlike there being different types of cloud computing, there are also different models of deployment for cloud computing: A cloud deployment, hybrid or on-premises deployment.</w:t>
      </w:r>
    </w:p>
    <w:p w14:paraId="6575EC47" w14:textId="401AF136" w:rsidR="00940DFB" w:rsidRDefault="00940DFB" w:rsidP="00940DFB">
      <w:pPr>
        <w:spacing w:after="320"/>
      </w:pPr>
      <w:r>
        <w:t>A cloud deployment requires that the application is fully deployed in the cloud, and that all parts of the application also run in the cloud.</w:t>
      </w:r>
    </w:p>
    <w:p w14:paraId="40213E94" w14:textId="16BF12BB" w:rsidR="00940DFB" w:rsidRDefault="00940DFB" w:rsidP="00940DFB">
      <w:pPr>
        <w:spacing w:after="320"/>
      </w:pPr>
      <w:r>
        <w:t>A hybrid deployment is a way for applications and infrastructure to connect between cloud-based resources and existing resources that aren't within the cloud. A common method of a hybrid deployment is extending existing on-premises infrastructure into the cloud while connecting cloud</w:t>
      </w:r>
      <w:r>
        <w:t xml:space="preserve"> resources to internal systems.</w:t>
      </w:r>
    </w:p>
    <w:p w14:paraId="50C1853D" w14:textId="3B3E3C5E" w:rsidR="00940DFB" w:rsidRDefault="00940DFB" w:rsidP="00940DFB">
      <w:pPr>
        <w:spacing w:after="320"/>
      </w:pPr>
      <w:r>
        <w:t xml:space="preserve">On-premises, or as its sometimes called, "private cloud", is a method wherein resources are deployed on-premises, using virtualization and resource management tools. It doesn't offer many of the advantages that the other deployment methods offer, and is instead commonly used to supply dedicated resources to an </w:t>
      </w:r>
      <w:proofErr w:type="spellStart"/>
      <w:r>
        <w:t>organisation</w:t>
      </w:r>
      <w:proofErr w:type="spellEnd"/>
      <w:r>
        <w:t>.</w:t>
      </w:r>
    </w:p>
    <w:p w14:paraId="390B7739" w14:textId="2BF81D98" w:rsidR="00940DFB" w:rsidRDefault="00940DFB" w:rsidP="00940DFB">
      <w:pPr>
        <w:spacing w:after="320"/>
      </w:pPr>
      <w:r>
        <w:t>Currently, cloud services are used for many different applications. They can be used from anything and everything from hosting websites, hosting backups, to hosting virtual machines a</w:t>
      </w:r>
      <w:r>
        <w:t xml:space="preserve">nd ledgers for </w:t>
      </w:r>
      <w:proofErr w:type="spellStart"/>
      <w:r>
        <w:t>blockchain</w:t>
      </w:r>
      <w:proofErr w:type="spellEnd"/>
      <w:r>
        <w:t xml:space="preserve"> tech.</w:t>
      </w:r>
    </w:p>
    <w:p w14:paraId="278C5BB1" w14:textId="68942197" w:rsidR="00940DFB" w:rsidRDefault="00940DFB" w:rsidP="00940DFB">
      <w:pPr>
        <w:spacing w:after="320"/>
      </w:pPr>
      <w:r>
        <w:t>There are quite a few benefits to be found in cloud computing compared to traditional, local computing.</w:t>
      </w:r>
    </w:p>
    <w:p w14:paraId="5CC14646" w14:textId="5452E801" w:rsidR="00940DFB" w:rsidRDefault="00940DFB" w:rsidP="00940DFB">
      <w:pPr>
        <w:spacing w:after="320"/>
      </w:pPr>
      <w:r>
        <w:t xml:space="preserve">Cloud computing in its modern sense was first </w:t>
      </w:r>
      <w:proofErr w:type="spellStart"/>
      <w:r>
        <w:t>realised</w:t>
      </w:r>
      <w:proofErr w:type="spellEnd"/>
      <w:r>
        <w:t xml:space="preserve"> in 2006, when Google CEO Eric Schmidt used the term at a </w:t>
      </w:r>
      <w:proofErr w:type="spellStart"/>
      <w:r>
        <w:t>conferene</w:t>
      </w:r>
      <w:proofErr w:type="spellEnd"/>
      <w:r>
        <w:t xml:space="preserve">. The main technologies that helped </w:t>
      </w:r>
      <w:proofErr w:type="spellStart"/>
      <w:r>
        <w:t>realise</w:t>
      </w:r>
      <w:proofErr w:type="spellEnd"/>
      <w:r>
        <w:t xml:space="preserve"> cloud computing as a viable concept were the advances in storag</w:t>
      </w:r>
      <w:r>
        <w:t>e, networking and the Internet.</w:t>
      </w:r>
    </w:p>
    <w:p w14:paraId="296AE869" w14:textId="0B9B5EFC" w:rsidR="00940DFB" w:rsidRDefault="00940DFB" w:rsidP="00940DFB">
      <w:pPr>
        <w:spacing w:after="320"/>
      </w:pPr>
      <w:r>
        <w:lastRenderedPageBreak/>
        <w:t xml:space="preserve">The advances in storage mean that hard disks have become cheaper, while also becoming more spacious. Network infrastructure advances allow for massive data traffic. The Internet is rather </w:t>
      </w:r>
      <w:proofErr w:type="spellStart"/>
      <w:r>
        <w:t xml:space="preserve">self </w:t>
      </w:r>
      <w:proofErr w:type="gramStart"/>
      <w:r>
        <w:t>explanatory</w:t>
      </w:r>
      <w:proofErr w:type="spellEnd"/>
      <w:r>
        <w:t>,</w:t>
      </w:r>
      <w:proofErr w:type="gramEnd"/>
      <w:r>
        <w:t xml:space="preserve"> however we have seen and should continue to see increases in accessibility and decrease in price.</w:t>
      </w:r>
    </w:p>
    <w:p w14:paraId="3A94F91F" w14:textId="6D786076" w:rsidR="00940DFB" w:rsidRDefault="00940DFB" w:rsidP="00940DFB">
      <w:pPr>
        <w:spacing w:after="320"/>
      </w:pPr>
      <w:r>
        <w:t>The cloud will impact a great deal of working industries and regular everyday living. The increases in services, infrastructure and software offered completely online without a physical presence required mean that remote job opportunities will continue to grow in numbers of employees, as well as locations. The cloud will also change the way people purchase applications and products related to techn</w:t>
      </w:r>
      <w:r>
        <w:t>ology for their personal lives.</w:t>
      </w:r>
    </w:p>
    <w:p w14:paraId="473B4759" w14:textId="3E198242" w:rsidR="00940DFB" w:rsidRDefault="00940DFB" w:rsidP="00940DFB">
      <w:pPr>
        <w:spacing w:after="320"/>
      </w:pPr>
      <w:r>
        <w:t xml:space="preserve">We've already begun to see this, in the large increase in subscription based models such as Adobe Creative Cloud or Spotify. It should also change the needs of some IT roles in-house at </w:t>
      </w:r>
      <w:proofErr w:type="spellStart"/>
      <w:r>
        <w:t>organisations</w:t>
      </w:r>
      <w:proofErr w:type="spellEnd"/>
      <w:r>
        <w:t>, with more options for outsourcing due to cloud based computing. This could vary from paying for storage space, to outsourcing entire IT departments.</w:t>
      </w:r>
    </w:p>
    <w:p w14:paraId="3746FDE9" w14:textId="705432A2" w:rsidR="00521DA9" w:rsidRDefault="00940DFB" w:rsidP="00940DFB">
      <w:pPr>
        <w:spacing w:after="320"/>
      </w:pPr>
      <w:r>
        <w:t xml:space="preserve">However, all users of online applications will be affected by cloud computing, due to the way that it will change pricing structures for companies that are selling applications for use in people's personal lives. </w:t>
      </w:r>
      <w:r>
        <w:t xml:space="preserve">This has already been seen in the music industry. </w:t>
      </w:r>
      <w:r w:rsidR="00FE044E">
        <w:t>iTunes, which had one time purchases for songs which had to be downloaded onto the device you wished, was eventually overtaken by other music streaming services, and had to alter their business model. Again, this is an adjustment in payment structure to a subscription system and allowing users to stream music on their device.</w:t>
      </w:r>
      <w:r w:rsidR="00521DA9">
        <w:br w:type="page"/>
      </w:r>
    </w:p>
    <w:p w14:paraId="4FF0BAFF" w14:textId="77777777" w:rsidR="001E1357" w:rsidRDefault="00521DA9" w:rsidP="001E1357">
      <w:pPr>
        <w:pStyle w:val="Heading2"/>
      </w:pPr>
      <w:proofErr w:type="spellStart"/>
      <w:r>
        <w:lastRenderedPageBreak/>
        <w:t>Blockchain</w:t>
      </w:r>
      <w:proofErr w:type="spellEnd"/>
      <w:r>
        <w:t xml:space="preserve">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052A4DFE"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inter-</w:t>
      </w:r>
      <w:proofErr w:type="spellStart"/>
      <w:r w:rsidR="00FF6C91">
        <w:t>organisation</w:t>
      </w:r>
      <w:proofErr w:type="spellEnd"/>
      <w:r w:rsidR="00FF6C91">
        <w:t xml:space="preserve">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lastRenderedPageBreak/>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6" w:name="_Toc512800066"/>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345F262D" w14:textId="2BBBECAC" w:rsidR="00F94F7E" w:rsidRDefault="00F94F7E" w:rsidP="004A26D7">
      <w:r>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800067"/>
      <w:r>
        <w:lastRenderedPageBreak/>
        <w:t>Group Reflection</w:t>
      </w:r>
      <w:bookmarkEnd w:id="7"/>
    </w:p>
    <w:p w14:paraId="4C5CA2D4" w14:textId="760223FF" w:rsidR="00AF0DBD" w:rsidRDefault="00CF213E" w:rsidP="00AF0DBD">
      <w:pPr>
        <w:rPr>
          <w:b/>
        </w:rPr>
      </w:pPr>
      <w:r>
        <w:rPr>
          <w:b/>
        </w:rPr>
        <w:t xml:space="preserve">Amy: </w:t>
      </w:r>
    </w:p>
    <w:p w14:paraId="2321D1A7" w14:textId="0CD93052" w:rsidR="00106259" w:rsidRDefault="00106259" w:rsidP="00AF0DBD">
      <w:pPr>
        <w:rPr>
          <w:rFonts w:ascii="Calibri" w:hAnsi="Calibri" w:cs="Calibri"/>
          <w:sz w:val="22"/>
          <w:szCs w:val="22"/>
        </w:rPr>
      </w:pPr>
      <w:r>
        <w:rPr>
          <w:rFonts w:ascii="Calibri" w:hAnsi="Calibri" w:cs="Calibri"/>
          <w:sz w:val="22"/>
          <w:szCs w:val="22"/>
        </w:rPr>
        <w:t>I feel our group had a slow start as we were one member down and a little lost. However, I think we all worked well together, working fast and efficiently to complete the assignment. I felt that I could have had better time management although during the assignment I fell sick, which didn't help. Overall, I think we have put together an agreeable assignment.</w:t>
      </w:r>
    </w:p>
    <w:p w14:paraId="77C9C2A9" w14:textId="6374C21E" w:rsidR="00CF213E" w:rsidRDefault="00CF213E" w:rsidP="00AF0DBD">
      <w:pPr>
        <w:rPr>
          <w:b/>
        </w:rPr>
      </w:pPr>
      <w:r>
        <w:rPr>
          <w:b/>
        </w:rPr>
        <w:t xml:space="preserve">Esther: </w:t>
      </w:r>
    </w:p>
    <w:p w14:paraId="34B5A946" w14:textId="3E725CB2" w:rsidR="007B467B" w:rsidRPr="007B467B" w:rsidRDefault="007B467B" w:rsidP="007B467B">
      <w:r w:rsidRPr="007B467B">
        <w:t xml:space="preserve">This group has been easy to co-operate and work with. Although we had a delayed start to the assignment, once everyone was assigned their tasks everything worked out. I may need to communicate more with the team and be more responsive. Other than </w:t>
      </w:r>
      <w:proofErr w:type="gramStart"/>
      <w:r w:rsidR="00385CA4">
        <w:t>that</w:t>
      </w:r>
      <w:proofErr w:type="gramEnd"/>
      <w:r w:rsidR="00385CA4">
        <w:t xml:space="preserve"> </w:t>
      </w:r>
      <w:r w:rsidRPr="007B467B">
        <w:t>I think that the team is productive and hard working.</w:t>
      </w:r>
    </w:p>
    <w:p w14:paraId="6AE02D12" w14:textId="4B63E8A7" w:rsidR="00E1254E" w:rsidRDefault="00E1254E" w:rsidP="00AF0DBD">
      <w:pPr>
        <w:rPr>
          <w:b/>
        </w:rPr>
      </w:pPr>
      <w:r>
        <w:rPr>
          <w:b/>
        </w:rPr>
        <w:t xml:space="preserve">Jonathan: </w:t>
      </w:r>
    </w:p>
    <w:p w14:paraId="2C819DEE" w14:textId="3BF14664" w:rsidR="008312B4" w:rsidRPr="008312B4" w:rsidRDefault="008312B4" w:rsidP="00AF0DBD">
      <w:r>
        <w:t>From my point of view, the group has worked very well considering our start. After we all established communication and began discussing our ideas, we really worked well as a group to expand on</w:t>
      </w:r>
      <w:r w:rsidR="006E37A5">
        <w:t xml:space="preserve"> individual’s ideas as a group, and as a result contribute positively.</w:t>
      </w:r>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1364C" w14:textId="77777777" w:rsidR="00F77EBA" w:rsidRDefault="00F77EBA" w:rsidP="00196894">
      <w:r>
        <w:separator/>
      </w:r>
    </w:p>
  </w:endnote>
  <w:endnote w:type="continuationSeparator" w:id="0">
    <w:p w14:paraId="47EF19CE" w14:textId="77777777" w:rsidR="00F77EBA" w:rsidRDefault="00F77EBA"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ＭＳ ゴシック">
    <w:charset w:val="80"/>
    <w:family w:val="swiss"/>
    <w:pitch w:val="fixed"/>
    <w:sig w:usb0="E00002FF" w:usb1="6AC7FDFB" w:usb2="08000012" w:usb3="00000000" w:csb0="0002009F" w:csb1="00000000"/>
  </w:font>
  <w:font w:name="Century Gothic">
    <w:panose1 w:val="020B0502020202020204"/>
    <w:charset w:val="00"/>
    <w:family w:val="roman"/>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957DE" w14:textId="734DAE25" w:rsidR="000423BE" w:rsidRDefault="00F77EBA"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0423BE">
          <w:t>Assignment 2                The IT World - Team 37</w:t>
        </w:r>
      </w:sdtContent>
    </w:sdt>
    <w:r w:rsidR="000423BE">
      <w:t xml:space="preserve"> </w:t>
    </w:r>
    <w:r w:rsidR="000423BE">
      <w:ptab w:relativeTo="margin" w:alignment="right" w:leader="none"/>
    </w:r>
    <w:r w:rsidR="000423BE">
      <w:fldChar w:fldCharType="begin"/>
    </w:r>
    <w:r w:rsidR="000423BE">
      <w:instrText xml:space="preserve"> PAGE   \* MERGEFORMAT </w:instrText>
    </w:r>
    <w:r w:rsidR="000423BE">
      <w:fldChar w:fldCharType="separate"/>
    </w:r>
    <w:r w:rsidR="00591B93">
      <w:rPr>
        <w:noProof/>
      </w:rPr>
      <w:t>2</w:t>
    </w:r>
    <w:r w:rsidR="000423B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B86B0" w14:textId="77777777" w:rsidR="00F77EBA" w:rsidRDefault="00F77EBA" w:rsidP="00196894">
      <w:r>
        <w:separator/>
      </w:r>
    </w:p>
  </w:footnote>
  <w:footnote w:type="continuationSeparator" w:id="0">
    <w:p w14:paraId="67F3DACA" w14:textId="77777777" w:rsidR="00F77EBA" w:rsidRDefault="00F77EBA" w:rsidP="001968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0MDG3MDUwMTS2MLNU0lEKTi0uzszPAykwrgUARe2XCywAAAA="/>
  </w:docVars>
  <w:rsids>
    <w:rsidRoot w:val="004737E3"/>
    <w:rsid w:val="0000159B"/>
    <w:rsid w:val="0002211F"/>
    <w:rsid w:val="000329A5"/>
    <w:rsid w:val="000423BE"/>
    <w:rsid w:val="00046C95"/>
    <w:rsid w:val="00051C1A"/>
    <w:rsid w:val="00064A0C"/>
    <w:rsid w:val="00083928"/>
    <w:rsid w:val="00085E3E"/>
    <w:rsid w:val="000868A2"/>
    <w:rsid w:val="00090095"/>
    <w:rsid w:val="000A7A86"/>
    <w:rsid w:val="000E738A"/>
    <w:rsid w:val="000F0724"/>
    <w:rsid w:val="000F5D94"/>
    <w:rsid w:val="00104078"/>
    <w:rsid w:val="00106259"/>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B1592"/>
    <w:rsid w:val="002D6B06"/>
    <w:rsid w:val="002E3D01"/>
    <w:rsid w:val="002E666F"/>
    <w:rsid w:val="00313EF4"/>
    <w:rsid w:val="00317997"/>
    <w:rsid w:val="00325E21"/>
    <w:rsid w:val="00342D7E"/>
    <w:rsid w:val="00343E17"/>
    <w:rsid w:val="003659E0"/>
    <w:rsid w:val="00370A0E"/>
    <w:rsid w:val="00385CA4"/>
    <w:rsid w:val="00392D72"/>
    <w:rsid w:val="003B3F22"/>
    <w:rsid w:val="003C6A90"/>
    <w:rsid w:val="00420211"/>
    <w:rsid w:val="00427D22"/>
    <w:rsid w:val="00433ECF"/>
    <w:rsid w:val="00433F49"/>
    <w:rsid w:val="0044315C"/>
    <w:rsid w:val="004718E7"/>
    <w:rsid w:val="004737E3"/>
    <w:rsid w:val="004A26D7"/>
    <w:rsid w:val="004B1D91"/>
    <w:rsid w:val="004B6A26"/>
    <w:rsid w:val="004C60AD"/>
    <w:rsid w:val="004E09FC"/>
    <w:rsid w:val="004E4D47"/>
    <w:rsid w:val="00521DA9"/>
    <w:rsid w:val="00525B5A"/>
    <w:rsid w:val="005339CB"/>
    <w:rsid w:val="00534DE8"/>
    <w:rsid w:val="00535929"/>
    <w:rsid w:val="005406EC"/>
    <w:rsid w:val="00551663"/>
    <w:rsid w:val="00562779"/>
    <w:rsid w:val="00591A5B"/>
    <w:rsid w:val="00591B93"/>
    <w:rsid w:val="00597E54"/>
    <w:rsid w:val="005A19B9"/>
    <w:rsid w:val="005A3022"/>
    <w:rsid w:val="005B00AC"/>
    <w:rsid w:val="005D2CE9"/>
    <w:rsid w:val="005F3E18"/>
    <w:rsid w:val="005F43EC"/>
    <w:rsid w:val="00616E81"/>
    <w:rsid w:val="006267DD"/>
    <w:rsid w:val="00645300"/>
    <w:rsid w:val="0065296A"/>
    <w:rsid w:val="006562B5"/>
    <w:rsid w:val="006964E2"/>
    <w:rsid w:val="00696557"/>
    <w:rsid w:val="006A0077"/>
    <w:rsid w:val="006A2BED"/>
    <w:rsid w:val="006A3622"/>
    <w:rsid w:val="006C5A20"/>
    <w:rsid w:val="006D69E5"/>
    <w:rsid w:val="006D7628"/>
    <w:rsid w:val="006E37A5"/>
    <w:rsid w:val="006F1624"/>
    <w:rsid w:val="00711C5F"/>
    <w:rsid w:val="0075736B"/>
    <w:rsid w:val="007600CD"/>
    <w:rsid w:val="007945FB"/>
    <w:rsid w:val="007B467B"/>
    <w:rsid w:val="007C381E"/>
    <w:rsid w:val="007E26AB"/>
    <w:rsid w:val="007E30B4"/>
    <w:rsid w:val="0080144F"/>
    <w:rsid w:val="008158D5"/>
    <w:rsid w:val="00822030"/>
    <w:rsid w:val="008312B4"/>
    <w:rsid w:val="008431E5"/>
    <w:rsid w:val="00851739"/>
    <w:rsid w:val="00855A26"/>
    <w:rsid w:val="00861C03"/>
    <w:rsid w:val="0087217A"/>
    <w:rsid w:val="00874AC4"/>
    <w:rsid w:val="00881E6A"/>
    <w:rsid w:val="008C4D37"/>
    <w:rsid w:val="008E5FFC"/>
    <w:rsid w:val="00907D27"/>
    <w:rsid w:val="009125D7"/>
    <w:rsid w:val="00913850"/>
    <w:rsid w:val="00917C8E"/>
    <w:rsid w:val="00940DFB"/>
    <w:rsid w:val="00952A5A"/>
    <w:rsid w:val="009754FC"/>
    <w:rsid w:val="00980347"/>
    <w:rsid w:val="00986D4C"/>
    <w:rsid w:val="009A422E"/>
    <w:rsid w:val="009B4B17"/>
    <w:rsid w:val="009D72C1"/>
    <w:rsid w:val="009E3C59"/>
    <w:rsid w:val="009E76F7"/>
    <w:rsid w:val="00A36E74"/>
    <w:rsid w:val="00A56CA3"/>
    <w:rsid w:val="00A90524"/>
    <w:rsid w:val="00A944B2"/>
    <w:rsid w:val="00AB171B"/>
    <w:rsid w:val="00AE0C04"/>
    <w:rsid w:val="00AF0DBD"/>
    <w:rsid w:val="00AF31DC"/>
    <w:rsid w:val="00AF6500"/>
    <w:rsid w:val="00B035EC"/>
    <w:rsid w:val="00B348E0"/>
    <w:rsid w:val="00B46E2D"/>
    <w:rsid w:val="00B53F32"/>
    <w:rsid w:val="00B552DA"/>
    <w:rsid w:val="00B567ED"/>
    <w:rsid w:val="00B57C1F"/>
    <w:rsid w:val="00B670A0"/>
    <w:rsid w:val="00B9131C"/>
    <w:rsid w:val="00B96A3F"/>
    <w:rsid w:val="00BA362C"/>
    <w:rsid w:val="00BB4CAE"/>
    <w:rsid w:val="00BD7B8B"/>
    <w:rsid w:val="00BE3669"/>
    <w:rsid w:val="00C05324"/>
    <w:rsid w:val="00C16D2C"/>
    <w:rsid w:val="00C43F1F"/>
    <w:rsid w:val="00C82B47"/>
    <w:rsid w:val="00C9318E"/>
    <w:rsid w:val="00CA2F80"/>
    <w:rsid w:val="00CA48DA"/>
    <w:rsid w:val="00CA6FF8"/>
    <w:rsid w:val="00CB7F5B"/>
    <w:rsid w:val="00CC6DDC"/>
    <w:rsid w:val="00CD114E"/>
    <w:rsid w:val="00CF213E"/>
    <w:rsid w:val="00CF415A"/>
    <w:rsid w:val="00CF4FA1"/>
    <w:rsid w:val="00D04521"/>
    <w:rsid w:val="00D05D75"/>
    <w:rsid w:val="00D2079D"/>
    <w:rsid w:val="00D456C4"/>
    <w:rsid w:val="00D577B0"/>
    <w:rsid w:val="00D60A17"/>
    <w:rsid w:val="00D672F4"/>
    <w:rsid w:val="00D67330"/>
    <w:rsid w:val="00D72F34"/>
    <w:rsid w:val="00D8151F"/>
    <w:rsid w:val="00D82DF9"/>
    <w:rsid w:val="00D860EC"/>
    <w:rsid w:val="00D93788"/>
    <w:rsid w:val="00DD5139"/>
    <w:rsid w:val="00DE0D0F"/>
    <w:rsid w:val="00DF102F"/>
    <w:rsid w:val="00E11A13"/>
    <w:rsid w:val="00E1254E"/>
    <w:rsid w:val="00E144D6"/>
    <w:rsid w:val="00E2066D"/>
    <w:rsid w:val="00E74805"/>
    <w:rsid w:val="00E84A82"/>
    <w:rsid w:val="00E97CB5"/>
    <w:rsid w:val="00EC5C1B"/>
    <w:rsid w:val="00ED56F4"/>
    <w:rsid w:val="00EE472F"/>
    <w:rsid w:val="00F0763F"/>
    <w:rsid w:val="00F171E4"/>
    <w:rsid w:val="00F36C4D"/>
    <w:rsid w:val="00F650B9"/>
    <w:rsid w:val="00F77EBA"/>
    <w:rsid w:val="00F833C5"/>
    <w:rsid w:val="00F94F7E"/>
    <w:rsid w:val="00FB1E46"/>
    <w:rsid w:val="00FB798B"/>
    <w:rsid w:val="00FD2D1F"/>
    <w:rsid w:val="00FE044E"/>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customStyle="1"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80873">
      <w:bodyDiv w:val="1"/>
      <w:marLeft w:val="0"/>
      <w:marRight w:val="0"/>
      <w:marTop w:val="0"/>
      <w:marBottom w:val="0"/>
      <w:divBdr>
        <w:top w:val="none" w:sz="0" w:space="0" w:color="auto"/>
        <w:left w:val="none" w:sz="0" w:space="0" w:color="auto"/>
        <w:bottom w:val="none" w:sz="0" w:space="0" w:color="auto"/>
        <w:right w:val="none" w:sz="0" w:space="0" w:color="auto"/>
      </w:divBdr>
    </w:div>
    <w:div w:id="548954138">
      <w:bodyDiv w:val="1"/>
      <w:marLeft w:val="0"/>
      <w:marRight w:val="0"/>
      <w:marTop w:val="0"/>
      <w:marBottom w:val="0"/>
      <w:divBdr>
        <w:top w:val="none" w:sz="0" w:space="0" w:color="auto"/>
        <w:left w:val="none" w:sz="0" w:space="0" w:color="auto"/>
        <w:bottom w:val="none" w:sz="0" w:space="0" w:color="auto"/>
        <w:right w:val="none" w:sz="0" w:space="0" w:color="auto"/>
      </w:divBdr>
      <w:divsChild>
        <w:div w:id="2009138099">
          <w:marLeft w:val="0"/>
          <w:marRight w:val="0"/>
          <w:marTop w:val="0"/>
          <w:marBottom w:val="0"/>
          <w:divBdr>
            <w:top w:val="none" w:sz="0" w:space="0" w:color="auto"/>
            <w:left w:val="none" w:sz="0" w:space="0" w:color="auto"/>
            <w:bottom w:val="none" w:sz="0" w:space="0" w:color="auto"/>
            <w:right w:val="none" w:sz="0" w:space="0" w:color="auto"/>
          </w:divBdr>
          <w:divsChild>
            <w:div w:id="1528517070">
              <w:marLeft w:val="0"/>
              <w:marRight w:val="0"/>
              <w:marTop w:val="0"/>
              <w:marBottom w:val="0"/>
              <w:divBdr>
                <w:top w:val="none" w:sz="0" w:space="0" w:color="auto"/>
                <w:left w:val="none" w:sz="0" w:space="0" w:color="auto"/>
                <w:bottom w:val="none" w:sz="0" w:space="0" w:color="auto"/>
                <w:right w:val="none" w:sz="0" w:space="0" w:color="auto"/>
              </w:divBdr>
              <w:divsChild>
                <w:div w:id="1386175570">
                  <w:marLeft w:val="0"/>
                  <w:marRight w:val="0"/>
                  <w:marTop w:val="0"/>
                  <w:marBottom w:val="0"/>
                  <w:divBdr>
                    <w:top w:val="none" w:sz="0" w:space="0" w:color="auto"/>
                    <w:left w:val="none" w:sz="0" w:space="0" w:color="auto"/>
                    <w:bottom w:val="none" w:sz="0" w:space="0" w:color="auto"/>
                    <w:right w:val="none" w:sz="0" w:space="0" w:color="auto"/>
                  </w:divBdr>
                  <w:divsChild>
                    <w:div w:id="987785292">
                      <w:marLeft w:val="0"/>
                      <w:marRight w:val="0"/>
                      <w:marTop w:val="0"/>
                      <w:marBottom w:val="0"/>
                      <w:divBdr>
                        <w:top w:val="none" w:sz="0" w:space="0" w:color="auto"/>
                        <w:left w:val="none" w:sz="0" w:space="0" w:color="auto"/>
                        <w:bottom w:val="none" w:sz="0" w:space="0" w:color="auto"/>
                        <w:right w:val="none" w:sz="0" w:space="0" w:color="auto"/>
                      </w:divBdr>
                      <w:divsChild>
                        <w:div w:id="1143275742">
                          <w:marLeft w:val="0"/>
                          <w:marRight w:val="0"/>
                          <w:marTop w:val="0"/>
                          <w:marBottom w:val="0"/>
                          <w:divBdr>
                            <w:top w:val="none" w:sz="0" w:space="0" w:color="auto"/>
                            <w:left w:val="none" w:sz="0" w:space="0" w:color="auto"/>
                            <w:bottom w:val="none" w:sz="0" w:space="0" w:color="auto"/>
                            <w:right w:val="none" w:sz="0" w:space="0" w:color="auto"/>
                          </w:divBdr>
                          <w:divsChild>
                            <w:div w:id="754207327">
                              <w:marLeft w:val="0"/>
                              <w:marRight w:val="0"/>
                              <w:marTop w:val="240"/>
                              <w:marBottom w:val="240"/>
                              <w:divBdr>
                                <w:top w:val="single" w:sz="6" w:space="0" w:color="DDDDDD"/>
                                <w:left w:val="single" w:sz="6" w:space="0" w:color="DDDDDD"/>
                                <w:bottom w:val="single" w:sz="6" w:space="0" w:color="DDDDDD"/>
                                <w:right w:val="single" w:sz="6" w:space="0" w:color="DDDDDD"/>
                              </w:divBdr>
                              <w:divsChild>
                                <w:div w:id="1221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43581">
          <w:marLeft w:val="0"/>
          <w:marRight w:val="0"/>
          <w:marTop w:val="0"/>
          <w:marBottom w:val="0"/>
          <w:divBdr>
            <w:top w:val="none" w:sz="0" w:space="0" w:color="auto"/>
            <w:left w:val="none" w:sz="0" w:space="0" w:color="auto"/>
            <w:bottom w:val="none" w:sz="0" w:space="0" w:color="auto"/>
            <w:right w:val="none" w:sz="0" w:space="0" w:color="auto"/>
          </w:divBdr>
          <w:divsChild>
            <w:div w:id="2004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5847">
      <w:bodyDiv w:val="1"/>
      <w:marLeft w:val="0"/>
      <w:marRight w:val="0"/>
      <w:marTop w:val="0"/>
      <w:marBottom w:val="0"/>
      <w:divBdr>
        <w:top w:val="none" w:sz="0" w:space="0" w:color="auto"/>
        <w:left w:val="none" w:sz="0" w:space="0" w:color="auto"/>
        <w:bottom w:val="none" w:sz="0" w:space="0" w:color="auto"/>
        <w:right w:val="none" w:sz="0" w:space="0" w:color="auto"/>
      </w:divBdr>
    </w:div>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73656133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3851521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am37.s3-website-ap-southeast-2.amazonaws.com" TargetMode="External"/><Relationship Id="rId12" Type="http://schemas.openxmlformats.org/officeDocument/2006/relationships/hyperlink" Target="https://store.arduino.cc/usa/arduino-mega-2560-rev3"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ＭＳ ゴシック">
    <w:charset w:val="80"/>
    <w:family w:val="swiss"/>
    <w:pitch w:val="fixed"/>
    <w:sig w:usb0="E00002FF" w:usb1="6AC7FDFB" w:usb2="08000012" w:usb3="00000000" w:csb0="0002009F" w:csb1="00000000"/>
  </w:font>
  <w:font w:name="Century Gothic">
    <w:panose1 w:val="020B0502020202020204"/>
    <w:charset w:val="00"/>
    <w:family w:val="roman"/>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A8"/>
    <w:rsid w:val="0037235C"/>
    <w:rsid w:val="00443315"/>
    <w:rsid w:val="00491226"/>
    <w:rsid w:val="0050033A"/>
    <w:rsid w:val="00763836"/>
    <w:rsid w:val="00A153BA"/>
    <w:rsid w:val="00AC314F"/>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C49051A7-6533-F642-95AC-AD79309A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C:\Users\james\AppData\Roaming\Microsoft\Templates\Client satisfaction survey report (Red design).dotx</Template>
  <TotalTime>0</TotalTime>
  <Pages>20</Pages>
  <Words>5522</Words>
  <Characters>31479</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36928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Jonathan Keusgen</cp:lastModifiedBy>
  <cp:revision>2</cp:revision>
  <dcterms:created xsi:type="dcterms:W3CDTF">2018-04-29T12:34:00Z</dcterms:created>
  <dcterms:modified xsi:type="dcterms:W3CDTF">2018-04-29T12:34:00Z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