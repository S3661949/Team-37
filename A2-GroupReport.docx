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34DC7EC2" w14:textId="64EA2255" w:rsidR="00535929" w:rsidRDefault="00FB1E46" w:rsidP="00196894">
          <w:pPr>
            <w:pStyle w:val="Logo"/>
          </w:pPr>
          <w:sdt>
            <w:sdtPr>
              <w:alias w:val="Click icon at right to replace logo"/>
              <w:tag w:val="Click icon at right to replace logo"/>
              <w:id w:val="-2090688503"/>
              <w:picture/>
            </w:sdtPr>
            <w:sdtEndPr/>
            <w:sdtContent>
              <w:r w:rsidR="00A56CA3">
                <w:rPr>
                  <w:noProof/>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535929" w:rsidRPr="00CA48DA" w:rsidRDefault="00FB1E46"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" filled="f" stroked="f" strokeweight=".5pt">
                    <v:textbox inset="0,0,0,0">
                      <w:txbxContent>
                        <w:p w14:paraId="4237EFF0" w14:textId="27A57DE1" w:rsidR="00535929" w:rsidRPr="00CA48DA" w:rsidRDefault="00FB1E46"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3659E0" w:rsidRPr="00CA48DA">
                                <w:rPr>
                                  <w:rFonts w:ascii="Economica" w:hAnsi="Economica"/>
                                </w:rPr>
                                <w:t xml:space="preserve">Assignment 2 </w:t>
                              </w:r>
                              <w:r w:rsidR="00907D27" w:rsidRPr="00CA48DA">
                                <w:rPr>
                                  <w:rFonts w:ascii="Economica" w:hAnsi="Economica"/>
                                </w:rPr>
                                <w:t xml:space="preserve">               </w:t>
                              </w:r>
                              <w:r w:rsidR="003659E0" w:rsidRPr="00CA48DA">
                                <w:rPr>
                                  <w:rFonts w:ascii="Economica" w:hAnsi="Economica"/>
                                </w:rPr>
                                <w:t>The IT World - Team 37</w:t>
                              </w:r>
                            </w:sdtContent>
                          </w:sdt>
                        </w:p>
                        <w:p w14:paraId="76FC8F58" w14:textId="48A4A699" w:rsidR="00535929" w:rsidRPr="003659E0" w:rsidRDefault="004737E3" w:rsidP="00196894">
                          <w:pPr>
                            <w:pStyle w:val="Subtitle"/>
                          </w:pPr>
                          <w:r w:rsidRPr="00CA48DA">
                            <w:rPr>
                              <w:rFonts w:ascii="Economica" w:hAnsi="Economica"/>
                            </w:rPr>
                            <w:t>COSC1078 – Introduction to Information Technology</w:t>
                          </w:r>
                          <w:r w:rsidR="00907D27">
                            <w:br/>
                          </w:r>
                        </w:p>
                      </w:txbxContent>
                    </v:textbox>
                    <w10:wrap type="topAndBottom" anchorx="margin" anchory="margin"/>
                  </v:shape>
                </w:pict>
              </mc:Fallback>
            </mc:AlternateContent>
          </w:r>
          <w:r w:rsidR="00D72F34" w:rsidRPr="00CA48DA">
            <w:rPr>
              <w:noProof/>
              <w:sz w:val="40"/>
              <w:szCs w:val="40"/>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 Box 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535929"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680134C8" w:rsidR="00D72F34" w:rsidRPr="00D72F34" w:rsidRDefault="00D72F34" w:rsidP="00D72F34">
                                    <w:pPr>
                                      <w:pStyle w:val="ContactInfo"/>
                                    </w:pPr>
                                    <w:r w:rsidRPr="003659E0">
                                      <w:rPr>
                                        <w:rFonts w:ascii="Open Sans" w:hAnsi="Open Sans" w:cs="Open Sans"/>
                                      </w:rPr>
                                      <w:t>s3718266 – Amy Thompson</w:t>
                                    </w:r>
                                    <w:r w:rsidRPr="003659E0">
                                      <w:rPr>
                                        <w:rFonts w:ascii="Open Sans" w:hAnsi="Open Sans" w:cs="Open Sans"/>
                                      </w:rPr>
                                      <w:br/>
                                      <w:t>s3718706 – Esther Hoang</w:t>
                                    </w:r>
                                    <w:r w:rsidRPr="003659E0">
                                      <w:rPr>
                                        <w:rFonts w:ascii="Open Sans" w:hAnsi="Open Sans" w:cs="Open Sans"/>
                                      </w:rPr>
                                      <w:br/>
                                      <w:t xml:space="preserve">s3661949 – Jonathan </w:t>
                                    </w:r>
                                    <w:proofErr w:type="spellStart"/>
                                    <w:r w:rsidRPr="003659E0">
                                      <w:rPr>
                                        <w:rFonts w:ascii="Open Sans" w:hAnsi="Open Sans" w:cs="Open Sans"/>
                                      </w:rPr>
                                      <w:t>Keusgen</w:t>
                                    </w:r>
                                    <w:proofErr w:type="spellEnd"/>
                                    <w:r w:rsidRPr="003659E0">
                                      <w:rPr>
                                        <w:rFonts w:ascii="Open Sans" w:hAnsi="Open Sans" w:cs="Open Sans"/>
                                      </w:rPr>
                                      <w:br/>
                                      <w:t>s3724958 – James Robertson</w:t>
                                    </w:r>
                                  </w:p>
                                </w:sdtContent>
                              </w:sdt>
                            </w:tc>
                            <w:tc>
                              <w:tcPr>
                                <w:tcW w:w="252" w:type="pct"/>
                              </w:tcPr>
                              <w:p w14:paraId="0FBBCE6B" w14:textId="77777777" w:rsidR="00535929" w:rsidRPr="00D72F34" w:rsidRDefault="00535929">
                                <w:pPr>
                                  <w:pStyle w:val="ContactInfo"/>
                                </w:pPr>
                              </w:p>
                            </w:tc>
                            <w:tc>
                              <w:tcPr>
                                <w:tcW w:w="1501" w:type="pct"/>
                              </w:tcPr>
                              <w:p w14:paraId="6D5EC218" w14:textId="4AC97F30" w:rsidR="00535929" w:rsidRPr="00D72F34" w:rsidRDefault="00535929">
                                <w:pPr>
                                  <w:pStyle w:val="ContactInfo"/>
                                  <w:jc w:val="center"/>
                                </w:pPr>
                              </w:p>
                            </w:tc>
                            <w:tc>
                              <w:tcPr>
                                <w:tcW w:w="252" w:type="pct"/>
                              </w:tcPr>
                              <w:p w14:paraId="67490A4D" w14:textId="77777777" w:rsidR="00535929" w:rsidRPr="00D72F34" w:rsidRDefault="00535929">
                                <w:pPr>
                                  <w:pStyle w:val="ContactInfo"/>
                                </w:pPr>
                              </w:p>
                            </w:tc>
                            <w:tc>
                              <w:tcPr>
                                <w:tcW w:w="1499" w:type="pct"/>
                              </w:tcPr>
                              <w:p w14:paraId="119F12BF" w14:textId="369F2F3D" w:rsidR="00535929" w:rsidRPr="00D72F34" w:rsidRDefault="00535929">
                                <w:pPr>
                                  <w:pStyle w:val="ContactInfo"/>
                                  <w:jc w:val="right"/>
                                </w:pPr>
                              </w:p>
                            </w:tc>
                          </w:tr>
                        </w:tbl>
                        <w:p w14:paraId="52DEB5AD" w14:textId="65DA8F7F" w:rsidR="00535929" w:rsidRPr="00D72F34" w:rsidRDefault="00535929">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154FBB55" w14:textId="1B1B7E10" w:rsidR="00AF6500"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644157" w:history="1">
            <w:r w:rsidR="00AF6500" w:rsidRPr="00637CA8">
              <w:rPr>
                <w:rStyle w:val="Hyperlink"/>
              </w:rPr>
              <w:t>Team 37</w:t>
            </w:r>
            <w:r w:rsidR="00AF6500">
              <w:rPr>
                <w:webHidden/>
              </w:rPr>
              <w:tab/>
            </w:r>
            <w:r w:rsidR="00AF6500">
              <w:rPr>
                <w:webHidden/>
              </w:rPr>
              <w:fldChar w:fldCharType="begin"/>
            </w:r>
            <w:r w:rsidR="00AF6500">
              <w:rPr>
                <w:webHidden/>
              </w:rPr>
              <w:instrText xml:space="preserve"> PAGEREF _Toc512644157 \h </w:instrText>
            </w:r>
            <w:r w:rsidR="00AF6500">
              <w:rPr>
                <w:webHidden/>
              </w:rPr>
            </w:r>
            <w:r w:rsidR="00AF6500">
              <w:rPr>
                <w:webHidden/>
              </w:rPr>
              <w:fldChar w:fldCharType="separate"/>
            </w:r>
            <w:r w:rsidR="00AF6500">
              <w:rPr>
                <w:webHidden/>
              </w:rPr>
              <w:t>2</w:t>
            </w:r>
            <w:r w:rsidR="00AF6500">
              <w:rPr>
                <w:webHidden/>
              </w:rPr>
              <w:fldChar w:fldCharType="end"/>
            </w:r>
          </w:hyperlink>
        </w:p>
        <w:p w14:paraId="2ED25B50" w14:textId="48B00880" w:rsidR="00AF6500" w:rsidRDefault="00AF6500">
          <w:pPr>
            <w:pStyle w:val="TOC1"/>
            <w:rPr>
              <w:rFonts w:asciiTheme="minorHAnsi" w:hAnsiTheme="minorHAnsi" w:cstheme="minorBidi"/>
              <w:b w:val="0"/>
              <w:bCs w:val="0"/>
              <w:color w:val="auto"/>
              <w:sz w:val="22"/>
              <w:szCs w:val="22"/>
              <w:lang w:val="en-AU" w:eastAsia="en-AU"/>
            </w:rPr>
          </w:pPr>
          <w:hyperlink w:anchor="_Toc512644158" w:history="1">
            <w:r w:rsidRPr="00637CA8">
              <w:rPr>
                <w:rStyle w:val="Hyperlink"/>
              </w:rPr>
              <w:t>Tools</w:t>
            </w:r>
            <w:r>
              <w:rPr>
                <w:webHidden/>
              </w:rPr>
              <w:tab/>
            </w:r>
            <w:r>
              <w:rPr>
                <w:webHidden/>
              </w:rPr>
              <w:fldChar w:fldCharType="begin"/>
            </w:r>
            <w:r>
              <w:rPr>
                <w:webHidden/>
              </w:rPr>
              <w:instrText xml:space="preserve"> PAGEREF _Toc512644158 \h </w:instrText>
            </w:r>
            <w:r>
              <w:rPr>
                <w:webHidden/>
              </w:rPr>
            </w:r>
            <w:r>
              <w:rPr>
                <w:webHidden/>
              </w:rPr>
              <w:fldChar w:fldCharType="separate"/>
            </w:r>
            <w:r>
              <w:rPr>
                <w:webHidden/>
              </w:rPr>
              <w:t>5</w:t>
            </w:r>
            <w:r>
              <w:rPr>
                <w:webHidden/>
              </w:rPr>
              <w:fldChar w:fldCharType="end"/>
            </w:r>
          </w:hyperlink>
        </w:p>
        <w:p w14:paraId="5705D5B7" w14:textId="07C0B059" w:rsidR="00AF6500" w:rsidRDefault="00AF6500">
          <w:pPr>
            <w:pStyle w:val="TOC1"/>
            <w:rPr>
              <w:rFonts w:asciiTheme="minorHAnsi" w:hAnsiTheme="minorHAnsi" w:cstheme="minorBidi"/>
              <w:b w:val="0"/>
              <w:bCs w:val="0"/>
              <w:color w:val="auto"/>
              <w:sz w:val="22"/>
              <w:szCs w:val="22"/>
              <w:lang w:val="en-AU" w:eastAsia="en-AU"/>
            </w:rPr>
          </w:pPr>
          <w:hyperlink w:anchor="_Toc512644159" w:history="1">
            <w:r w:rsidRPr="00637CA8">
              <w:rPr>
                <w:rStyle w:val="Hyperlink"/>
              </w:rPr>
              <w:t>Industry Data</w:t>
            </w:r>
            <w:r>
              <w:rPr>
                <w:webHidden/>
              </w:rPr>
              <w:tab/>
            </w:r>
            <w:r>
              <w:rPr>
                <w:webHidden/>
              </w:rPr>
              <w:fldChar w:fldCharType="begin"/>
            </w:r>
            <w:r>
              <w:rPr>
                <w:webHidden/>
              </w:rPr>
              <w:instrText xml:space="preserve"> PAGEREF _Toc512644159 \h </w:instrText>
            </w:r>
            <w:r>
              <w:rPr>
                <w:webHidden/>
              </w:rPr>
            </w:r>
            <w:r>
              <w:rPr>
                <w:webHidden/>
              </w:rPr>
              <w:fldChar w:fldCharType="separate"/>
            </w:r>
            <w:r>
              <w:rPr>
                <w:webHidden/>
              </w:rPr>
              <w:t>6</w:t>
            </w:r>
            <w:r>
              <w:rPr>
                <w:webHidden/>
              </w:rPr>
              <w:fldChar w:fldCharType="end"/>
            </w:r>
          </w:hyperlink>
        </w:p>
        <w:p w14:paraId="15E4BC87" w14:textId="3E02B25B" w:rsidR="00AF6500" w:rsidRDefault="00AF6500">
          <w:pPr>
            <w:pStyle w:val="TOC1"/>
            <w:rPr>
              <w:rFonts w:asciiTheme="minorHAnsi" w:hAnsiTheme="minorHAnsi" w:cstheme="minorBidi"/>
              <w:b w:val="0"/>
              <w:bCs w:val="0"/>
              <w:color w:val="auto"/>
              <w:sz w:val="22"/>
              <w:szCs w:val="22"/>
              <w:lang w:val="en-AU" w:eastAsia="en-AU"/>
            </w:rPr>
          </w:pPr>
          <w:hyperlink w:anchor="_Toc512644160" w:history="1">
            <w:r w:rsidRPr="00637CA8">
              <w:rPr>
                <w:rStyle w:val="Hyperlink"/>
              </w:rPr>
              <w:t>IT Work</w:t>
            </w:r>
            <w:r>
              <w:rPr>
                <w:webHidden/>
              </w:rPr>
              <w:tab/>
            </w:r>
            <w:r>
              <w:rPr>
                <w:webHidden/>
              </w:rPr>
              <w:fldChar w:fldCharType="begin"/>
            </w:r>
            <w:r>
              <w:rPr>
                <w:webHidden/>
              </w:rPr>
              <w:instrText xml:space="preserve"> PAGEREF _Toc512644160 \h </w:instrText>
            </w:r>
            <w:r>
              <w:rPr>
                <w:webHidden/>
              </w:rPr>
            </w:r>
            <w:r>
              <w:rPr>
                <w:webHidden/>
              </w:rPr>
              <w:fldChar w:fldCharType="separate"/>
            </w:r>
            <w:r>
              <w:rPr>
                <w:webHidden/>
              </w:rPr>
              <w:t>8</w:t>
            </w:r>
            <w:r>
              <w:rPr>
                <w:webHidden/>
              </w:rPr>
              <w:fldChar w:fldCharType="end"/>
            </w:r>
          </w:hyperlink>
        </w:p>
        <w:p w14:paraId="032141DE" w14:textId="32B41445" w:rsidR="00AF6500" w:rsidRDefault="00AF6500">
          <w:pPr>
            <w:pStyle w:val="TOC1"/>
            <w:rPr>
              <w:rFonts w:asciiTheme="minorHAnsi" w:hAnsiTheme="minorHAnsi" w:cstheme="minorBidi"/>
              <w:b w:val="0"/>
              <w:bCs w:val="0"/>
              <w:color w:val="auto"/>
              <w:sz w:val="22"/>
              <w:szCs w:val="22"/>
              <w:lang w:val="en-AU" w:eastAsia="en-AU"/>
            </w:rPr>
          </w:pPr>
          <w:hyperlink w:anchor="_Toc512644161" w:history="1">
            <w:r w:rsidRPr="00637CA8">
              <w:rPr>
                <w:rStyle w:val="Hyperlink"/>
              </w:rPr>
              <w:t>IT Technologies</w:t>
            </w:r>
            <w:r>
              <w:rPr>
                <w:webHidden/>
              </w:rPr>
              <w:tab/>
            </w:r>
            <w:r>
              <w:rPr>
                <w:webHidden/>
              </w:rPr>
              <w:fldChar w:fldCharType="begin"/>
            </w:r>
            <w:r>
              <w:rPr>
                <w:webHidden/>
              </w:rPr>
              <w:instrText xml:space="preserve"> PAGEREF _Toc512644161 \h </w:instrText>
            </w:r>
            <w:r>
              <w:rPr>
                <w:webHidden/>
              </w:rPr>
            </w:r>
            <w:r>
              <w:rPr>
                <w:webHidden/>
              </w:rPr>
              <w:fldChar w:fldCharType="separate"/>
            </w:r>
            <w:r>
              <w:rPr>
                <w:webHidden/>
              </w:rPr>
              <w:t>9</w:t>
            </w:r>
            <w:r>
              <w:rPr>
                <w:webHidden/>
              </w:rPr>
              <w:fldChar w:fldCharType="end"/>
            </w:r>
          </w:hyperlink>
        </w:p>
        <w:p w14:paraId="2DE88551" w14:textId="64CAB16A" w:rsidR="00AF6500" w:rsidRDefault="00AF6500">
          <w:pPr>
            <w:pStyle w:val="TOC1"/>
            <w:rPr>
              <w:rFonts w:asciiTheme="minorHAnsi" w:hAnsiTheme="minorHAnsi" w:cstheme="minorBidi"/>
              <w:b w:val="0"/>
              <w:bCs w:val="0"/>
              <w:color w:val="auto"/>
              <w:sz w:val="22"/>
              <w:szCs w:val="22"/>
              <w:lang w:val="en-AU" w:eastAsia="en-AU"/>
            </w:rPr>
          </w:pPr>
          <w:hyperlink w:anchor="_Toc512644162" w:history="1">
            <w:r w:rsidRPr="00637CA8">
              <w:rPr>
                <w:rStyle w:val="Hyperlink"/>
              </w:rPr>
              <w:t>Project Ideas</w:t>
            </w:r>
            <w:r>
              <w:rPr>
                <w:webHidden/>
              </w:rPr>
              <w:tab/>
            </w:r>
            <w:r>
              <w:rPr>
                <w:webHidden/>
              </w:rPr>
              <w:fldChar w:fldCharType="begin"/>
            </w:r>
            <w:r>
              <w:rPr>
                <w:webHidden/>
              </w:rPr>
              <w:instrText xml:space="preserve"> PAGEREF _Toc512644162 \h </w:instrText>
            </w:r>
            <w:r>
              <w:rPr>
                <w:webHidden/>
              </w:rPr>
            </w:r>
            <w:r>
              <w:rPr>
                <w:webHidden/>
              </w:rPr>
              <w:fldChar w:fldCharType="separate"/>
            </w:r>
            <w:r>
              <w:rPr>
                <w:webHidden/>
              </w:rPr>
              <w:t>13</w:t>
            </w:r>
            <w:r>
              <w:rPr>
                <w:webHidden/>
              </w:rPr>
              <w:fldChar w:fldCharType="end"/>
            </w:r>
          </w:hyperlink>
        </w:p>
        <w:p w14:paraId="4C4F3996" w14:textId="5C07B85E" w:rsidR="00AF6500" w:rsidRDefault="00AF6500">
          <w:pPr>
            <w:pStyle w:val="TOC1"/>
            <w:rPr>
              <w:rFonts w:asciiTheme="minorHAnsi" w:hAnsiTheme="minorHAnsi" w:cstheme="minorBidi"/>
              <w:b w:val="0"/>
              <w:bCs w:val="0"/>
              <w:color w:val="auto"/>
              <w:sz w:val="22"/>
              <w:szCs w:val="22"/>
              <w:lang w:val="en-AU" w:eastAsia="en-AU"/>
            </w:rPr>
          </w:pPr>
          <w:hyperlink w:anchor="_Toc512644163" w:history="1">
            <w:r w:rsidRPr="00637CA8">
              <w:rPr>
                <w:rStyle w:val="Hyperlink"/>
              </w:rPr>
              <w:t>Group Reflection</w:t>
            </w:r>
            <w:r>
              <w:rPr>
                <w:webHidden/>
              </w:rPr>
              <w:tab/>
            </w:r>
            <w:r>
              <w:rPr>
                <w:webHidden/>
              </w:rPr>
              <w:fldChar w:fldCharType="begin"/>
            </w:r>
            <w:r>
              <w:rPr>
                <w:webHidden/>
              </w:rPr>
              <w:instrText xml:space="preserve"> PAGEREF _Toc512644163 \h </w:instrText>
            </w:r>
            <w:r>
              <w:rPr>
                <w:webHidden/>
              </w:rPr>
            </w:r>
            <w:r>
              <w:rPr>
                <w:webHidden/>
              </w:rPr>
              <w:fldChar w:fldCharType="separate"/>
            </w:r>
            <w:r>
              <w:rPr>
                <w:webHidden/>
              </w:rPr>
              <w:t>14</w:t>
            </w:r>
            <w:r>
              <w:rPr>
                <w:webHidden/>
              </w:rPr>
              <w:fldChar w:fldCharType="end"/>
            </w:r>
          </w:hyperlink>
        </w:p>
        <w:p w14:paraId="60E464F8" w14:textId="028A78FA"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644157"/>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favourite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 xml:space="preserve">I was born in Australia to Vietnamese immigrant parents. My hobbies include making watercolour art and watching YouTube videos of </w:t>
      </w:r>
      <w:proofErr w:type="spellStart"/>
      <w:r w:rsidRPr="003659E0">
        <w:t>derpy</w:t>
      </w:r>
      <w:proofErr w:type="spellEnd"/>
      <w:r w:rsidRPr="003659E0">
        <w:t xml:space="preserve">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p w14:paraId="03855DCD" w14:textId="2E6C4582"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47"/>
        <w:gridCol w:w="1853"/>
        <w:gridCol w:w="1948"/>
        <w:gridCol w:w="1850"/>
        <w:gridCol w:w="1852"/>
      </w:tblGrid>
      <w:tr w:rsidR="001455B6" w14:paraId="73689707"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1870"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870"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1870"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77777777"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6562B5">
              <w:br/>
              <w:t>= 14%</w:t>
            </w:r>
          </w:p>
          <w:p w14:paraId="5771F1E0"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br/>
              <w:t>= 73%</w:t>
            </w:r>
          </w:p>
          <w:p w14:paraId="0B7CD683" w14:textId="77777777"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Negative Emotion</w:t>
            </w:r>
          </w:p>
          <w:p w14:paraId="0358213E" w14:textId="4EFD0EBA"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 61%</w:t>
            </w:r>
          </w:p>
        </w:tc>
        <w:tc>
          <w:tcPr>
            <w:tcW w:w="1870"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489D6A85"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7D879D48" w14:textId="77777777" w:rsidR="00343E17" w:rsidRDefault="00343E17">
      <w:pPr>
        <w:spacing w:after="320"/>
      </w:pPr>
      <w:r>
        <w:br w:type="page"/>
      </w:r>
    </w:p>
    <w:p w14:paraId="22F35967" w14:textId="16DDB3AD" w:rsidR="00B348E0" w:rsidRDefault="00343E17" w:rsidP="00B348E0">
      <w:pPr>
        <w:pStyle w:val="Heading2"/>
      </w:pPr>
      <w:r>
        <w:lastRenderedPageBreak/>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68"/>
        <w:gridCol w:w="1869"/>
        <w:gridCol w:w="1869"/>
        <w:gridCol w:w="1869"/>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D16A07"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77777777" w:rsidR="00B348E0" w:rsidRDefault="00B348E0" w:rsidP="00A90524">
            <w:pPr>
              <w:jc w:val="center"/>
              <w:cnfStyle w:val="000000010000" w:firstRow="0" w:lastRow="0" w:firstColumn="0" w:lastColumn="0" w:oddVBand="0" w:evenVBand="0" w:oddHBand="0" w:evenHBand="1" w:firstRowFirstColumn="0" w:firstRowLastColumn="0" w:lastRowFirstColumn="0" w:lastRowLastColumn="0"/>
            </w:pP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7777777" w:rsidR="00B348E0" w:rsidRDefault="00B348E0" w:rsidP="00A90524">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08129B2"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77777777" w:rsidR="00B348E0" w:rsidRDefault="00B348E0" w:rsidP="00A90524">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4C24EC70" w14:textId="45197198" w:rsidR="00AE0C04" w:rsidRDefault="00B53F32" w:rsidP="00B53F32">
      <w:r>
        <w:t xml:space="preserve">Our groups ideal jobs did not differ from Assignment 1. The common elements are the creativity and work variety. </w:t>
      </w:r>
      <w:r w:rsidR="005339CB">
        <w:t xml:space="preserve">Our ideal jobs all involve working on / with projects and clients where the solution will not always be the same.  We all agreed that this diversity of problem solving was a great luring point towards those job paths. The most notable difference are the travel prospects. After discussion, we found that our potential work environments were the greatest contributor to the difference. For example, Amy’s job is going to require her to work closely with the team inside the office, potential for outside meetings here and there with the team, stakeholders and clients. </w:t>
      </w:r>
      <w:r w:rsidR="00711C5F">
        <w:t>Whereas</w:t>
      </w:r>
      <w:r w:rsidR="005339CB">
        <w:t xml:space="preserve"> James’s </w:t>
      </w:r>
      <w:r w:rsidR="00AE0C04">
        <w:t>job has a higher potential of travel as he works closely with multiple clients, stakeholders and business’s outside of the office.</w:t>
      </w:r>
    </w:p>
    <w:p w14:paraId="55C5DDAA" w14:textId="25AE2791" w:rsidR="00343E17" w:rsidRDefault="00AE0C04" w:rsidP="00B53F32">
      <w:r>
        <w:t>&lt; How similar or different are our career plans across the group &gt; ??</w:t>
      </w:r>
      <w:r w:rsidR="00343E17">
        <w:br w:type="page"/>
      </w:r>
    </w:p>
    <w:p w14:paraId="660940CA" w14:textId="7DA597C0" w:rsidR="006562B5" w:rsidRDefault="00343E17" w:rsidP="00051C1A">
      <w:pPr>
        <w:pStyle w:val="Heading1"/>
      </w:pPr>
      <w:bookmarkStart w:id="1" w:name="_Toc512644158"/>
      <w:r>
        <w:lastRenderedPageBreak/>
        <w:t>Tools</w:t>
      </w:r>
      <w:bookmarkEnd w:id="1"/>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2" w:name="_Toc512644159"/>
      <w:r>
        <w:lastRenderedPageBreak/>
        <w:t>Industry Data</w:t>
      </w:r>
      <w:bookmarkEnd w:id="2"/>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pPr>
            <w:r>
              <w:t>Ideal Job</w:t>
            </w:r>
          </w:p>
        </w:tc>
        <w:tc>
          <w:tcPr>
            <w:tcW w:w="3117" w:type="dxa"/>
            <w:vAlign w:val="center"/>
          </w:tcPr>
          <w:p w14:paraId="745041FF" w14:textId="00E4913A" w:rsidR="00597E54" w:rsidRDefault="008158D5" w:rsidP="008158D5">
            <w:pPr>
              <w:pStyle w:val="Heading2"/>
              <w:jc w:val="center"/>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30CE0AC" w:rsidR="00597E54" w:rsidRDefault="008158D5" w:rsidP="008158D5">
            <w:pPr>
              <w:jc w:val="center"/>
            </w:pPr>
            <w:r>
              <w:t>Project Manager</w:t>
            </w:r>
          </w:p>
        </w:tc>
        <w:tc>
          <w:tcPr>
            <w:tcW w:w="3117" w:type="dxa"/>
            <w:vAlign w:val="center"/>
          </w:tcPr>
          <w:p w14:paraId="45AF219A"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77777777" w:rsidR="00597E54" w:rsidRPr="00E144D6" w:rsidRDefault="00597E54"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3117" w:type="dxa"/>
            <w:vAlign w:val="center"/>
          </w:tcPr>
          <w:p w14:paraId="2E39430A" w14:textId="77777777" w:rsidR="00597E54" w:rsidRPr="00E144D6" w:rsidRDefault="00597E54"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117" w:type="dxa"/>
            <w:vAlign w:val="center"/>
          </w:tcPr>
          <w:p w14:paraId="5B271A59"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122"/>
        <w:gridCol w:w="850"/>
      </w:tblGrid>
      <w:tr w:rsidR="00BA362C" w14:paraId="7E27A0D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D19B3A" w14:textId="77777777" w:rsidR="00BA362C" w:rsidRDefault="00BA362C" w:rsidP="00952A5A">
            <w:pPr>
              <w:pStyle w:val="Heading2"/>
              <w:jc w:val="center"/>
              <w:outlineLvl w:val="1"/>
            </w:pPr>
            <w:r>
              <w:t>IT-Specific Skills</w:t>
            </w:r>
          </w:p>
        </w:tc>
        <w:tc>
          <w:tcPr>
            <w:tcW w:w="850"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51520716" w14:textId="1AEBED2D" w:rsidR="00BA362C" w:rsidRPr="000329A5" w:rsidRDefault="00952A5A" w:rsidP="00952A5A">
            <w:pPr>
              <w:jc w:val="center"/>
            </w:pPr>
            <w:r>
              <w:t>SQL</w:t>
            </w:r>
          </w:p>
        </w:tc>
        <w:tc>
          <w:tcPr>
            <w:tcW w:w="850"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067B3C" w14:textId="31CF6176" w:rsidR="00BA362C" w:rsidRPr="000329A5" w:rsidRDefault="00952A5A" w:rsidP="00952A5A">
            <w:pPr>
              <w:jc w:val="center"/>
            </w:pPr>
            <w:r>
              <w:t>JavaScript</w:t>
            </w:r>
          </w:p>
        </w:tc>
        <w:tc>
          <w:tcPr>
            <w:tcW w:w="850"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6477DD53" w14:textId="16C50F4A" w:rsidR="00BA362C" w:rsidRPr="000329A5" w:rsidRDefault="00952A5A" w:rsidP="00952A5A">
            <w:pPr>
              <w:jc w:val="center"/>
            </w:pPr>
            <w:r>
              <w:t>Java</w:t>
            </w:r>
          </w:p>
        </w:tc>
        <w:tc>
          <w:tcPr>
            <w:tcW w:w="850"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74B09B" w14:textId="1AE11CBD" w:rsidR="00BA362C" w:rsidRPr="000329A5" w:rsidRDefault="00952A5A" w:rsidP="00952A5A">
            <w:pPr>
              <w:jc w:val="center"/>
            </w:pPr>
            <w:r>
              <w:t>Microsoft Windows</w:t>
            </w:r>
          </w:p>
        </w:tc>
        <w:tc>
          <w:tcPr>
            <w:tcW w:w="850"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48E6DD09" w14:textId="3B9340D4" w:rsidR="00BA362C" w:rsidRPr="000329A5" w:rsidRDefault="00952A5A" w:rsidP="00952A5A">
            <w:pPr>
              <w:jc w:val="center"/>
            </w:pPr>
            <w:r>
              <w:t>Project Management</w:t>
            </w:r>
          </w:p>
        </w:tc>
        <w:tc>
          <w:tcPr>
            <w:tcW w:w="850"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555007" w14:textId="0773ED5E" w:rsidR="00BA362C" w:rsidRPr="000329A5" w:rsidRDefault="00952A5A" w:rsidP="00952A5A">
            <w:pPr>
              <w:jc w:val="center"/>
            </w:pPr>
            <w:r>
              <w:t>Business Analysis</w:t>
            </w:r>
          </w:p>
        </w:tc>
        <w:tc>
          <w:tcPr>
            <w:tcW w:w="850"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73D31E8A" w14:textId="385B7AE1" w:rsidR="00952A5A" w:rsidRPr="000329A5" w:rsidRDefault="00952A5A" w:rsidP="00952A5A">
            <w:pPr>
              <w:jc w:val="center"/>
            </w:pPr>
            <w:r>
              <w:t>Linux</w:t>
            </w:r>
          </w:p>
        </w:tc>
        <w:tc>
          <w:tcPr>
            <w:tcW w:w="850"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1E74E4" w14:textId="22967C06" w:rsidR="00952A5A" w:rsidRPr="000329A5" w:rsidRDefault="00F833C5" w:rsidP="00952A5A">
            <w:pPr>
              <w:jc w:val="center"/>
            </w:pPr>
            <w:r>
              <w:t>Python</w:t>
            </w:r>
          </w:p>
        </w:tc>
        <w:tc>
          <w:tcPr>
            <w:tcW w:w="850"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952A5A">
        <w:tc>
          <w:tcPr>
            <w:cnfStyle w:val="001000000000" w:firstRow="0" w:lastRow="0" w:firstColumn="1" w:lastColumn="0" w:oddVBand="0" w:evenVBand="0" w:oddHBand="0" w:evenHBand="0" w:firstRowFirstColumn="0" w:firstRowLastColumn="0" w:lastRowFirstColumn="0" w:lastRowLastColumn="0"/>
            <w:tcW w:w="2122" w:type="dxa"/>
          </w:tcPr>
          <w:p w14:paraId="370E023D" w14:textId="74AAE53F" w:rsidR="00952A5A" w:rsidRPr="000329A5" w:rsidRDefault="00F833C5" w:rsidP="00952A5A">
            <w:pPr>
              <w:jc w:val="center"/>
            </w:pPr>
            <w:r>
              <w:t>Scrum</w:t>
            </w:r>
          </w:p>
        </w:tc>
        <w:tc>
          <w:tcPr>
            <w:tcW w:w="850"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77C04A" w14:textId="0A818EB7" w:rsidR="00952A5A" w:rsidRPr="000329A5" w:rsidRDefault="00F833C5" w:rsidP="00952A5A">
            <w:pPr>
              <w:jc w:val="center"/>
            </w:pPr>
            <w:r>
              <w:t>Hardware Knowledge</w:t>
            </w:r>
          </w:p>
        </w:tc>
        <w:tc>
          <w:tcPr>
            <w:tcW w:w="850"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5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r>
              <w:t>Organisational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lastRenderedPageBreak/>
        <w:t>Reflection</w:t>
      </w:r>
    </w:p>
    <w:p w14:paraId="712D5B85" w14:textId="644B968F" w:rsidR="001111E4" w:rsidRDefault="001111E4" w:rsidP="001111E4">
      <w:r>
        <w:t xml:space="preserve">As a group we agreed that our opinions on our ideal job had not changed. </w:t>
      </w:r>
      <w:r w:rsidR="00CA2F80">
        <w:t>We all had a general idea of how our job titles would rank in the industry and understood that</w:t>
      </w:r>
      <w:r w:rsidR="00392D72">
        <w:t xml:space="preserve"> these rankings are sure to change by the time we finished our degrees, and so could our ideal jobs. </w:t>
      </w:r>
    </w:p>
    <w:p w14:paraId="42DBD227" w14:textId="0619F2B8" w:rsidR="003C6A90" w:rsidRDefault="003C6A90" w:rsidP="001111E4"/>
    <w:p w14:paraId="2C813A70" w14:textId="2F38C358" w:rsidR="003C6A90" w:rsidRPr="001111E4" w:rsidRDefault="003C6A90" w:rsidP="001111E4">
      <w:r>
        <w:t xml:space="preserve">&lt;Do we need to </w:t>
      </w:r>
      <w:r w:rsidR="00E97CB5">
        <w:t>add more to this reflection</w:t>
      </w:r>
      <w:r w:rsidR="00AF6500">
        <w:t>?</w:t>
      </w:r>
      <w:bookmarkStart w:id="3" w:name="_GoBack"/>
      <w:bookmarkEnd w:id="3"/>
      <w:r w:rsidR="00CA6FF8">
        <w:t>&gt;</w:t>
      </w:r>
    </w:p>
    <w:p w14:paraId="6F561174" w14:textId="77777777" w:rsidR="00521DA9" w:rsidRDefault="00521DA9">
      <w:pPr>
        <w:spacing w:after="320"/>
      </w:pPr>
      <w:r>
        <w:br w:type="page"/>
      </w:r>
    </w:p>
    <w:p w14:paraId="27AEE942" w14:textId="376CAF09" w:rsidR="000329A5" w:rsidRDefault="00521DA9" w:rsidP="00521DA9">
      <w:pPr>
        <w:pStyle w:val="Heading1"/>
      </w:pPr>
      <w:bookmarkStart w:id="4" w:name="_Toc512644160"/>
      <w:r>
        <w:lastRenderedPageBreak/>
        <w:t>IT Work</w:t>
      </w:r>
      <w:bookmarkEnd w:id="4"/>
    </w:p>
    <w:p w14:paraId="5F83C6B5" w14:textId="675E2C11" w:rsidR="00521DA9" w:rsidRDefault="00521DA9" w:rsidP="00521DA9">
      <w:r>
        <w:t>&lt;</w:t>
      </w:r>
      <w:proofErr w:type="spellStart"/>
      <w:r>
        <w:t>loremipsum</w:t>
      </w:r>
      <w:proofErr w:type="spellEnd"/>
      <w:r>
        <w:t>&gt;</w:t>
      </w:r>
    </w:p>
    <w:p w14:paraId="22CD7C77" w14:textId="77777777" w:rsidR="00521DA9" w:rsidRDefault="00521DA9">
      <w:pPr>
        <w:spacing w:after="320"/>
      </w:pPr>
      <w:r>
        <w:br w:type="page"/>
      </w:r>
    </w:p>
    <w:p w14:paraId="467A92CA" w14:textId="43F9E97F" w:rsidR="00521DA9" w:rsidRDefault="00521DA9" w:rsidP="00521DA9">
      <w:pPr>
        <w:pStyle w:val="Heading1"/>
      </w:pPr>
      <w:bookmarkStart w:id="5" w:name="_Toc512644161"/>
      <w:r>
        <w:lastRenderedPageBreak/>
        <w:t>IT Technologies</w:t>
      </w:r>
      <w:bookmarkEnd w:id="5"/>
    </w:p>
    <w:p w14:paraId="657F7DC2" w14:textId="77618E08" w:rsidR="00521DA9" w:rsidRDefault="00521DA9" w:rsidP="00521DA9">
      <w:pPr>
        <w:pStyle w:val="Heading2"/>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etc.</w:t>
      </w:r>
    </w:p>
    <w:p w14:paraId="7492B447" w14:textId="77777777" w:rsidR="00521DA9" w:rsidRPr="00521DA9" w:rsidRDefault="00521DA9" w:rsidP="00521DA9"/>
    <w:p w14:paraId="181F7571" w14:textId="50F58643" w:rsidR="00521DA9" w:rsidRDefault="00521DA9" w:rsidP="00521DA9">
      <w:r>
        <w:t>&lt;</w:t>
      </w:r>
      <w:proofErr w:type="spellStart"/>
      <w:r>
        <w:t>loremipsum</w:t>
      </w:r>
      <w:proofErr w:type="spellEnd"/>
      <w:r>
        <w:t>&gt;</w:t>
      </w:r>
    </w:p>
    <w:p w14:paraId="762C9E2A" w14:textId="77777777" w:rsidR="00521DA9" w:rsidRDefault="00521DA9">
      <w:pPr>
        <w:spacing w:after="320"/>
      </w:pPr>
      <w:r>
        <w:br w:type="page"/>
      </w:r>
    </w:p>
    <w:p w14:paraId="76846A78" w14:textId="1E0C6092" w:rsidR="00521DA9" w:rsidRDefault="00521DA9" w:rsidP="00521DA9">
      <w:pPr>
        <w:pStyle w:val="Heading2"/>
      </w:pPr>
      <w:r>
        <w:lastRenderedPageBreak/>
        <w:t>Machine Learning</w:t>
      </w:r>
    </w:p>
    <w:p w14:paraId="5BE19016" w14:textId="77777777" w:rsidR="00521DA9" w:rsidRPr="00521DA9" w:rsidRDefault="00521DA9" w:rsidP="00521DA9"/>
    <w:p w14:paraId="38C5CA54" w14:textId="35A73A8A" w:rsidR="00521DA9" w:rsidRDefault="00521DA9" w:rsidP="00521DA9">
      <w:r>
        <w:t>&lt;</w:t>
      </w:r>
      <w:proofErr w:type="spellStart"/>
      <w:r>
        <w:t>loremipsum</w:t>
      </w:r>
      <w:proofErr w:type="spellEnd"/>
      <w:r>
        <w:t>&gt;</w:t>
      </w:r>
    </w:p>
    <w:p w14:paraId="6B7D9C11" w14:textId="77777777" w:rsidR="00521DA9" w:rsidRDefault="00521DA9">
      <w:pPr>
        <w:spacing w:after="320"/>
      </w:pPr>
      <w:r>
        <w:br w:type="page"/>
      </w:r>
    </w:p>
    <w:p w14:paraId="12FE0234" w14:textId="25516855" w:rsidR="00521DA9" w:rsidRDefault="00521DA9" w:rsidP="00521DA9">
      <w:pPr>
        <w:pStyle w:val="Heading2"/>
      </w:pPr>
      <w:r>
        <w:lastRenderedPageBreak/>
        <w:t>Cloud, Services, Servers</w:t>
      </w:r>
    </w:p>
    <w:p w14:paraId="3F1C5A73" w14:textId="3DC6B1E3" w:rsidR="00521DA9" w:rsidRDefault="00521DA9" w:rsidP="00521DA9"/>
    <w:p w14:paraId="0AA32F94" w14:textId="7167D443" w:rsidR="00521DA9" w:rsidRDefault="00521DA9" w:rsidP="00521DA9">
      <w:r>
        <w:t>&lt;</w:t>
      </w:r>
      <w:proofErr w:type="spellStart"/>
      <w:r>
        <w:t>loremipsum</w:t>
      </w:r>
      <w:proofErr w:type="spellEnd"/>
      <w:r>
        <w:t>&gt;</w:t>
      </w:r>
    </w:p>
    <w:p w14:paraId="3746FDE9" w14:textId="398798F4" w:rsidR="00521DA9" w:rsidRDefault="00521DA9">
      <w:pPr>
        <w:spacing w:after="320"/>
      </w:pPr>
      <w:r>
        <w:br w:type="page"/>
      </w:r>
    </w:p>
    <w:p w14:paraId="2203A328" w14:textId="7F938DCF" w:rsidR="00521DA9" w:rsidRDefault="00521DA9" w:rsidP="00521DA9">
      <w:pPr>
        <w:pStyle w:val="Heading2"/>
      </w:pPr>
      <w:r>
        <w:lastRenderedPageBreak/>
        <w:t>Blockchain and Cryptocurrencies</w:t>
      </w:r>
    </w:p>
    <w:p w14:paraId="5AB42932" w14:textId="4C9D573A" w:rsidR="00521DA9" w:rsidRDefault="00521DA9" w:rsidP="00521DA9"/>
    <w:p w14:paraId="4B2833C5" w14:textId="26B95EE1" w:rsidR="00521DA9" w:rsidRDefault="00521DA9" w:rsidP="00521DA9">
      <w:r>
        <w:t>&lt;</w:t>
      </w:r>
      <w:proofErr w:type="spellStart"/>
      <w:r>
        <w:t>loremipsum</w:t>
      </w:r>
      <w:proofErr w:type="spellEnd"/>
      <w:r>
        <w:t>&gt;</w:t>
      </w:r>
    </w:p>
    <w:p w14:paraId="3079A359" w14:textId="457C5D5B" w:rsidR="00521DA9" w:rsidRDefault="00521DA9">
      <w:pPr>
        <w:spacing w:after="320"/>
      </w:pPr>
      <w:r>
        <w:br w:type="page"/>
      </w:r>
    </w:p>
    <w:p w14:paraId="4F164599" w14:textId="360F4F1F" w:rsidR="00521DA9" w:rsidRDefault="00521DA9" w:rsidP="00521DA9">
      <w:pPr>
        <w:pStyle w:val="Heading1"/>
      </w:pPr>
      <w:bookmarkStart w:id="6" w:name="_Toc512644162"/>
      <w:r>
        <w:lastRenderedPageBreak/>
        <w:t>Project Ideas</w:t>
      </w:r>
      <w:bookmarkEnd w:id="6"/>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3896FBDE" w:rsidR="00F171E4" w:rsidRDefault="00F171E4" w:rsidP="004A26D7">
      <w:r>
        <w:t>The service will provide a way for</w:t>
      </w:r>
    </w:p>
    <w:p w14:paraId="21F43882" w14:textId="77777777" w:rsidR="00AF0DBD" w:rsidRDefault="00AF0DBD">
      <w:pPr>
        <w:spacing w:after="320"/>
      </w:pPr>
      <w:r>
        <w:br w:type="page"/>
      </w:r>
    </w:p>
    <w:p w14:paraId="68DF37A1" w14:textId="48CF1B71" w:rsidR="00AF0DBD" w:rsidRDefault="00AF0DBD" w:rsidP="00AF0DBD">
      <w:pPr>
        <w:pStyle w:val="Heading1"/>
      </w:pPr>
      <w:bookmarkStart w:id="7" w:name="_Toc512644163"/>
      <w:r>
        <w:lastRenderedPageBreak/>
        <w:t>Group Reflection</w:t>
      </w:r>
      <w:bookmarkEnd w:id="7"/>
    </w:p>
    <w:p w14:paraId="4C5CA2D4" w14:textId="3F69A7BD" w:rsidR="00AF0DBD" w:rsidRPr="00AF0DBD" w:rsidRDefault="00AF0DBD" w:rsidP="00AF0DBD">
      <w:r>
        <w:t>&lt;</w:t>
      </w:r>
      <w:proofErr w:type="spellStart"/>
      <w:r>
        <w:t>loremipsum</w:t>
      </w:r>
      <w:proofErr w:type="spellEnd"/>
      <w:r>
        <w:t>&gt;</w:t>
      </w:r>
    </w:p>
    <w:sectPr w:rsidR="00AF0DBD" w:rsidRPr="00AF0DBD">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8803F" w14:textId="77777777" w:rsidR="00FB1E46" w:rsidRDefault="00FB1E46" w:rsidP="00196894">
      <w:r>
        <w:separator/>
      </w:r>
    </w:p>
  </w:endnote>
  <w:endnote w:type="continuationSeparator" w:id="0">
    <w:p w14:paraId="742E4D4A" w14:textId="77777777" w:rsidR="00FB1E46" w:rsidRDefault="00FB1E46"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57DE" w14:textId="734DAE25" w:rsidR="00535929" w:rsidRDefault="00FB1E46"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907D27">
          <w:t>Assignment 2                The IT World - Team 37</w:t>
        </w:r>
      </w:sdtContent>
    </w:sdt>
    <w:r w:rsidR="00A56CA3">
      <w:t xml:space="preserve"> </w:t>
    </w:r>
    <w:r w:rsidR="00A56CA3">
      <w:ptab w:relativeTo="margin" w:alignment="right" w:leader="none"/>
    </w:r>
    <w:r w:rsidR="00A56CA3">
      <w:fldChar w:fldCharType="begin"/>
    </w:r>
    <w:r w:rsidR="00A56CA3">
      <w:instrText xml:space="preserve"> PAGE   \* MERGEFORMAT </w:instrText>
    </w:r>
    <w:r w:rsidR="00A56CA3">
      <w:fldChar w:fldCharType="separate"/>
    </w:r>
    <w:r w:rsidR="00A56CA3">
      <w:rPr>
        <w:noProof/>
      </w:rPr>
      <w:t>9</w:t>
    </w:r>
    <w:r w:rsidR="00A56C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C6EE" w14:textId="77777777" w:rsidR="00FB1E46" w:rsidRDefault="00FB1E46" w:rsidP="00196894">
      <w:r>
        <w:separator/>
      </w:r>
    </w:p>
  </w:footnote>
  <w:footnote w:type="continuationSeparator" w:id="0">
    <w:p w14:paraId="2EF9ADBD" w14:textId="77777777" w:rsidR="00FB1E46" w:rsidRDefault="00FB1E46" w:rsidP="00196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0MDG3MDUwMTS2MLNU0lEKTi0uzszPAykwrAUAx4+hOSwAAAA="/>
  </w:docVars>
  <w:rsids>
    <w:rsidRoot w:val="004737E3"/>
    <w:rsid w:val="000329A5"/>
    <w:rsid w:val="00051C1A"/>
    <w:rsid w:val="000868A2"/>
    <w:rsid w:val="001111E4"/>
    <w:rsid w:val="001455B6"/>
    <w:rsid w:val="00196894"/>
    <w:rsid w:val="001E52EB"/>
    <w:rsid w:val="00284E4F"/>
    <w:rsid w:val="002E3D01"/>
    <w:rsid w:val="00343E17"/>
    <w:rsid w:val="003659E0"/>
    <w:rsid w:val="00392D72"/>
    <w:rsid w:val="003C6A90"/>
    <w:rsid w:val="004737E3"/>
    <w:rsid w:val="004A26D7"/>
    <w:rsid w:val="004B6A26"/>
    <w:rsid w:val="004E4D47"/>
    <w:rsid w:val="00521DA9"/>
    <w:rsid w:val="005339CB"/>
    <w:rsid w:val="00535929"/>
    <w:rsid w:val="00597E54"/>
    <w:rsid w:val="005A3022"/>
    <w:rsid w:val="006562B5"/>
    <w:rsid w:val="00711C5F"/>
    <w:rsid w:val="0075736B"/>
    <w:rsid w:val="008158D5"/>
    <w:rsid w:val="00822030"/>
    <w:rsid w:val="00861C03"/>
    <w:rsid w:val="00874AC4"/>
    <w:rsid w:val="00907D27"/>
    <w:rsid w:val="00952A5A"/>
    <w:rsid w:val="009754FC"/>
    <w:rsid w:val="00980347"/>
    <w:rsid w:val="009A422E"/>
    <w:rsid w:val="00A56CA3"/>
    <w:rsid w:val="00A90524"/>
    <w:rsid w:val="00A944B2"/>
    <w:rsid w:val="00AE0C04"/>
    <w:rsid w:val="00AF0DBD"/>
    <w:rsid w:val="00AF6500"/>
    <w:rsid w:val="00B035EC"/>
    <w:rsid w:val="00B348E0"/>
    <w:rsid w:val="00B46E2D"/>
    <w:rsid w:val="00B53F32"/>
    <w:rsid w:val="00B670A0"/>
    <w:rsid w:val="00BA362C"/>
    <w:rsid w:val="00CA2F80"/>
    <w:rsid w:val="00CA48DA"/>
    <w:rsid w:val="00CA6FF8"/>
    <w:rsid w:val="00CF415A"/>
    <w:rsid w:val="00D05D75"/>
    <w:rsid w:val="00D72F34"/>
    <w:rsid w:val="00D82DF9"/>
    <w:rsid w:val="00DF102F"/>
    <w:rsid w:val="00E144D6"/>
    <w:rsid w:val="00E74805"/>
    <w:rsid w:val="00E84A82"/>
    <w:rsid w:val="00E97CB5"/>
    <w:rsid w:val="00F171E4"/>
    <w:rsid w:val="00F833C5"/>
    <w:rsid w:val="00FB1E46"/>
    <w:rsid w:val="00FB7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eam37.s3-website-ap-southeast-2.amazonaw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EE928207884E80A075631761640EAD"/>
        <w:category>
          <w:name w:val="General"/>
          <w:gallery w:val="placeholder"/>
        </w:category>
        <w:types>
          <w:type w:val="bbPlcHdr"/>
        </w:types>
        <w:behaviors>
          <w:behavior w:val="content"/>
        </w:behaviors>
        <w:guid w:val="{A1CA2CBE-F0C6-44D4-9304-2413B9BAA349}"/>
      </w:docPartPr>
      <w:docPartBody>
        <w:p w:rsidR="00A153BA" w:rsidRDefault="00EE3EA8">
          <w:pPr>
            <w:pStyle w:val="2EEE928207884E80A075631761640EAD"/>
          </w:pPr>
          <w:r>
            <w:t>[Client Satisfaction Survey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Economica">
    <w:panose1 w:val="020005060400000200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8"/>
    <w:rsid w:val="0037235C"/>
    <w:rsid w:val="00491226"/>
    <w:rsid w:val="00A153BA"/>
    <w:rsid w:val="00B24ADF"/>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4472C4"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00867EEB-0D9C-407F-8A02-2D14FD34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1779</TotalTime>
  <Pages>15</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James Robertson</cp:lastModifiedBy>
  <cp:revision>31</cp:revision>
  <dcterms:created xsi:type="dcterms:W3CDTF">2018-04-25T01:30:00Z</dcterms:created>
  <dcterms:modified xsi:type="dcterms:W3CDTF">2018-04-27T16:00:00Z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